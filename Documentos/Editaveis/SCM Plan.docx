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8A03" w14:textId="42CF5686" w:rsidR="00F80343" w:rsidRPr="009A661D" w:rsidRDefault="00467551" w:rsidP="00E80669">
      <w:pPr>
        <w:pStyle w:val="Ttulo"/>
        <w:jc w:val="right"/>
        <w:rPr>
          <w:rFonts w:cs="Arial"/>
        </w:rPr>
      </w:pPr>
      <w:r w:rsidRPr="009A661D">
        <w:rPr>
          <w:rFonts w:cs="Arial"/>
          <w:lang w:val="pt-PT"/>
        </w:rPr>
        <w:fldChar w:fldCharType="begin"/>
      </w:r>
      <w:r w:rsidRPr="009A661D">
        <w:rPr>
          <w:rFonts w:cs="Arial"/>
        </w:rPr>
        <w:instrText xml:space="preserve"> SUBJECT  \* MERGEFORMAT </w:instrText>
      </w:r>
      <w:r w:rsidRPr="009A661D">
        <w:rPr>
          <w:rFonts w:cs="Arial"/>
          <w:lang w:val="pt-PT"/>
        </w:rPr>
        <w:fldChar w:fldCharType="separate"/>
      </w:r>
      <w:r w:rsidR="00E80669" w:rsidRPr="009A661D">
        <w:rPr>
          <w:rFonts w:cs="Arial"/>
        </w:rPr>
        <w:t>LEI_</w:t>
      </w:r>
      <w:r w:rsidR="00C30C9E" w:rsidRPr="009A661D">
        <w:rPr>
          <w:rFonts w:cs="Arial"/>
        </w:rPr>
        <w:t>LDS2122</w:t>
      </w:r>
      <w:r w:rsidR="00E80669" w:rsidRPr="009A661D">
        <w:rPr>
          <w:rFonts w:cs="Arial"/>
        </w:rPr>
        <w:t>_GRUPO</w:t>
      </w:r>
      <w:r w:rsidR="00C30C9E" w:rsidRPr="009A661D">
        <w:rPr>
          <w:rFonts w:cs="Arial"/>
        </w:rPr>
        <w:t>2</w:t>
      </w:r>
      <w:r w:rsidRPr="009A661D">
        <w:rPr>
          <w:rFonts w:cs="Arial"/>
          <w:lang w:val="pt-PT"/>
        </w:rPr>
        <w:fldChar w:fldCharType="end"/>
      </w:r>
    </w:p>
    <w:p w14:paraId="089F87BC" w14:textId="77777777" w:rsidR="00F80343" w:rsidRPr="009A661D" w:rsidRDefault="00467551">
      <w:pPr>
        <w:pStyle w:val="Ttulo"/>
        <w:jc w:val="right"/>
        <w:rPr>
          <w:rFonts w:cs="Arial"/>
        </w:rPr>
      </w:pPr>
      <w:r w:rsidRPr="009A661D">
        <w:rPr>
          <w:rFonts w:cs="Arial"/>
          <w:lang w:val="pt-PT"/>
        </w:rPr>
        <w:fldChar w:fldCharType="begin"/>
      </w:r>
      <w:r w:rsidRPr="009A661D">
        <w:rPr>
          <w:rFonts w:cs="Arial"/>
        </w:rPr>
        <w:instrText xml:space="preserve"> TITLE  \* MERGEFORMAT </w:instrText>
      </w:r>
      <w:r w:rsidRPr="009A661D">
        <w:rPr>
          <w:rFonts w:cs="Arial"/>
          <w:lang w:val="pt-PT"/>
        </w:rPr>
        <w:fldChar w:fldCharType="separate"/>
      </w:r>
      <w:r w:rsidR="00E80669" w:rsidRPr="009A661D">
        <w:rPr>
          <w:rFonts w:cs="Arial"/>
        </w:rPr>
        <w:t>Configuration Management Plan</w:t>
      </w:r>
      <w:r w:rsidRPr="009A661D">
        <w:rPr>
          <w:rFonts w:cs="Arial"/>
          <w:lang w:val="pt-PT"/>
        </w:rPr>
        <w:fldChar w:fldCharType="end"/>
      </w:r>
    </w:p>
    <w:p w14:paraId="6B26E753" w14:textId="77777777" w:rsidR="00F80343" w:rsidRPr="009A661D" w:rsidRDefault="00F80343">
      <w:pPr>
        <w:pStyle w:val="Ttulo"/>
        <w:jc w:val="right"/>
        <w:rPr>
          <w:rFonts w:cs="Arial"/>
        </w:rPr>
      </w:pPr>
    </w:p>
    <w:p w14:paraId="4E85458D" w14:textId="0EB505FD" w:rsidR="00F80343" w:rsidRPr="009A661D" w:rsidRDefault="00467551">
      <w:pPr>
        <w:pStyle w:val="Ttulo"/>
        <w:jc w:val="right"/>
        <w:rPr>
          <w:rFonts w:cs="Arial"/>
          <w:sz w:val="28"/>
          <w:lang w:val="pt-PT"/>
        </w:rPr>
      </w:pPr>
      <w:r w:rsidRPr="009A661D">
        <w:rPr>
          <w:rFonts w:cs="Arial"/>
          <w:sz w:val="28"/>
          <w:lang w:val="pt-PT"/>
        </w:rPr>
        <w:t>Vers</w:t>
      </w:r>
      <w:r w:rsidR="00E80669" w:rsidRPr="009A661D">
        <w:rPr>
          <w:rFonts w:cs="Arial"/>
          <w:sz w:val="28"/>
          <w:lang w:val="pt-PT"/>
        </w:rPr>
        <w:t>ão</w:t>
      </w:r>
      <w:r w:rsidR="00C30C9E" w:rsidRPr="009A661D">
        <w:rPr>
          <w:rFonts w:cs="Arial"/>
          <w:sz w:val="28"/>
          <w:lang w:val="pt-PT"/>
        </w:rPr>
        <w:t xml:space="preserve"> 1</w:t>
      </w:r>
      <w:r w:rsidR="00193A45" w:rsidRPr="009A661D">
        <w:rPr>
          <w:rFonts w:cs="Arial"/>
          <w:sz w:val="28"/>
          <w:lang w:val="pt-PT"/>
        </w:rPr>
        <w:t>.</w:t>
      </w:r>
      <w:r w:rsidR="00333ADC" w:rsidRPr="009A661D">
        <w:rPr>
          <w:rFonts w:cs="Arial"/>
          <w:sz w:val="28"/>
          <w:lang w:val="pt-PT"/>
        </w:rPr>
        <w:t>6</w:t>
      </w:r>
    </w:p>
    <w:p w14:paraId="48A80B61" w14:textId="71C9563C" w:rsidR="00095DC9" w:rsidRPr="009A661D" w:rsidRDefault="00095DC9" w:rsidP="00095DC9">
      <w:pPr>
        <w:rPr>
          <w:lang w:val="pt-PT"/>
        </w:rPr>
      </w:pPr>
    </w:p>
    <w:p w14:paraId="53FE3F5F" w14:textId="5BD1F7DA" w:rsidR="00095DC9" w:rsidRPr="009A661D" w:rsidRDefault="00095DC9" w:rsidP="00095DC9">
      <w:pPr>
        <w:rPr>
          <w:lang w:val="pt-PT"/>
        </w:rPr>
      </w:pPr>
    </w:p>
    <w:p w14:paraId="211E45F5" w14:textId="216E80BA" w:rsidR="00095DC9" w:rsidRPr="009A661D" w:rsidRDefault="00095DC9" w:rsidP="00095DC9">
      <w:pPr>
        <w:rPr>
          <w:lang w:val="pt-PT"/>
        </w:rPr>
      </w:pPr>
    </w:p>
    <w:p w14:paraId="274D264E" w14:textId="55C343CB" w:rsidR="00095DC9" w:rsidRPr="009A661D" w:rsidRDefault="00095DC9" w:rsidP="00095DC9">
      <w:pPr>
        <w:rPr>
          <w:lang w:val="pt-PT"/>
        </w:rPr>
      </w:pPr>
    </w:p>
    <w:p w14:paraId="3F0CAB32" w14:textId="64107EF2" w:rsidR="00095DC9" w:rsidRPr="009A661D" w:rsidRDefault="00095DC9" w:rsidP="00095DC9">
      <w:pPr>
        <w:rPr>
          <w:lang w:val="pt-PT"/>
        </w:rPr>
      </w:pPr>
    </w:p>
    <w:p w14:paraId="67E2E553" w14:textId="4DBBC61A" w:rsidR="00095DC9" w:rsidRPr="009A661D" w:rsidRDefault="00095DC9" w:rsidP="00095DC9">
      <w:pPr>
        <w:rPr>
          <w:lang w:val="pt-PT"/>
        </w:rPr>
      </w:pPr>
    </w:p>
    <w:p w14:paraId="37ABB0F5" w14:textId="77777777" w:rsidR="00095DC9" w:rsidRPr="009A661D" w:rsidRDefault="00095DC9" w:rsidP="00095DC9">
      <w:pPr>
        <w:rPr>
          <w:lang w:val="pt-PT"/>
        </w:rPr>
      </w:pPr>
    </w:p>
    <w:p w14:paraId="42C37743" w14:textId="24DDD230" w:rsidR="00F80343" w:rsidRPr="009A661D" w:rsidRDefault="005B46B1" w:rsidP="00095DC9">
      <w:pPr>
        <w:jc w:val="right"/>
        <w:rPr>
          <w:rFonts w:ascii="Arial" w:hAnsi="Arial" w:cs="Arial"/>
          <w:b/>
          <w:bCs/>
          <w:sz w:val="28"/>
          <w:szCs w:val="28"/>
          <w:lang w:val="pt-PT"/>
        </w:rPr>
        <w:sectPr w:rsidR="00F80343" w:rsidRPr="009A661D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A661D">
        <w:rPr>
          <w:rFonts w:ascii="Arial" w:hAnsi="Arial" w:cs="Arial"/>
          <w:b/>
          <w:bCs/>
          <w:sz w:val="28"/>
          <w:szCs w:val="28"/>
          <w:lang w:val="pt-PT"/>
        </w:rPr>
        <w:t>14</w:t>
      </w:r>
      <w:r w:rsidR="00095DC9" w:rsidRPr="009A661D">
        <w:rPr>
          <w:rFonts w:ascii="Arial" w:hAnsi="Arial" w:cs="Arial"/>
          <w:b/>
          <w:bCs/>
          <w:sz w:val="28"/>
          <w:szCs w:val="28"/>
          <w:lang w:val="pt-PT"/>
        </w:rPr>
        <w:t>/</w:t>
      </w:r>
      <w:r w:rsidRPr="009A661D">
        <w:rPr>
          <w:rFonts w:ascii="Arial" w:hAnsi="Arial" w:cs="Arial"/>
          <w:b/>
          <w:bCs/>
          <w:sz w:val="28"/>
          <w:szCs w:val="28"/>
          <w:lang w:val="pt-PT"/>
        </w:rPr>
        <w:t>01</w:t>
      </w:r>
      <w:r w:rsidR="00095DC9" w:rsidRPr="009A661D">
        <w:rPr>
          <w:rFonts w:ascii="Arial" w:hAnsi="Arial" w:cs="Arial"/>
          <w:b/>
          <w:bCs/>
          <w:sz w:val="28"/>
          <w:szCs w:val="28"/>
          <w:lang w:val="pt-PT"/>
        </w:rPr>
        <w:t>/202</w:t>
      </w:r>
      <w:r w:rsidRPr="009A661D">
        <w:rPr>
          <w:rFonts w:ascii="Arial" w:hAnsi="Arial" w:cs="Arial"/>
          <w:b/>
          <w:bCs/>
          <w:sz w:val="28"/>
          <w:szCs w:val="28"/>
          <w:lang w:val="pt-PT"/>
        </w:rPr>
        <w:t>2</w:t>
      </w:r>
    </w:p>
    <w:p w14:paraId="343E54FB" w14:textId="77777777" w:rsidR="00C56409" w:rsidRPr="009A661D" w:rsidRDefault="00C56409" w:rsidP="00C56409">
      <w:pPr>
        <w:pStyle w:val="Ttulo"/>
        <w:rPr>
          <w:rFonts w:cs="Arial"/>
        </w:rPr>
      </w:pPr>
      <w:r w:rsidRPr="009A661D">
        <w:rPr>
          <w:rFonts w:cs="Arial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992"/>
        <w:gridCol w:w="5387"/>
        <w:gridCol w:w="1857"/>
      </w:tblGrid>
      <w:tr w:rsidR="004A04B1" w:rsidRPr="009A661D" w14:paraId="1C63F8A1" w14:textId="77777777" w:rsidTr="00BB7273">
        <w:tc>
          <w:tcPr>
            <w:tcW w:w="1268" w:type="dxa"/>
          </w:tcPr>
          <w:p w14:paraId="564EE345" w14:textId="247CF845" w:rsidR="00C56409" w:rsidRPr="009A661D" w:rsidRDefault="0038520F" w:rsidP="00E324B6">
            <w:pPr>
              <w:pStyle w:val="Tabletext"/>
              <w:jc w:val="center"/>
              <w:rPr>
                <w:rFonts w:ascii="Arial" w:hAnsi="Arial" w:cs="Arial"/>
                <w:b/>
                <w:lang w:val="pt-PT"/>
              </w:rPr>
            </w:pPr>
            <w:r w:rsidRPr="009A661D">
              <w:rPr>
                <w:rFonts w:ascii="Arial" w:hAnsi="Arial" w:cs="Arial"/>
                <w:b/>
                <w:lang w:val="pt-PT"/>
              </w:rPr>
              <w:t>Data</w:t>
            </w:r>
          </w:p>
        </w:tc>
        <w:tc>
          <w:tcPr>
            <w:tcW w:w="992" w:type="dxa"/>
          </w:tcPr>
          <w:p w14:paraId="2B71AFD9" w14:textId="6F93C5C3" w:rsidR="00C56409" w:rsidRPr="009A661D" w:rsidRDefault="0038520F" w:rsidP="00E324B6">
            <w:pPr>
              <w:pStyle w:val="Tabletext"/>
              <w:jc w:val="center"/>
              <w:rPr>
                <w:rFonts w:ascii="Arial" w:hAnsi="Arial" w:cs="Arial"/>
                <w:b/>
                <w:lang w:val="pt-PT"/>
              </w:rPr>
            </w:pPr>
            <w:r w:rsidRPr="009A661D">
              <w:rPr>
                <w:rFonts w:ascii="Arial" w:hAnsi="Arial" w:cs="Arial"/>
                <w:b/>
                <w:lang w:val="pt-PT"/>
              </w:rPr>
              <w:t>Versão</w:t>
            </w:r>
          </w:p>
        </w:tc>
        <w:tc>
          <w:tcPr>
            <w:tcW w:w="5387" w:type="dxa"/>
          </w:tcPr>
          <w:p w14:paraId="4373F33F" w14:textId="31E32357" w:rsidR="00C56409" w:rsidRPr="009A661D" w:rsidRDefault="0038520F" w:rsidP="00E324B6">
            <w:pPr>
              <w:pStyle w:val="Tabletext"/>
              <w:jc w:val="center"/>
              <w:rPr>
                <w:rFonts w:ascii="Arial" w:hAnsi="Arial" w:cs="Arial"/>
                <w:b/>
                <w:lang w:val="pt-PT"/>
              </w:rPr>
            </w:pPr>
            <w:r w:rsidRPr="009A661D">
              <w:rPr>
                <w:rFonts w:ascii="Arial" w:hAnsi="Arial" w:cs="Arial"/>
                <w:b/>
                <w:lang w:val="pt-PT"/>
              </w:rPr>
              <w:t>Descrição</w:t>
            </w:r>
          </w:p>
        </w:tc>
        <w:tc>
          <w:tcPr>
            <w:tcW w:w="1857" w:type="dxa"/>
          </w:tcPr>
          <w:p w14:paraId="52478271" w14:textId="47ECE710" w:rsidR="00C56409" w:rsidRPr="009A661D" w:rsidRDefault="0038520F" w:rsidP="00E324B6">
            <w:pPr>
              <w:pStyle w:val="Tabletext"/>
              <w:jc w:val="center"/>
              <w:rPr>
                <w:rFonts w:ascii="Arial" w:hAnsi="Arial" w:cs="Arial"/>
                <w:b/>
                <w:lang w:val="pt-PT"/>
              </w:rPr>
            </w:pPr>
            <w:r w:rsidRPr="009A661D">
              <w:rPr>
                <w:rFonts w:ascii="Arial" w:hAnsi="Arial" w:cs="Arial"/>
                <w:b/>
                <w:lang w:val="pt-PT"/>
              </w:rPr>
              <w:t>Autor(s)</w:t>
            </w:r>
          </w:p>
        </w:tc>
      </w:tr>
      <w:tr w:rsidR="004A04B1" w:rsidRPr="009A661D" w14:paraId="345043E7" w14:textId="77777777" w:rsidTr="00BB7273">
        <w:tc>
          <w:tcPr>
            <w:tcW w:w="1268" w:type="dxa"/>
            <w:vAlign w:val="center"/>
          </w:tcPr>
          <w:p w14:paraId="4245E838" w14:textId="31EBCF5C" w:rsidR="00C56409" w:rsidRPr="009A661D" w:rsidRDefault="00C30C9E" w:rsidP="00C30C9E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27</w:t>
            </w:r>
            <w:r w:rsidR="00C56409" w:rsidRPr="009A661D">
              <w:rPr>
                <w:rFonts w:ascii="Arial" w:hAnsi="Arial" w:cs="Arial"/>
                <w:lang w:val="pt-PT"/>
              </w:rPr>
              <w:t>/</w:t>
            </w:r>
            <w:r w:rsidR="00C761B9" w:rsidRPr="009A661D">
              <w:rPr>
                <w:rFonts w:ascii="Arial" w:hAnsi="Arial" w:cs="Arial"/>
                <w:lang w:val="pt-PT"/>
              </w:rPr>
              <w:t>1</w:t>
            </w:r>
            <w:r w:rsidRPr="009A661D">
              <w:rPr>
                <w:rFonts w:ascii="Arial" w:hAnsi="Arial" w:cs="Arial"/>
                <w:lang w:val="pt-PT"/>
              </w:rPr>
              <w:t>0</w:t>
            </w:r>
            <w:r w:rsidR="00C56409" w:rsidRPr="009A661D">
              <w:rPr>
                <w:rFonts w:ascii="Arial" w:hAnsi="Arial" w:cs="Arial"/>
                <w:lang w:val="pt-PT"/>
              </w:rPr>
              <w:t>/202</w:t>
            </w:r>
            <w:r w:rsidR="00413E80" w:rsidRPr="009A661D">
              <w:rPr>
                <w:rFonts w:ascii="Arial" w:hAnsi="Arial" w:cs="Arial"/>
                <w:lang w:val="pt-PT"/>
              </w:rPr>
              <w:t>1</w:t>
            </w:r>
          </w:p>
        </w:tc>
        <w:tc>
          <w:tcPr>
            <w:tcW w:w="992" w:type="dxa"/>
            <w:vAlign w:val="center"/>
          </w:tcPr>
          <w:p w14:paraId="0EEA7ADF" w14:textId="53A21AF2" w:rsidR="00C56409" w:rsidRPr="009A661D" w:rsidRDefault="002C32B7" w:rsidP="00C30C9E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</w:t>
            </w:r>
            <w:r w:rsidR="00C56409" w:rsidRPr="009A661D">
              <w:rPr>
                <w:rFonts w:ascii="Arial" w:hAnsi="Arial" w:cs="Arial"/>
                <w:lang w:val="pt-PT"/>
              </w:rPr>
              <w:t>.0</w:t>
            </w:r>
          </w:p>
        </w:tc>
        <w:tc>
          <w:tcPr>
            <w:tcW w:w="5387" w:type="dxa"/>
            <w:vAlign w:val="center"/>
          </w:tcPr>
          <w:p w14:paraId="54787E46" w14:textId="76DE0937" w:rsidR="00C56409" w:rsidRPr="009A661D" w:rsidRDefault="002C32B7" w:rsidP="00C30C9E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Plano SCM base</w:t>
            </w:r>
          </w:p>
        </w:tc>
        <w:tc>
          <w:tcPr>
            <w:tcW w:w="1857" w:type="dxa"/>
            <w:vAlign w:val="center"/>
          </w:tcPr>
          <w:p w14:paraId="4E72D420" w14:textId="77777777" w:rsidR="002C32B7" w:rsidRPr="009A661D" w:rsidRDefault="002C32B7" w:rsidP="00C30C9E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  <w:p w14:paraId="2D91254A" w14:textId="51CB5BB1" w:rsidR="00C30C9E" w:rsidRPr="009A661D" w:rsidRDefault="00C30C9E" w:rsidP="00C30C9E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Diogo Pinto</w:t>
            </w:r>
          </w:p>
        </w:tc>
      </w:tr>
      <w:tr w:rsidR="004A04B1" w:rsidRPr="009A661D" w14:paraId="4DEE6E0D" w14:textId="77777777" w:rsidTr="00BB7273">
        <w:tc>
          <w:tcPr>
            <w:tcW w:w="1268" w:type="dxa"/>
            <w:vAlign w:val="center"/>
          </w:tcPr>
          <w:p w14:paraId="6DED25D6" w14:textId="58B57BAF" w:rsidR="00C56409" w:rsidRPr="009A661D" w:rsidRDefault="00095DC9" w:rsidP="00095DC9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01/11/2021</w:t>
            </w:r>
          </w:p>
        </w:tc>
        <w:tc>
          <w:tcPr>
            <w:tcW w:w="992" w:type="dxa"/>
            <w:vAlign w:val="center"/>
          </w:tcPr>
          <w:p w14:paraId="3DD17130" w14:textId="15077346" w:rsidR="00C56409" w:rsidRPr="009A661D" w:rsidRDefault="00095DC9" w:rsidP="00095DC9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1.1</w:t>
            </w:r>
          </w:p>
        </w:tc>
        <w:tc>
          <w:tcPr>
            <w:tcW w:w="5387" w:type="dxa"/>
            <w:vAlign w:val="center"/>
          </w:tcPr>
          <w:p w14:paraId="67E30FB6" w14:textId="77777777" w:rsidR="00C56409" w:rsidRPr="009A661D" w:rsidRDefault="00095DC9" w:rsidP="00095DC9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Alteração de quem aceita MR;</w:t>
            </w:r>
          </w:p>
          <w:p w14:paraId="26F00E63" w14:textId="6CB15127" w:rsidR="00095DC9" w:rsidRPr="009A661D" w:rsidRDefault="00095DC9" w:rsidP="00095DC9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Adição de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labels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novas para requisitos</w:t>
            </w:r>
          </w:p>
        </w:tc>
        <w:tc>
          <w:tcPr>
            <w:tcW w:w="1857" w:type="dxa"/>
            <w:vAlign w:val="center"/>
          </w:tcPr>
          <w:p w14:paraId="6264BE89" w14:textId="303A46DB" w:rsidR="00C56409" w:rsidRPr="009A661D" w:rsidRDefault="00095DC9" w:rsidP="00095DC9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4A04B1" w:rsidRPr="009A661D" w14:paraId="7190AA32" w14:textId="77777777" w:rsidTr="00BB7273">
        <w:tc>
          <w:tcPr>
            <w:tcW w:w="1268" w:type="dxa"/>
            <w:vAlign w:val="center"/>
          </w:tcPr>
          <w:p w14:paraId="4F00D239" w14:textId="67E5B8FE" w:rsidR="00193A45" w:rsidRPr="009A661D" w:rsidRDefault="00632288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06/11/2021</w:t>
            </w:r>
          </w:p>
        </w:tc>
        <w:tc>
          <w:tcPr>
            <w:tcW w:w="992" w:type="dxa"/>
            <w:vAlign w:val="center"/>
          </w:tcPr>
          <w:p w14:paraId="6D8DA4F4" w14:textId="2F5326EC" w:rsidR="00193A45" w:rsidRPr="009A661D" w:rsidRDefault="00632288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1.2</w:t>
            </w:r>
          </w:p>
        </w:tc>
        <w:tc>
          <w:tcPr>
            <w:tcW w:w="5387" w:type="dxa"/>
            <w:vAlign w:val="center"/>
          </w:tcPr>
          <w:p w14:paraId="1B0988A1" w14:textId="77777777" w:rsidR="00193A45" w:rsidRPr="009A661D" w:rsidRDefault="002B421E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Alterações nos horários das reuniões</w:t>
            </w:r>
          </w:p>
          <w:p w14:paraId="6DFE1315" w14:textId="03ED7FFE" w:rsidR="002B421E" w:rsidRPr="009A661D" w:rsidRDefault="002B421E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Alteração do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Code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Reviwer</w:t>
            </w:r>
            <w:proofErr w:type="spellEnd"/>
          </w:p>
        </w:tc>
        <w:tc>
          <w:tcPr>
            <w:tcW w:w="1857" w:type="dxa"/>
            <w:vAlign w:val="center"/>
          </w:tcPr>
          <w:p w14:paraId="472F02F1" w14:textId="308C9321" w:rsidR="00193A45" w:rsidRPr="009A661D" w:rsidRDefault="00632288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4A04B1" w:rsidRPr="009A661D" w14:paraId="72A4D15D" w14:textId="77777777" w:rsidTr="00BB7273">
        <w:tc>
          <w:tcPr>
            <w:tcW w:w="1268" w:type="dxa"/>
            <w:vAlign w:val="center"/>
          </w:tcPr>
          <w:p w14:paraId="5A0F19D5" w14:textId="45A1DC8D" w:rsidR="00F53DDF" w:rsidRPr="009A661D" w:rsidRDefault="000127EF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</w:t>
            </w:r>
            <w:r w:rsidR="00350414" w:rsidRPr="009A661D">
              <w:rPr>
                <w:rFonts w:ascii="Arial" w:hAnsi="Arial" w:cs="Arial"/>
                <w:lang w:val="pt-PT"/>
              </w:rPr>
              <w:t>2</w:t>
            </w:r>
            <w:r w:rsidRPr="009A661D">
              <w:rPr>
                <w:rFonts w:ascii="Arial" w:hAnsi="Arial" w:cs="Arial"/>
                <w:lang w:val="pt-PT"/>
              </w:rPr>
              <w:t>/11/2021</w:t>
            </w:r>
          </w:p>
        </w:tc>
        <w:tc>
          <w:tcPr>
            <w:tcW w:w="992" w:type="dxa"/>
            <w:vAlign w:val="center"/>
          </w:tcPr>
          <w:p w14:paraId="105EE709" w14:textId="44C5B871" w:rsidR="00F53DDF" w:rsidRPr="009A661D" w:rsidRDefault="000127EF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1.3</w:t>
            </w:r>
          </w:p>
        </w:tc>
        <w:tc>
          <w:tcPr>
            <w:tcW w:w="5387" w:type="dxa"/>
            <w:vAlign w:val="center"/>
          </w:tcPr>
          <w:p w14:paraId="554B72A3" w14:textId="77777777" w:rsidR="00F53DDF" w:rsidRPr="009A661D" w:rsidRDefault="000127EF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Pequenas correções</w:t>
            </w:r>
          </w:p>
          <w:p w14:paraId="17AAD9D2" w14:textId="77777777" w:rsidR="000127EF" w:rsidRPr="009A661D" w:rsidRDefault="000127EF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Adicionadas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Tags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aos métodos de identificação</w:t>
            </w:r>
          </w:p>
          <w:p w14:paraId="537CEC6E" w14:textId="77777777" w:rsidR="000127EF" w:rsidRPr="009A661D" w:rsidRDefault="00BB7273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Os commits podem conter várias ações</w:t>
            </w:r>
          </w:p>
          <w:p w14:paraId="23EBB330" w14:textId="77777777" w:rsidR="00BB7273" w:rsidRPr="009A661D" w:rsidRDefault="00BB7273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Os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commits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para a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main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podem ser feitos para algo que o PO aprove</w:t>
            </w:r>
          </w:p>
          <w:p w14:paraId="23D1F1E7" w14:textId="5E2E54D3" w:rsidR="009C73AA" w:rsidRPr="009A661D" w:rsidRDefault="009C73AA" w:rsidP="00632288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Melhoria de alguns tópicos do ponto 4. Metodologia</w:t>
            </w:r>
          </w:p>
        </w:tc>
        <w:tc>
          <w:tcPr>
            <w:tcW w:w="1857" w:type="dxa"/>
            <w:vAlign w:val="center"/>
          </w:tcPr>
          <w:p w14:paraId="4839F625" w14:textId="11109398" w:rsidR="00F53DDF" w:rsidRPr="009A661D" w:rsidRDefault="000127EF" w:rsidP="0063228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4A04B1" w:rsidRPr="009A661D" w14:paraId="0298CC27" w14:textId="77777777" w:rsidTr="00BB7273">
        <w:tc>
          <w:tcPr>
            <w:tcW w:w="1268" w:type="dxa"/>
            <w:vAlign w:val="center"/>
          </w:tcPr>
          <w:p w14:paraId="71EBD400" w14:textId="0611B446" w:rsidR="00BF233F" w:rsidRPr="009A661D" w:rsidRDefault="00BF233F" w:rsidP="00BF233F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16/11/2021</w:t>
            </w:r>
          </w:p>
        </w:tc>
        <w:tc>
          <w:tcPr>
            <w:tcW w:w="992" w:type="dxa"/>
            <w:vAlign w:val="center"/>
          </w:tcPr>
          <w:p w14:paraId="7F30F31D" w14:textId="3BE60E5C" w:rsidR="00BF233F" w:rsidRPr="009A661D" w:rsidRDefault="00BF233F" w:rsidP="00BF233F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1.4</w:t>
            </w:r>
          </w:p>
        </w:tc>
        <w:tc>
          <w:tcPr>
            <w:tcW w:w="5387" w:type="dxa"/>
            <w:vAlign w:val="center"/>
          </w:tcPr>
          <w:p w14:paraId="13EBAE20" w14:textId="730C4368" w:rsidR="00BF233F" w:rsidRPr="009A661D" w:rsidRDefault="00BF233F" w:rsidP="00BF233F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Adição de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aprovers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nos </w:t>
            </w:r>
            <w:r w:rsidR="00C160FE" w:rsidRPr="009A661D">
              <w:rPr>
                <w:rFonts w:ascii="Arial" w:hAnsi="Arial" w:cs="Arial"/>
                <w:lang w:val="pt-PT"/>
              </w:rPr>
              <w:t>MR</w:t>
            </w:r>
            <w:r w:rsidRPr="009A661D">
              <w:rPr>
                <w:rFonts w:ascii="Arial" w:hAnsi="Arial" w:cs="Arial"/>
                <w:lang w:val="pt-PT"/>
              </w:rPr>
              <w:t xml:space="preserve"> (nova funcionalidade </w:t>
            </w:r>
            <w:r w:rsidR="00A606B9" w:rsidRPr="009A661D">
              <w:rPr>
                <w:rFonts w:ascii="Arial" w:hAnsi="Arial" w:cs="Arial"/>
                <w:lang w:val="pt-PT"/>
              </w:rPr>
              <w:t>GitLab</w:t>
            </w:r>
            <w:r w:rsidRPr="009A661D">
              <w:rPr>
                <w:rFonts w:ascii="Arial" w:hAnsi="Arial" w:cs="Arial"/>
                <w:lang w:val="pt-PT"/>
              </w:rPr>
              <w:t>)</w:t>
            </w:r>
          </w:p>
        </w:tc>
        <w:tc>
          <w:tcPr>
            <w:tcW w:w="1857" w:type="dxa"/>
            <w:vAlign w:val="center"/>
          </w:tcPr>
          <w:p w14:paraId="5383CE93" w14:textId="79EA9640" w:rsidR="00BF233F" w:rsidRPr="009A661D" w:rsidRDefault="00BF233F" w:rsidP="00BF233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AA3674" w:rsidRPr="009A661D" w14:paraId="1FC7C7E5" w14:textId="77777777" w:rsidTr="00BB7273">
        <w:tc>
          <w:tcPr>
            <w:tcW w:w="1268" w:type="dxa"/>
            <w:vAlign w:val="center"/>
          </w:tcPr>
          <w:p w14:paraId="47D73E69" w14:textId="224AF7EA" w:rsidR="00AA3674" w:rsidRPr="009A661D" w:rsidRDefault="00AA3674" w:rsidP="00BF233F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02/12/2021</w:t>
            </w:r>
          </w:p>
        </w:tc>
        <w:tc>
          <w:tcPr>
            <w:tcW w:w="992" w:type="dxa"/>
            <w:vAlign w:val="center"/>
          </w:tcPr>
          <w:p w14:paraId="2782104C" w14:textId="3071BA21" w:rsidR="00AA3674" w:rsidRPr="009A661D" w:rsidRDefault="00AA3674" w:rsidP="00BF233F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1.5</w:t>
            </w:r>
          </w:p>
        </w:tc>
        <w:tc>
          <w:tcPr>
            <w:tcW w:w="5387" w:type="dxa"/>
            <w:vAlign w:val="center"/>
          </w:tcPr>
          <w:p w14:paraId="5682F24F" w14:textId="54CD2A90" w:rsidR="00AA3674" w:rsidRPr="009A661D" w:rsidRDefault="00BF5124" w:rsidP="00324BD5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Adição do role “Development Supervisor”</w:t>
            </w:r>
          </w:p>
          <w:p w14:paraId="3C917CA0" w14:textId="1F3F2F49" w:rsidR="00BF5124" w:rsidRPr="009A661D" w:rsidRDefault="00BF5124" w:rsidP="00324BD5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Reformulação das responsabilidades da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DevTeam</w:t>
            </w:r>
            <w:proofErr w:type="spellEnd"/>
          </w:p>
          <w:p w14:paraId="221C9430" w14:textId="265B5B70" w:rsidR="00BA6120" w:rsidRPr="009A661D" w:rsidRDefault="00BA6120" w:rsidP="00324BD5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Reformulação de como se fazem MR</w:t>
            </w:r>
          </w:p>
          <w:p w14:paraId="776A3643" w14:textId="216975B1" w:rsidR="00984C34" w:rsidRPr="009A661D" w:rsidRDefault="00984C34" w:rsidP="00324BD5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Adição de novas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labels</w:t>
            </w:r>
            <w:proofErr w:type="spellEnd"/>
          </w:p>
          <w:p w14:paraId="43B7F865" w14:textId="6958315A" w:rsidR="00984C34" w:rsidRPr="009A661D" w:rsidRDefault="00984C34" w:rsidP="00324BD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Adição de novas ferramentas</w:t>
            </w:r>
          </w:p>
        </w:tc>
        <w:tc>
          <w:tcPr>
            <w:tcW w:w="1857" w:type="dxa"/>
            <w:vAlign w:val="center"/>
          </w:tcPr>
          <w:p w14:paraId="03C10ACB" w14:textId="7E045426" w:rsidR="00AA3674" w:rsidRPr="009A661D" w:rsidRDefault="00AA3674" w:rsidP="00BF233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D909E5" w:rsidRPr="009A661D" w14:paraId="333D4059" w14:textId="77777777" w:rsidTr="00BB7273">
        <w:tc>
          <w:tcPr>
            <w:tcW w:w="1268" w:type="dxa"/>
            <w:vAlign w:val="center"/>
          </w:tcPr>
          <w:p w14:paraId="7487081E" w14:textId="41FAC1A2" w:rsidR="00D909E5" w:rsidRPr="009A661D" w:rsidRDefault="00D909E5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02/12/2021</w:t>
            </w:r>
          </w:p>
        </w:tc>
        <w:tc>
          <w:tcPr>
            <w:tcW w:w="992" w:type="dxa"/>
            <w:vAlign w:val="center"/>
          </w:tcPr>
          <w:p w14:paraId="7B4F6C1E" w14:textId="6986CA3B" w:rsidR="00D909E5" w:rsidRPr="009A661D" w:rsidRDefault="00D909E5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1.5.1</w:t>
            </w:r>
          </w:p>
        </w:tc>
        <w:tc>
          <w:tcPr>
            <w:tcW w:w="5387" w:type="dxa"/>
            <w:vAlign w:val="center"/>
          </w:tcPr>
          <w:p w14:paraId="30F3B99A" w14:textId="3F070CA9" w:rsidR="00D909E5" w:rsidRPr="009A661D" w:rsidRDefault="00D909E5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Descrição da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label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Code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Review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Rejected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corrigida</w:t>
            </w:r>
          </w:p>
        </w:tc>
        <w:tc>
          <w:tcPr>
            <w:tcW w:w="1857" w:type="dxa"/>
            <w:vAlign w:val="center"/>
          </w:tcPr>
          <w:p w14:paraId="112428C8" w14:textId="4A7BA7FD" w:rsidR="00333ADC" w:rsidRPr="009A661D" w:rsidRDefault="00D909E5" w:rsidP="00333ADC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José Fernandes</w:t>
            </w:r>
          </w:p>
        </w:tc>
      </w:tr>
      <w:tr w:rsidR="00333ADC" w:rsidRPr="009A661D" w14:paraId="2012EE6F" w14:textId="77777777" w:rsidTr="00BB7273">
        <w:tc>
          <w:tcPr>
            <w:tcW w:w="1268" w:type="dxa"/>
            <w:vAlign w:val="center"/>
          </w:tcPr>
          <w:p w14:paraId="5E112A63" w14:textId="3B117F23" w:rsidR="00333ADC" w:rsidRPr="009A661D" w:rsidRDefault="00333ADC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14/01/2022</w:t>
            </w:r>
          </w:p>
        </w:tc>
        <w:tc>
          <w:tcPr>
            <w:tcW w:w="992" w:type="dxa"/>
            <w:vAlign w:val="center"/>
          </w:tcPr>
          <w:p w14:paraId="5393F566" w14:textId="0B47B6E7" w:rsidR="00333ADC" w:rsidRPr="009A661D" w:rsidRDefault="00333ADC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1.6</w:t>
            </w:r>
          </w:p>
        </w:tc>
        <w:tc>
          <w:tcPr>
            <w:tcW w:w="5387" w:type="dxa"/>
            <w:vAlign w:val="center"/>
          </w:tcPr>
          <w:p w14:paraId="46B05266" w14:textId="59439EF8" w:rsidR="00333ADC" w:rsidRPr="009A661D" w:rsidRDefault="00333ADC" w:rsidP="00324BD5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Remoção de um passo acerca da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DevTeam</w:t>
            </w:r>
            <w:proofErr w:type="spellEnd"/>
            <w:r w:rsidR="00324BD5" w:rsidRPr="009A661D">
              <w:rPr>
                <w:rFonts w:ascii="Arial" w:hAnsi="Arial" w:cs="Arial"/>
                <w:lang w:val="pt-PT"/>
              </w:rPr>
              <w:t>,</w:t>
            </w:r>
            <w:r w:rsidRPr="009A661D">
              <w:rPr>
                <w:rFonts w:ascii="Arial" w:hAnsi="Arial" w:cs="Arial"/>
                <w:lang w:val="pt-PT"/>
              </w:rPr>
              <w:t xml:space="preserve"> adição do mesmo passo no PO e remoção de informação acerca da forma como é feita a revisão</w:t>
            </w:r>
            <w:r w:rsidR="00324BD5" w:rsidRPr="009A661D">
              <w:rPr>
                <w:rFonts w:ascii="Arial" w:hAnsi="Arial" w:cs="Arial"/>
                <w:lang w:val="pt-PT"/>
              </w:rPr>
              <w:t xml:space="preserve"> (Ponto 2)</w:t>
            </w:r>
            <w:r w:rsidRPr="009A661D">
              <w:rPr>
                <w:rFonts w:ascii="Arial" w:hAnsi="Arial" w:cs="Arial"/>
                <w:lang w:val="pt-PT"/>
              </w:rPr>
              <w:t>.</w:t>
            </w:r>
          </w:p>
          <w:p w14:paraId="635C83F3" w14:textId="36903A8D" w:rsidR="00324BD5" w:rsidRPr="009A661D" w:rsidRDefault="00324BD5" w:rsidP="00AE534A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 xml:space="preserve">Alteração da informação acerca da nomenclatura dos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commits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, remoção sobre a descrição dos MR, remoção de informação das versões do projeto, pequenas correções no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commits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 xml:space="preserve"> do ponto 3.1.2, remoção do ponto acerca dos testes, pequenas alterações acerca da aceitação de MR e remoção do ponto sobre versões do projeto relacionadas com os </w:t>
            </w:r>
            <w:proofErr w:type="spellStart"/>
            <w:r w:rsidRPr="009A661D">
              <w:rPr>
                <w:rFonts w:ascii="Arial" w:hAnsi="Arial" w:cs="Arial"/>
                <w:lang w:val="pt-PT"/>
              </w:rPr>
              <w:t>hotFix’s</w:t>
            </w:r>
            <w:proofErr w:type="spellEnd"/>
            <w:r w:rsidR="00AE534A" w:rsidRPr="009A661D">
              <w:rPr>
                <w:rFonts w:ascii="Arial" w:hAnsi="Arial" w:cs="Arial"/>
                <w:lang w:val="pt-PT"/>
              </w:rPr>
              <w:t xml:space="preserve"> e alteração acerca das </w:t>
            </w:r>
            <w:proofErr w:type="spellStart"/>
            <w:proofErr w:type="gramStart"/>
            <w:r w:rsidR="00AE534A" w:rsidRPr="009A661D">
              <w:rPr>
                <w:rFonts w:ascii="Arial" w:hAnsi="Arial" w:cs="Arial"/>
                <w:lang w:val="pt-PT"/>
              </w:rPr>
              <w:t>release’s</w:t>
            </w:r>
            <w:proofErr w:type="spellEnd"/>
            <w:r w:rsidRPr="009A661D">
              <w:rPr>
                <w:rFonts w:ascii="Arial" w:hAnsi="Arial" w:cs="Arial"/>
                <w:lang w:val="pt-PT"/>
              </w:rPr>
              <w:t>(</w:t>
            </w:r>
            <w:proofErr w:type="gramEnd"/>
            <w:r w:rsidRPr="009A661D">
              <w:rPr>
                <w:rFonts w:ascii="Arial" w:hAnsi="Arial" w:cs="Arial"/>
                <w:lang w:val="pt-PT"/>
              </w:rPr>
              <w:t>Ponto 3)</w:t>
            </w:r>
          </w:p>
          <w:p w14:paraId="5623033F" w14:textId="60C751AF" w:rsidR="00AE534A" w:rsidRPr="009A661D" w:rsidRDefault="00AE534A" w:rsidP="00AE534A">
            <w:pPr>
              <w:pStyle w:val="Tabletext"/>
              <w:spacing w:line="276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Adição do recurso Docker nos recursos (Ponto 5)</w:t>
            </w:r>
          </w:p>
          <w:p w14:paraId="6E3A374C" w14:textId="68E8D13F" w:rsidR="00333ADC" w:rsidRPr="009A661D" w:rsidRDefault="00333ADC" w:rsidP="00D909E5">
            <w:pPr>
              <w:pStyle w:val="Tabletext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857" w:type="dxa"/>
            <w:vAlign w:val="center"/>
          </w:tcPr>
          <w:p w14:paraId="4A68585E" w14:textId="200F9F36" w:rsidR="00333ADC" w:rsidRPr="009A661D" w:rsidRDefault="00324BD5" w:rsidP="00333ADC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pt-PT"/>
              </w:rPr>
            </w:pPr>
            <w:r w:rsidRPr="009A661D">
              <w:rPr>
                <w:rFonts w:ascii="Arial" w:hAnsi="Arial" w:cs="Arial"/>
                <w:lang w:val="pt-PT"/>
              </w:rPr>
              <w:t>Cristiano Rocha</w:t>
            </w:r>
          </w:p>
        </w:tc>
      </w:tr>
    </w:tbl>
    <w:p w14:paraId="0C42D585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31526FA9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06B36D7A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1B83EDBC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5D441A41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3952802B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382D43AE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3F145E6B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6E1D9C3D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6EBBAA9E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3D0DA383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62E7FDC8" w14:textId="77777777" w:rsidR="00C56409" w:rsidRPr="009A661D" w:rsidRDefault="00C56409" w:rsidP="00AA5DE3">
      <w:pPr>
        <w:pStyle w:val="Ttulo"/>
        <w:jc w:val="left"/>
        <w:rPr>
          <w:rFonts w:cs="Arial"/>
          <w:lang w:val="pt-PT"/>
        </w:rPr>
      </w:pPr>
    </w:p>
    <w:p w14:paraId="1B6522DE" w14:textId="77777777" w:rsidR="00BF5124" w:rsidRPr="009A661D" w:rsidRDefault="00BF5124" w:rsidP="00C761B9">
      <w:pPr>
        <w:rPr>
          <w:rFonts w:ascii="Arial" w:hAnsi="Arial" w:cs="Arial"/>
          <w:lang w:val="pt-PT"/>
        </w:rPr>
      </w:pPr>
    </w:p>
    <w:p w14:paraId="15AEB1AD" w14:textId="77777777" w:rsidR="002A6B89" w:rsidRPr="009A661D" w:rsidRDefault="002A6B89" w:rsidP="00C761B9">
      <w:pPr>
        <w:rPr>
          <w:rFonts w:ascii="Arial" w:hAnsi="Arial" w:cs="Arial"/>
          <w:lang w:val="pt-PT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164444609"/>
        <w:docPartObj>
          <w:docPartGallery w:val="Table of Contents"/>
          <w:docPartUnique/>
        </w:docPartObj>
      </w:sdtPr>
      <w:sdtEndPr/>
      <w:sdtContent>
        <w:p w14:paraId="14A108B6" w14:textId="117E6D18" w:rsidR="00663302" w:rsidRPr="009A661D" w:rsidRDefault="646AC0F5" w:rsidP="646AC0F5">
          <w:pPr>
            <w:pStyle w:val="Cabealhodondice"/>
            <w:rPr>
              <w:rFonts w:ascii="Arial" w:hAnsi="Arial" w:cs="Arial"/>
              <w:color w:val="auto"/>
            </w:rPr>
          </w:pPr>
          <w:r w:rsidRPr="009A661D">
            <w:rPr>
              <w:rFonts w:ascii="Arial" w:hAnsi="Arial" w:cs="Arial"/>
              <w:color w:val="auto"/>
            </w:rPr>
            <w:t>Conteúdo</w:t>
          </w:r>
        </w:p>
        <w:p w14:paraId="674477D3" w14:textId="5D21C2DA" w:rsidR="004A04B1" w:rsidRPr="009A661D" w:rsidRDefault="00663302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 w:rsidRPr="009A661D">
            <w:fldChar w:fldCharType="begin"/>
          </w:r>
          <w:r w:rsidRPr="009A661D">
            <w:instrText>TOC \o "1-3" \h \z \u</w:instrText>
          </w:r>
          <w:r w:rsidRPr="009A661D">
            <w:fldChar w:fldCharType="separate"/>
          </w:r>
          <w:hyperlink w:anchor="_Toc89378565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1.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Introdução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_Toc89378565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4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48B5CC24" w14:textId="4E399ED4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66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1.1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Objetivo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_Toc89378566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4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01656FE7" w14:textId="05F64A50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67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1.2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Alcance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_Toc89378567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4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2B8296D5" w14:textId="674877DA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68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1.3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Definições, Acrónimos e abreviações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_Toc89378568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4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4BE13FC6" w14:textId="207E4D55" w:rsidR="004A04B1" w:rsidRPr="009A661D" w:rsidRDefault="0016026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69" w:history="1">
            <w:r w:rsidR="004A04B1" w:rsidRPr="009A661D">
              <w:rPr>
                <w:rStyle w:val="Hiperligao"/>
                <w:rFonts w:cs="Arial"/>
                <w:noProof/>
              </w:rPr>
              <w:t>2.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</w:rPr>
              <w:t>Software Configuration Management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_Toc89378569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5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1B585E78" w14:textId="7950C3A9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70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2.1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Organização, Responsabilidades e interfaces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_Toc89378570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5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282CE0FC" w14:textId="45900543" w:rsidR="004A04B1" w:rsidRPr="009A661D" w:rsidRDefault="0016026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71" w:history="1">
            <w:r w:rsidR="004A04B1" w:rsidRPr="009A661D">
              <w:rPr>
                <w:rStyle w:val="Hiperligao"/>
                <w:rFonts w:cs="Arial"/>
                <w:noProof/>
              </w:rPr>
              <w:t>3.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</w:rPr>
              <w:t>The Configuration Management Program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_Toc89378571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6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5CBFF0A6" w14:textId="594EE5F4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72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3.1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Identificação da Configuração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_Toc89378572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6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4A7FE69F" w14:textId="140C254D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73" w:history="1">
            <w:r w:rsidR="004A04B1" w:rsidRPr="009A661D">
              <w:rPr>
                <w:rStyle w:val="Hiperligao"/>
                <w:rFonts w:cs="Arial"/>
                <w:lang w:val="pt-PT"/>
              </w:rPr>
              <w:t>3.1.1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Métodos de Identificação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_Toc89378573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6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27BF4532" w14:textId="2880E878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74" w:history="1">
            <w:r w:rsidR="004A04B1" w:rsidRPr="009A661D">
              <w:rPr>
                <w:rStyle w:val="Hiperligao"/>
                <w:rFonts w:cs="Arial"/>
                <w:lang w:val="pt-PT"/>
              </w:rPr>
              <w:t>3.1.2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Como fazer: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_Toc89378574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8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6FCE4410" w14:textId="028F7BAE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75" w:history="1">
            <w:r w:rsidR="004A04B1" w:rsidRPr="009A661D">
              <w:rPr>
                <w:rStyle w:val="Hiperligao"/>
                <w:rFonts w:cs="Arial"/>
                <w:lang w:val="pt-PT"/>
              </w:rPr>
              <w:t>3.1.3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Labels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_Toc89378575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10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5715FCCB" w14:textId="3269583C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76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3.2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Configuration and Change Control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_Toc89378576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11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018FCFA4" w14:textId="0AB43693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77" w:history="1">
            <w:r w:rsidR="004A04B1" w:rsidRPr="009A661D">
              <w:rPr>
                <w:rStyle w:val="Hiperligao"/>
                <w:rFonts w:cs="Arial"/>
                <w:lang w:val="pt-PT"/>
              </w:rPr>
              <w:t>3.2.1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Processamento e aprovação de Change Requests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_Toc89378577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11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051D7C88" w14:textId="22D235D8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78" w:history="1">
            <w:r w:rsidR="004A04B1" w:rsidRPr="009A661D">
              <w:rPr>
                <w:rStyle w:val="Hiperligao"/>
                <w:rFonts w:cs="Arial"/>
                <w:lang w:val="pt-PT"/>
              </w:rPr>
              <w:t>3.2.2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Change Control Board (CCB)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_Toc89378578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11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573F187D" w14:textId="53266DAE" w:rsidR="004A04B1" w:rsidRPr="009A661D" w:rsidRDefault="00160266">
          <w:pPr>
            <w:pStyle w:val="ndice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79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3.3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Configuration Status Accounting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_Toc89378579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11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2A9B69C2" w14:textId="4C8274C6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80" w:history="1">
            <w:r w:rsidR="004A04B1" w:rsidRPr="009A661D">
              <w:rPr>
                <w:rStyle w:val="Hiperligao"/>
                <w:rFonts w:cs="Arial"/>
              </w:rPr>
              <w:t>3.3.1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</w:rPr>
              <w:t>Project Media Storage and Release Process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_Toc89378580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11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2734F2BF" w14:textId="3A6A0268" w:rsidR="004A04B1" w:rsidRPr="009A661D" w:rsidRDefault="00160266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89378581" w:history="1">
            <w:r w:rsidR="004A04B1" w:rsidRPr="009A661D">
              <w:rPr>
                <w:rStyle w:val="Hiperligao"/>
                <w:rFonts w:cs="Arial"/>
                <w:lang w:val="pt-PT"/>
              </w:rPr>
              <w:t>3.3.2</w:t>
            </w:r>
            <w:r w:rsidR="004A04B1" w:rsidRPr="009A661D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lang w:val="pt-PT"/>
              </w:rPr>
              <w:t>Reports e Audits</w:t>
            </w:r>
            <w:r w:rsidR="004A04B1" w:rsidRPr="009A661D">
              <w:rPr>
                <w:webHidden/>
              </w:rPr>
              <w:tab/>
            </w:r>
            <w:r w:rsidR="004A04B1" w:rsidRPr="009A661D">
              <w:rPr>
                <w:webHidden/>
              </w:rPr>
              <w:fldChar w:fldCharType="begin"/>
            </w:r>
            <w:r w:rsidR="004A04B1" w:rsidRPr="009A661D">
              <w:rPr>
                <w:webHidden/>
              </w:rPr>
              <w:instrText xml:space="preserve"> PAGEREF _Toc89378581 \h </w:instrText>
            </w:r>
            <w:r w:rsidR="004A04B1" w:rsidRPr="009A661D">
              <w:rPr>
                <w:webHidden/>
              </w:rPr>
            </w:r>
            <w:r w:rsidR="004A04B1" w:rsidRPr="009A661D">
              <w:rPr>
                <w:webHidden/>
              </w:rPr>
              <w:fldChar w:fldCharType="separate"/>
            </w:r>
            <w:r w:rsidR="004A04B1" w:rsidRPr="009A661D">
              <w:rPr>
                <w:webHidden/>
              </w:rPr>
              <w:t>11</w:t>
            </w:r>
            <w:r w:rsidR="004A04B1" w:rsidRPr="009A661D">
              <w:rPr>
                <w:webHidden/>
              </w:rPr>
              <w:fldChar w:fldCharType="end"/>
            </w:r>
          </w:hyperlink>
        </w:p>
        <w:p w14:paraId="355156DD" w14:textId="4212092E" w:rsidR="004A04B1" w:rsidRPr="009A661D" w:rsidRDefault="0016026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82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4.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Metodologia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_Toc89378582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12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0C7E2F16" w14:textId="4C939A11" w:rsidR="004A04B1" w:rsidRPr="009A661D" w:rsidRDefault="00160266">
          <w:pPr>
            <w:pStyle w:val="ndice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89378583" w:history="1"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5.</w:t>
            </w:r>
            <w:r w:rsidR="004A04B1" w:rsidRPr="009A66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4A04B1" w:rsidRPr="009A661D">
              <w:rPr>
                <w:rStyle w:val="Hiperligao"/>
                <w:rFonts w:cs="Arial"/>
                <w:noProof/>
                <w:lang w:val="pt-PT"/>
              </w:rPr>
              <w:t>Recursos e ferramentas</w:t>
            </w:r>
            <w:r w:rsidR="004A04B1" w:rsidRPr="009A661D">
              <w:rPr>
                <w:noProof/>
                <w:webHidden/>
              </w:rPr>
              <w:tab/>
            </w:r>
            <w:r w:rsidR="004A04B1" w:rsidRPr="009A661D">
              <w:rPr>
                <w:noProof/>
                <w:webHidden/>
              </w:rPr>
              <w:fldChar w:fldCharType="begin"/>
            </w:r>
            <w:r w:rsidR="004A04B1" w:rsidRPr="009A661D">
              <w:rPr>
                <w:noProof/>
                <w:webHidden/>
              </w:rPr>
              <w:instrText xml:space="preserve"> PAGEREF _Toc89378583 \h </w:instrText>
            </w:r>
            <w:r w:rsidR="004A04B1" w:rsidRPr="009A661D">
              <w:rPr>
                <w:noProof/>
                <w:webHidden/>
              </w:rPr>
            </w:r>
            <w:r w:rsidR="004A04B1" w:rsidRPr="009A661D">
              <w:rPr>
                <w:noProof/>
                <w:webHidden/>
              </w:rPr>
              <w:fldChar w:fldCharType="separate"/>
            </w:r>
            <w:r w:rsidR="004A04B1" w:rsidRPr="009A661D">
              <w:rPr>
                <w:noProof/>
                <w:webHidden/>
              </w:rPr>
              <w:t>14</w:t>
            </w:r>
            <w:r w:rsidR="004A04B1" w:rsidRPr="009A661D">
              <w:rPr>
                <w:noProof/>
                <w:webHidden/>
              </w:rPr>
              <w:fldChar w:fldCharType="end"/>
            </w:r>
          </w:hyperlink>
        </w:p>
        <w:p w14:paraId="60FC5E18" w14:textId="5FE10774" w:rsidR="00663302" w:rsidRPr="009A661D" w:rsidRDefault="00663302" w:rsidP="646AC0F5">
          <w:pPr>
            <w:pStyle w:val="ndice1"/>
            <w:tabs>
              <w:tab w:val="right" w:leader="dot" w:pos="9360"/>
              <w:tab w:val="left" w:pos="390"/>
            </w:tabs>
            <w:rPr>
              <w:noProof/>
              <w:lang w:val="pt-PT" w:eastAsia="pt-PT"/>
            </w:rPr>
          </w:pPr>
          <w:r w:rsidRPr="009A661D">
            <w:fldChar w:fldCharType="end"/>
          </w:r>
        </w:p>
      </w:sdtContent>
    </w:sdt>
    <w:p w14:paraId="00D7E6D8" w14:textId="11E17627" w:rsidR="00663302" w:rsidRPr="009A661D" w:rsidRDefault="00663302">
      <w:pPr>
        <w:rPr>
          <w:rFonts w:ascii="Arial" w:hAnsi="Arial" w:cs="Arial"/>
        </w:rPr>
      </w:pPr>
    </w:p>
    <w:p w14:paraId="60980CD6" w14:textId="43E6DE4A" w:rsidR="00F80343" w:rsidRPr="009A661D" w:rsidRDefault="00467551" w:rsidP="00663302">
      <w:pPr>
        <w:pStyle w:val="Ttulo"/>
        <w:jc w:val="left"/>
        <w:rPr>
          <w:rFonts w:cs="Arial"/>
        </w:rPr>
      </w:pPr>
      <w:r w:rsidRPr="009A661D">
        <w:rPr>
          <w:rFonts w:cs="Arial"/>
        </w:rPr>
        <w:br w:type="page"/>
      </w:r>
      <w:r w:rsidRPr="009A661D">
        <w:rPr>
          <w:rFonts w:cs="Arial"/>
          <w:lang w:val="pt-PT"/>
        </w:rPr>
        <w:lastRenderedPageBreak/>
        <w:fldChar w:fldCharType="begin"/>
      </w:r>
      <w:r w:rsidRPr="009A661D">
        <w:rPr>
          <w:rFonts w:cs="Arial"/>
        </w:rPr>
        <w:instrText xml:space="preserve"> TITLE  \* MERGEFORMAT </w:instrText>
      </w:r>
      <w:r w:rsidRPr="009A661D">
        <w:rPr>
          <w:rFonts w:cs="Arial"/>
          <w:lang w:val="pt-PT"/>
        </w:rPr>
        <w:fldChar w:fldCharType="separate"/>
      </w:r>
      <w:r w:rsidR="00E80669" w:rsidRPr="009A661D">
        <w:rPr>
          <w:rFonts w:cs="Arial"/>
        </w:rPr>
        <w:t>Configuration Management Plan</w:t>
      </w:r>
      <w:r w:rsidRPr="009A661D">
        <w:rPr>
          <w:rFonts w:cs="Arial"/>
          <w:lang w:val="pt-PT"/>
        </w:rPr>
        <w:fldChar w:fldCharType="end"/>
      </w:r>
      <w:bookmarkStart w:id="0" w:name="_Toc388081625"/>
      <w:bookmarkStart w:id="1" w:name="_Toc389027946"/>
      <w:r w:rsidRPr="009A661D">
        <w:rPr>
          <w:rFonts w:cs="Arial"/>
        </w:rPr>
        <w:t xml:space="preserve"> </w:t>
      </w:r>
      <w:bookmarkEnd w:id="0"/>
      <w:bookmarkEnd w:id="1"/>
    </w:p>
    <w:p w14:paraId="52EFFBBC" w14:textId="082D1F3F" w:rsidR="00F54858" w:rsidRPr="009A661D" w:rsidRDefault="646AC0F5" w:rsidP="002A6B89">
      <w:pPr>
        <w:pStyle w:val="Ttulo1"/>
        <w:keepNext w:val="0"/>
        <w:rPr>
          <w:rFonts w:cs="Arial"/>
          <w:lang w:val="pt-PT"/>
        </w:rPr>
      </w:pPr>
      <w:bookmarkStart w:id="2" w:name="_Toc89378565"/>
      <w:r w:rsidRPr="009A661D">
        <w:rPr>
          <w:rFonts w:cs="Arial"/>
          <w:lang w:val="pt-PT"/>
        </w:rPr>
        <w:t>Introdução</w:t>
      </w:r>
      <w:bookmarkEnd w:id="2"/>
    </w:p>
    <w:p w14:paraId="3A527967" w14:textId="178D092D" w:rsidR="00F80343" w:rsidRPr="009A661D" w:rsidRDefault="646AC0F5" w:rsidP="002A6B89">
      <w:pPr>
        <w:pStyle w:val="Ttulo2"/>
        <w:keepNext w:val="0"/>
        <w:rPr>
          <w:rFonts w:cs="Arial"/>
          <w:lang w:val="pt-PT"/>
        </w:rPr>
      </w:pPr>
      <w:bookmarkStart w:id="3" w:name="_Toc89378566"/>
      <w:r w:rsidRPr="009A661D">
        <w:rPr>
          <w:rFonts w:cs="Arial"/>
          <w:lang w:val="pt-PT"/>
        </w:rPr>
        <w:t>Objetivo</w:t>
      </w:r>
      <w:bookmarkEnd w:id="3"/>
    </w:p>
    <w:p w14:paraId="035E5510" w14:textId="77777777" w:rsidR="00663302" w:rsidRPr="009A661D" w:rsidRDefault="00663302" w:rsidP="002A6B89">
      <w:pPr>
        <w:spacing w:after="240"/>
        <w:ind w:firstLine="72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 objetivo deste projeto consiste na criação de uma aplicação web turística que gera itinerários para visitar pontos de interesse numa determinada localidade.  </w:t>
      </w:r>
    </w:p>
    <w:p w14:paraId="60DCA8E8" w14:textId="77777777" w:rsidR="00663302" w:rsidRPr="009A661D" w:rsidRDefault="00663302" w:rsidP="002A6B89">
      <w:pPr>
        <w:ind w:firstLine="72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 aplicação pretende facilitar a visita a uma localidade a qualquer pessoa que o pretenda gerando um itinerário automático altamente personalizável, este tem o objetivo de mostrar o maior número de pontos de interesse da cidade, ajudando a divulgar os negócios e a cultura local através, também, da sugestão de locais de refeição, repouso e lazer. Também é possível a criação de itinerários totalmente personalizáveis com o objetivo de planear viagens futuras. </w:t>
      </w:r>
    </w:p>
    <w:p w14:paraId="0C48C91E" w14:textId="77777777" w:rsidR="00663302" w:rsidRPr="009A661D" w:rsidRDefault="00663302" w:rsidP="00663302">
      <w:pPr>
        <w:ind w:firstLine="720"/>
        <w:jc w:val="both"/>
        <w:rPr>
          <w:rFonts w:ascii="Arial" w:hAnsi="Arial" w:cs="Arial"/>
          <w:lang w:val="pt-PT"/>
        </w:rPr>
      </w:pPr>
    </w:p>
    <w:p w14:paraId="11173AF1" w14:textId="77777777" w:rsidR="002A4A08" w:rsidRPr="009A661D" w:rsidRDefault="002A4A08" w:rsidP="00851B6E">
      <w:pPr>
        <w:ind w:firstLine="720"/>
        <w:jc w:val="both"/>
        <w:rPr>
          <w:rFonts w:ascii="Arial" w:hAnsi="Arial" w:cs="Arial"/>
          <w:lang w:val="pt-PT"/>
        </w:rPr>
      </w:pPr>
    </w:p>
    <w:p w14:paraId="6DDEE74B" w14:textId="23F28A27" w:rsidR="007D27AA" w:rsidRPr="009A661D" w:rsidRDefault="646AC0F5" w:rsidP="00FF162C">
      <w:pPr>
        <w:pStyle w:val="Ttulo2"/>
        <w:keepNext w:val="0"/>
        <w:rPr>
          <w:rFonts w:cs="Arial"/>
          <w:lang w:val="pt-PT"/>
        </w:rPr>
      </w:pPr>
      <w:bookmarkStart w:id="4" w:name="_Toc89378567"/>
      <w:r w:rsidRPr="009A661D">
        <w:rPr>
          <w:rFonts w:cs="Arial"/>
          <w:lang w:val="pt-PT"/>
        </w:rPr>
        <w:t>Alcance</w:t>
      </w:r>
      <w:bookmarkEnd w:id="4"/>
    </w:p>
    <w:p w14:paraId="482C801B" w14:textId="27DF4B48" w:rsidR="00777B50" w:rsidRPr="009A661D" w:rsidRDefault="00FF162C" w:rsidP="002A6B89">
      <w:pPr>
        <w:ind w:firstLine="72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Este documento é essencial para todo o desenvolvimento e planeamento </w:t>
      </w:r>
      <w:r w:rsidR="009962A7" w:rsidRPr="009A661D">
        <w:rPr>
          <w:rFonts w:ascii="Arial" w:hAnsi="Arial" w:cs="Arial"/>
          <w:lang w:val="pt-PT"/>
        </w:rPr>
        <w:t>do projeto</w:t>
      </w:r>
      <w:r w:rsidR="00DF30BE" w:rsidRPr="009A661D">
        <w:rPr>
          <w:rFonts w:ascii="Arial" w:hAnsi="Arial" w:cs="Arial"/>
          <w:lang w:val="pt-PT"/>
        </w:rPr>
        <w:t xml:space="preserve"> uma vez que contém </w:t>
      </w:r>
      <w:r w:rsidR="00777B50" w:rsidRPr="009A661D">
        <w:rPr>
          <w:rFonts w:ascii="Arial" w:hAnsi="Arial" w:cs="Arial"/>
          <w:lang w:val="pt-PT"/>
        </w:rPr>
        <w:t>as regras a seguir para um trabalho de equipa organizado e uniforme</w:t>
      </w:r>
      <w:r w:rsidR="003C0AF0" w:rsidRPr="009A661D">
        <w:rPr>
          <w:rFonts w:ascii="Arial" w:hAnsi="Arial" w:cs="Arial"/>
          <w:lang w:val="pt-PT"/>
        </w:rPr>
        <w:t xml:space="preserve">, afetando não só o código em </w:t>
      </w:r>
      <w:r w:rsidR="009F38DE" w:rsidRPr="009A661D">
        <w:rPr>
          <w:rFonts w:ascii="Arial" w:hAnsi="Arial" w:cs="Arial"/>
          <w:lang w:val="pt-PT"/>
        </w:rPr>
        <w:t>si,</w:t>
      </w:r>
      <w:r w:rsidR="003C0AF0" w:rsidRPr="009A661D">
        <w:rPr>
          <w:rFonts w:ascii="Arial" w:hAnsi="Arial" w:cs="Arial"/>
          <w:lang w:val="pt-PT"/>
        </w:rPr>
        <w:t xml:space="preserve"> mas também todo o aspeto ágil do planeamento</w:t>
      </w:r>
      <w:r w:rsidR="00777B50" w:rsidRPr="009A661D">
        <w:rPr>
          <w:rFonts w:ascii="Arial" w:hAnsi="Arial" w:cs="Arial"/>
          <w:lang w:val="pt-PT"/>
        </w:rPr>
        <w:t>.</w:t>
      </w:r>
    </w:p>
    <w:p w14:paraId="19359F16" w14:textId="390F3284" w:rsidR="00F80343" w:rsidRPr="009A661D" w:rsidRDefault="00777B50" w:rsidP="00311ABC">
      <w:pPr>
        <w:tabs>
          <w:tab w:val="left" w:pos="5196"/>
        </w:tabs>
        <w:ind w:firstLine="72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</w:t>
      </w:r>
      <w:r w:rsidR="009962A7" w:rsidRPr="009A661D">
        <w:rPr>
          <w:rFonts w:ascii="Arial" w:hAnsi="Arial" w:cs="Arial"/>
          <w:lang w:val="pt-PT"/>
        </w:rPr>
        <w:t xml:space="preserve"> metodologia utilizada é o SCRUM</w:t>
      </w:r>
      <w:r w:rsidR="0068729D" w:rsidRPr="009A661D">
        <w:rPr>
          <w:rFonts w:ascii="Arial" w:hAnsi="Arial" w:cs="Arial"/>
          <w:lang w:val="pt-PT"/>
        </w:rPr>
        <w:t>.</w:t>
      </w:r>
      <w:r w:rsidR="00311ABC" w:rsidRPr="009A661D">
        <w:rPr>
          <w:rFonts w:ascii="Arial" w:hAnsi="Arial" w:cs="Arial"/>
          <w:lang w:val="pt-PT"/>
        </w:rPr>
        <w:tab/>
      </w:r>
    </w:p>
    <w:p w14:paraId="28DD91AD" w14:textId="77777777" w:rsidR="002D0748" w:rsidRPr="009A661D" w:rsidRDefault="002D0748" w:rsidP="00750B57">
      <w:pPr>
        <w:ind w:firstLine="720"/>
        <w:jc w:val="both"/>
        <w:rPr>
          <w:rFonts w:ascii="Arial" w:hAnsi="Arial" w:cs="Arial"/>
          <w:lang w:val="pt-PT"/>
        </w:rPr>
      </w:pPr>
    </w:p>
    <w:p w14:paraId="6D9F9165" w14:textId="1B1109BB" w:rsidR="008C55C4" w:rsidRPr="009A661D" w:rsidRDefault="646AC0F5" w:rsidP="008C55C4">
      <w:pPr>
        <w:pStyle w:val="Ttulo2"/>
        <w:keepNext w:val="0"/>
        <w:rPr>
          <w:rFonts w:cs="Arial"/>
          <w:lang w:val="pt-PT"/>
        </w:rPr>
      </w:pPr>
      <w:bookmarkStart w:id="5" w:name="_Toc456598589"/>
      <w:bookmarkStart w:id="6" w:name="_Toc456600920"/>
      <w:bookmarkStart w:id="7" w:name="_Toc478353323"/>
      <w:bookmarkStart w:id="8" w:name="_Hlk60093494"/>
      <w:bookmarkStart w:id="9" w:name="_Toc89378568"/>
      <w:r w:rsidRPr="009A661D">
        <w:rPr>
          <w:rFonts w:cs="Arial"/>
          <w:lang w:val="pt-PT"/>
        </w:rPr>
        <w:t xml:space="preserve">Definições, Acrónimos e </w:t>
      </w:r>
      <w:bookmarkEnd w:id="5"/>
      <w:bookmarkEnd w:id="6"/>
      <w:bookmarkEnd w:id="7"/>
      <w:r w:rsidRPr="009A661D">
        <w:rPr>
          <w:rFonts w:cs="Arial"/>
          <w:lang w:val="pt-PT"/>
        </w:rPr>
        <w:t>abreviações</w:t>
      </w:r>
      <w:bookmarkEnd w:id="8"/>
      <w:bookmarkEnd w:id="9"/>
    </w:p>
    <w:p w14:paraId="11922326" w14:textId="7E9ED4E4" w:rsidR="0092454F" w:rsidRPr="009A661D" w:rsidRDefault="00741681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SCM</w:t>
      </w:r>
      <w:r w:rsidRPr="009A661D">
        <w:rPr>
          <w:rFonts w:ascii="Arial" w:hAnsi="Arial" w:cs="Arial"/>
        </w:rPr>
        <w:t xml:space="preserve"> – Software Configuration Management</w:t>
      </w:r>
    </w:p>
    <w:p w14:paraId="0A68E742" w14:textId="77777777" w:rsidR="008C55C4" w:rsidRPr="009A661D" w:rsidRDefault="008C55C4" w:rsidP="00BF5124">
      <w:pPr>
        <w:ind w:firstLine="709"/>
        <w:rPr>
          <w:rFonts w:ascii="Arial" w:hAnsi="Arial" w:cs="Arial"/>
          <w:lang w:val="pt-PT"/>
        </w:rPr>
      </w:pPr>
    </w:p>
    <w:p w14:paraId="516F9E3F" w14:textId="4CCE1ED1" w:rsidR="00741681" w:rsidRPr="009A661D" w:rsidRDefault="00741681" w:rsidP="00BF5124">
      <w:pPr>
        <w:ind w:firstLine="709"/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DevTeam</w:t>
      </w:r>
      <w:proofErr w:type="spellEnd"/>
      <w:r w:rsidRPr="009A661D">
        <w:rPr>
          <w:rFonts w:ascii="Arial" w:hAnsi="Arial" w:cs="Arial"/>
          <w:lang w:val="pt-PT"/>
        </w:rPr>
        <w:t xml:space="preserve"> – Equipa de desenvolvimento</w:t>
      </w:r>
    </w:p>
    <w:p w14:paraId="79C419B7" w14:textId="77777777" w:rsidR="00EA1F17" w:rsidRPr="009A661D" w:rsidRDefault="00EA1F17" w:rsidP="00BF5124">
      <w:pPr>
        <w:ind w:firstLine="709"/>
        <w:rPr>
          <w:rFonts w:ascii="Arial" w:hAnsi="Arial" w:cs="Arial"/>
          <w:lang w:val="pt-PT"/>
        </w:rPr>
      </w:pPr>
    </w:p>
    <w:p w14:paraId="63F3FB46" w14:textId="7924BBD8" w:rsidR="00EA1F17" w:rsidRPr="009A661D" w:rsidRDefault="00EA1F17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CCB</w:t>
      </w:r>
      <w:r w:rsidR="00CC3CD9" w:rsidRPr="009A661D">
        <w:rPr>
          <w:rFonts w:ascii="Arial" w:hAnsi="Arial" w:cs="Arial"/>
        </w:rPr>
        <w:t xml:space="preserve"> – Change control Border</w:t>
      </w:r>
    </w:p>
    <w:p w14:paraId="617D218D" w14:textId="77777777" w:rsidR="00245621" w:rsidRPr="009A661D" w:rsidRDefault="00245621" w:rsidP="00BF5124">
      <w:pPr>
        <w:ind w:firstLine="709"/>
        <w:rPr>
          <w:rFonts w:ascii="Arial" w:hAnsi="Arial" w:cs="Arial"/>
        </w:rPr>
      </w:pPr>
    </w:p>
    <w:p w14:paraId="28014997" w14:textId="743A2DAC" w:rsidR="00245621" w:rsidRPr="009A661D" w:rsidRDefault="00245621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PO</w:t>
      </w:r>
      <w:r w:rsidRPr="009A661D">
        <w:rPr>
          <w:rFonts w:ascii="Arial" w:hAnsi="Arial" w:cs="Arial"/>
        </w:rPr>
        <w:t xml:space="preserve"> – Product Owner</w:t>
      </w:r>
    </w:p>
    <w:p w14:paraId="32A025FE" w14:textId="77777777" w:rsidR="00C54005" w:rsidRPr="009A661D" w:rsidRDefault="00C54005" w:rsidP="00BF5124">
      <w:pPr>
        <w:ind w:firstLine="709"/>
        <w:rPr>
          <w:rFonts w:ascii="Arial" w:hAnsi="Arial" w:cs="Arial"/>
        </w:rPr>
      </w:pPr>
    </w:p>
    <w:p w14:paraId="0928D9BA" w14:textId="0B2A5AB0" w:rsidR="00245621" w:rsidRPr="009A661D" w:rsidRDefault="00245621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CR</w:t>
      </w:r>
      <w:r w:rsidRPr="009A661D">
        <w:rPr>
          <w:rFonts w:ascii="Arial" w:hAnsi="Arial" w:cs="Arial"/>
        </w:rPr>
        <w:t xml:space="preserve"> – Change Request</w:t>
      </w:r>
    </w:p>
    <w:p w14:paraId="72E5D359" w14:textId="75E9ED1F" w:rsidR="00EA5F75" w:rsidRPr="009A661D" w:rsidRDefault="00EA5F75" w:rsidP="00BF5124">
      <w:pPr>
        <w:ind w:firstLine="709"/>
        <w:rPr>
          <w:rFonts w:ascii="Arial" w:hAnsi="Arial" w:cs="Arial"/>
        </w:rPr>
      </w:pPr>
    </w:p>
    <w:p w14:paraId="2A3ABEC4" w14:textId="14CF27E2" w:rsidR="00EA5F75" w:rsidRPr="009A661D" w:rsidRDefault="00EA5F75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MR</w:t>
      </w:r>
      <w:r w:rsidRPr="009A661D">
        <w:rPr>
          <w:rFonts w:ascii="Arial" w:hAnsi="Arial" w:cs="Arial"/>
        </w:rPr>
        <w:t xml:space="preserve"> – Merge Request</w:t>
      </w:r>
    </w:p>
    <w:p w14:paraId="633AEB4A" w14:textId="3FF6E9F7" w:rsidR="0086741F" w:rsidRPr="009A661D" w:rsidRDefault="0086741F" w:rsidP="00BF5124">
      <w:pPr>
        <w:ind w:firstLine="709"/>
        <w:rPr>
          <w:rFonts w:ascii="Arial" w:hAnsi="Arial" w:cs="Arial"/>
        </w:rPr>
      </w:pPr>
    </w:p>
    <w:p w14:paraId="39BF9171" w14:textId="65600A72" w:rsidR="0086741F" w:rsidRPr="009A661D" w:rsidRDefault="0086741F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 xml:space="preserve">SM – </w:t>
      </w:r>
      <w:r w:rsidRPr="009A661D">
        <w:rPr>
          <w:rFonts w:ascii="Arial" w:hAnsi="Arial" w:cs="Arial"/>
        </w:rPr>
        <w:t>Scrum Master</w:t>
      </w:r>
    </w:p>
    <w:p w14:paraId="307DA077" w14:textId="5E81C208" w:rsidR="00BF5124" w:rsidRPr="009A661D" w:rsidRDefault="00BF5124" w:rsidP="00BF5124">
      <w:pPr>
        <w:ind w:firstLine="709"/>
        <w:rPr>
          <w:rFonts w:ascii="Arial" w:hAnsi="Arial" w:cs="Arial"/>
        </w:rPr>
      </w:pPr>
    </w:p>
    <w:p w14:paraId="32FD8DB7" w14:textId="49D08FE0" w:rsidR="00BF5124" w:rsidRPr="009A661D" w:rsidRDefault="00BF5124" w:rsidP="00BF5124">
      <w:pPr>
        <w:ind w:firstLine="709"/>
        <w:rPr>
          <w:rFonts w:ascii="Arial" w:hAnsi="Arial" w:cs="Arial"/>
        </w:rPr>
      </w:pPr>
      <w:r w:rsidRPr="009A661D">
        <w:rPr>
          <w:rFonts w:ascii="Arial" w:hAnsi="Arial" w:cs="Arial"/>
          <w:b/>
          <w:bCs/>
        </w:rPr>
        <w:t>DS</w:t>
      </w:r>
      <w:r w:rsidRPr="009A661D">
        <w:rPr>
          <w:rFonts w:ascii="Arial" w:hAnsi="Arial" w:cs="Arial"/>
        </w:rPr>
        <w:t xml:space="preserve"> – Development Supervisor</w:t>
      </w:r>
    </w:p>
    <w:p w14:paraId="54B22B55" w14:textId="0D34DA2B" w:rsidR="00F80343" w:rsidRPr="009A661D" w:rsidRDefault="00F80343">
      <w:pPr>
        <w:pStyle w:val="InfoBlue"/>
        <w:rPr>
          <w:rFonts w:ascii="Arial" w:hAnsi="Arial" w:cs="Arial"/>
          <w:color w:val="auto"/>
          <w:lang w:val="pt-PT"/>
        </w:rPr>
      </w:pPr>
    </w:p>
    <w:p w14:paraId="2B1935D1" w14:textId="492E0C3D" w:rsidR="00613370" w:rsidRPr="009A661D" w:rsidRDefault="00613370" w:rsidP="00613370">
      <w:pPr>
        <w:pStyle w:val="Corpodetexto"/>
        <w:rPr>
          <w:rFonts w:ascii="Arial" w:hAnsi="Arial" w:cs="Arial"/>
          <w:lang w:val="pt-PT"/>
        </w:rPr>
      </w:pPr>
    </w:p>
    <w:p w14:paraId="0698513D" w14:textId="1C7132CE" w:rsidR="00980D72" w:rsidRPr="009A661D" w:rsidRDefault="00980D72" w:rsidP="00613370">
      <w:pPr>
        <w:pStyle w:val="Corpodetexto"/>
        <w:rPr>
          <w:rFonts w:ascii="Arial" w:hAnsi="Arial" w:cs="Arial"/>
          <w:lang w:val="pt-PT"/>
        </w:rPr>
      </w:pPr>
    </w:p>
    <w:p w14:paraId="3DB6D1AB" w14:textId="299655E1" w:rsidR="00980D72" w:rsidRPr="009A661D" w:rsidRDefault="00980D72" w:rsidP="00613370">
      <w:pPr>
        <w:pStyle w:val="Corpodetexto"/>
        <w:rPr>
          <w:rFonts w:ascii="Arial" w:hAnsi="Arial" w:cs="Arial"/>
          <w:lang w:val="pt-PT"/>
        </w:rPr>
      </w:pPr>
    </w:p>
    <w:p w14:paraId="07695A87" w14:textId="6FC2B2F3" w:rsidR="00980D72" w:rsidRPr="009A661D" w:rsidRDefault="00980D72" w:rsidP="00613370">
      <w:pPr>
        <w:pStyle w:val="Corpodetexto"/>
        <w:rPr>
          <w:rFonts w:ascii="Arial" w:hAnsi="Arial" w:cs="Arial"/>
          <w:lang w:val="pt-PT"/>
        </w:rPr>
      </w:pPr>
    </w:p>
    <w:p w14:paraId="1B58002D" w14:textId="77777777" w:rsidR="00980D72" w:rsidRPr="009A661D" w:rsidRDefault="00980D72" w:rsidP="00613370">
      <w:pPr>
        <w:pStyle w:val="Corpodetexto"/>
        <w:rPr>
          <w:rFonts w:ascii="Arial" w:hAnsi="Arial" w:cs="Arial"/>
          <w:lang w:val="pt-PT"/>
        </w:rPr>
      </w:pPr>
    </w:p>
    <w:p w14:paraId="04F99E99" w14:textId="27F8CD29" w:rsidR="00613370" w:rsidRPr="009A661D" w:rsidRDefault="00613370" w:rsidP="00613370">
      <w:pPr>
        <w:pStyle w:val="Corpodetexto"/>
        <w:rPr>
          <w:rFonts w:ascii="Arial" w:hAnsi="Arial" w:cs="Arial"/>
          <w:lang w:val="pt-PT"/>
        </w:rPr>
      </w:pPr>
    </w:p>
    <w:p w14:paraId="0EE373B1" w14:textId="46D9FFF4" w:rsidR="002A6B89" w:rsidRPr="009A661D" w:rsidRDefault="002A6B89" w:rsidP="00613370">
      <w:pPr>
        <w:pStyle w:val="Corpodetexto"/>
        <w:rPr>
          <w:rFonts w:ascii="Arial" w:hAnsi="Arial" w:cs="Arial"/>
          <w:lang w:val="pt-PT"/>
        </w:rPr>
      </w:pPr>
    </w:p>
    <w:p w14:paraId="1352D489" w14:textId="25C1308F" w:rsidR="00613370" w:rsidRPr="009A661D" w:rsidRDefault="00613370" w:rsidP="001D0D86">
      <w:pPr>
        <w:pStyle w:val="Corpodetexto"/>
        <w:ind w:left="0"/>
        <w:rPr>
          <w:rFonts w:ascii="Arial" w:hAnsi="Arial" w:cs="Arial"/>
          <w:lang w:val="pt-PT"/>
        </w:rPr>
      </w:pPr>
    </w:p>
    <w:p w14:paraId="7F70B7C9" w14:textId="77777777" w:rsidR="001A0E5F" w:rsidRPr="009A661D" w:rsidRDefault="001A0E5F" w:rsidP="001D0D86">
      <w:pPr>
        <w:pStyle w:val="Corpodetexto"/>
        <w:ind w:left="0"/>
        <w:rPr>
          <w:rFonts w:ascii="Arial" w:hAnsi="Arial" w:cs="Arial"/>
          <w:lang w:val="pt-PT"/>
        </w:rPr>
      </w:pPr>
    </w:p>
    <w:p w14:paraId="2045A77B" w14:textId="051253C2" w:rsidR="00F80343" w:rsidRPr="009A661D" w:rsidRDefault="646AC0F5">
      <w:pPr>
        <w:pStyle w:val="Ttulo1"/>
        <w:keepNext w:val="0"/>
        <w:rPr>
          <w:rFonts w:cs="Arial"/>
        </w:rPr>
      </w:pPr>
      <w:bookmarkStart w:id="10" w:name="_Toc478353326"/>
      <w:bookmarkStart w:id="11" w:name="_Toc89378569"/>
      <w:r w:rsidRPr="009A661D">
        <w:rPr>
          <w:rFonts w:cs="Arial"/>
        </w:rPr>
        <w:t>Software Configuration Management</w:t>
      </w:r>
      <w:bookmarkEnd w:id="10"/>
      <w:bookmarkEnd w:id="11"/>
    </w:p>
    <w:p w14:paraId="2B36D075" w14:textId="604F21C2" w:rsidR="00F80343" w:rsidRPr="009A661D" w:rsidRDefault="646AC0F5" w:rsidP="002A6B89">
      <w:pPr>
        <w:pStyle w:val="Ttulo2"/>
        <w:keepNext w:val="0"/>
        <w:rPr>
          <w:rFonts w:cs="Arial"/>
          <w:lang w:val="pt-PT"/>
        </w:rPr>
      </w:pPr>
      <w:bookmarkStart w:id="12" w:name="_Toc478353327"/>
      <w:bookmarkStart w:id="13" w:name="_Toc89378570"/>
      <w:r w:rsidRPr="009A661D">
        <w:rPr>
          <w:rFonts w:cs="Arial"/>
          <w:lang w:val="pt-PT"/>
        </w:rPr>
        <w:t>Organização, Responsabilidades e interfaces</w:t>
      </w:r>
      <w:bookmarkEnd w:id="12"/>
      <w:bookmarkEnd w:id="13"/>
    </w:p>
    <w:p w14:paraId="0801CEBB" w14:textId="77777777" w:rsidR="009C3159" w:rsidRPr="009A661D" w:rsidRDefault="009C3159" w:rsidP="00DB3241">
      <w:pPr>
        <w:rPr>
          <w:rFonts w:ascii="Arial" w:hAnsi="Arial" w:cs="Arial"/>
          <w:b/>
          <w:bCs/>
          <w:lang w:val="pt-PT"/>
        </w:rPr>
      </w:pPr>
    </w:p>
    <w:p w14:paraId="77198153" w14:textId="09099C93" w:rsidR="00DF2727" w:rsidRPr="009A661D" w:rsidRDefault="00DF2727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SCM Role: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DevTeam</w:t>
      </w:r>
      <w:proofErr w:type="spellEnd"/>
    </w:p>
    <w:p w14:paraId="32817E86" w14:textId="77777777" w:rsidR="00DF2727" w:rsidRPr="009A661D" w:rsidRDefault="00DF2727" w:rsidP="00DB3241">
      <w:pPr>
        <w:rPr>
          <w:rFonts w:ascii="Arial" w:hAnsi="Arial" w:cs="Arial"/>
          <w:lang w:val="pt-PT"/>
        </w:rPr>
      </w:pPr>
    </w:p>
    <w:p w14:paraId="1C84CAD8" w14:textId="45F82EC3" w:rsidR="00DF2727" w:rsidRPr="009A661D" w:rsidRDefault="00DF2727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Atores: </w:t>
      </w:r>
      <w:r w:rsidR="00D62565" w:rsidRPr="009A661D">
        <w:rPr>
          <w:rFonts w:ascii="Arial" w:hAnsi="Arial" w:cs="Arial"/>
          <w:lang w:val="pt-PT"/>
        </w:rPr>
        <w:t>Catarina Araújo,</w:t>
      </w:r>
      <w:r w:rsidR="00476223" w:rsidRPr="009A661D">
        <w:rPr>
          <w:rFonts w:ascii="Arial" w:hAnsi="Arial" w:cs="Arial"/>
          <w:lang w:val="pt-PT"/>
        </w:rPr>
        <w:t xml:space="preserve"> Cristiano </w:t>
      </w:r>
      <w:r w:rsidR="006E6737" w:rsidRPr="009A661D">
        <w:rPr>
          <w:rFonts w:ascii="Arial" w:hAnsi="Arial" w:cs="Arial"/>
          <w:lang w:val="pt-PT"/>
        </w:rPr>
        <w:t>Rocha</w:t>
      </w:r>
      <w:r w:rsidR="00476223" w:rsidRPr="009A661D">
        <w:rPr>
          <w:rFonts w:ascii="Arial" w:hAnsi="Arial" w:cs="Arial"/>
          <w:lang w:val="pt-PT"/>
        </w:rPr>
        <w:t>,</w:t>
      </w:r>
      <w:r w:rsidR="00D62565" w:rsidRPr="009A661D">
        <w:rPr>
          <w:rFonts w:ascii="Arial" w:hAnsi="Arial" w:cs="Arial"/>
          <w:lang w:val="pt-PT"/>
        </w:rPr>
        <w:t xml:space="preserve"> </w:t>
      </w:r>
      <w:r w:rsidR="00807558" w:rsidRPr="009A661D">
        <w:rPr>
          <w:rFonts w:ascii="Arial" w:hAnsi="Arial" w:cs="Arial"/>
          <w:lang w:val="pt-PT"/>
        </w:rPr>
        <w:t xml:space="preserve">Diogo Pinto, </w:t>
      </w:r>
      <w:r w:rsidR="00D62565" w:rsidRPr="009A661D">
        <w:rPr>
          <w:rFonts w:ascii="Arial" w:hAnsi="Arial" w:cs="Arial"/>
          <w:lang w:val="pt-PT"/>
        </w:rPr>
        <w:t>Iuri Soares, José Fernandes</w:t>
      </w:r>
      <w:r w:rsidR="00476223" w:rsidRPr="009A661D">
        <w:rPr>
          <w:rFonts w:ascii="Arial" w:hAnsi="Arial" w:cs="Arial"/>
          <w:lang w:val="pt-PT"/>
        </w:rPr>
        <w:t>, Rui Campos</w:t>
      </w:r>
      <w:r w:rsidR="00D62565" w:rsidRPr="009A661D">
        <w:rPr>
          <w:rFonts w:ascii="Arial" w:hAnsi="Arial" w:cs="Arial"/>
          <w:lang w:val="pt-PT"/>
        </w:rPr>
        <w:t>.</w:t>
      </w:r>
    </w:p>
    <w:p w14:paraId="1B8719AC" w14:textId="77777777" w:rsidR="00460CDF" w:rsidRPr="009A661D" w:rsidRDefault="00460CDF" w:rsidP="00DB3241">
      <w:pPr>
        <w:rPr>
          <w:rFonts w:ascii="Arial" w:hAnsi="Arial" w:cs="Arial"/>
          <w:lang w:val="pt-PT"/>
        </w:rPr>
      </w:pPr>
    </w:p>
    <w:p w14:paraId="31A8EE05" w14:textId="21E3BBB9" w:rsidR="00460CDF" w:rsidRPr="009A661D" w:rsidRDefault="00460CDF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Responsabilidades:</w:t>
      </w:r>
      <w:r w:rsidRPr="009A661D">
        <w:rPr>
          <w:rFonts w:ascii="Arial" w:hAnsi="Arial" w:cs="Arial"/>
          <w:lang w:val="pt-PT"/>
        </w:rPr>
        <w:t xml:space="preserve"> </w:t>
      </w:r>
    </w:p>
    <w:p w14:paraId="3B97E15F" w14:textId="77777777" w:rsidR="00C504E7" w:rsidRPr="009A661D" w:rsidRDefault="00C504E7" w:rsidP="00DB3241">
      <w:pPr>
        <w:rPr>
          <w:rFonts w:ascii="Arial" w:hAnsi="Arial" w:cs="Arial"/>
          <w:lang w:val="pt-PT"/>
        </w:rPr>
      </w:pPr>
    </w:p>
    <w:p w14:paraId="17B9E7CF" w14:textId="3CB814C3" w:rsidR="00C504E7" w:rsidRPr="009A661D" w:rsidRDefault="00C504E7" w:rsidP="00D05F95">
      <w:pPr>
        <w:numPr>
          <w:ilvl w:val="0"/>
          <w:numId w:val="9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Desenvolver o código</w:t>
      </w:r>
    </w:p>
    <w:p w14:paraId="3A738497" w14:textId="784DE92B" w:rsidR="00F02EF9" w:rsidRPr="009A661D" w:rsidRDefault="00112105" w:rsidP="00D05F95">
      <w:pPr>
        <w:numPr>
          <w:ilvl w:val="0"/>
          <w:numId w:val="10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Implementar </w:t>
      </w:r>
      <w:r w:rsidR="006C05F1" w:rsidRPr="009A661D">
        <w:rPr>
          <w:rFonts w:ascii="Arial" w:hAnsi="Arial" w:cs="Arial"/>
          <w:lang w:val="pt-PT"/>
        </w:rPr>
        <w:t>e resolver o</w:t>
      </w:r>
      <w:r w:rsidR="00CE369C" w:rsidRPr="009A661D">
        <w:rPr>
          <w:rFonts w:ascii="Arial" w:hAnsi="Arial" w:cs="Arial"/>
          <w:lang w:val="pt-PT"/>
        </w:rPr>
        <w:t xml:space="preserve"> que é </w:t>
      </w:r>
      <w:r w:rsidR="00D46996" w:rsidRPr="009A661D">
        <w:rPr>
          <w:rFonts w:ascii="Arial" w:hAnsi="Arial" w:cs="Arial"/>
          <w:lang w:val="pt-PT"/>
        </w:rPr>
        <w:t>relatado nas issues</w:t>
      </w:r>
      <w:r w:rsidR="00983A05" w:rsidRPr="009A661D">
        <w:rPr>
          <w:rFonts w:ascii="Arial" w:hAnsi="Arial" w:cs="Arial"/>
          <w:lang w:val="pt-PT"/>
        </w:rPr>
        <w:t>;</w:t>
      </w:r>
    </w:p>
    <w:p w14:paraId="168D7423" w14:textId="071D20E2" w:rsidR="00EF66B9" w:rsidRPr="009A661D" w:rsidRDefault="00CE369C" w:rsidP="0080656C">
      <w:pPr>
        <w:numPr>
          <w:ilvl w:val="0"/>
          <w:numId w:val="10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Testar o código desenvolvido</w:t>
      </w:r>
      <w:r w:rsidR="00983A05" w:rsidRPr="009A661D">
        <w:rPr>
          <w:rFonts w:ascii="Arial" w:hAnsi="Arial" w:cs="Arial"/>
          <w:lang w:val="pt-PT"/>
        </w:rPr>
        <w:t>;</w:t>
      </w:r>
    </w:p>
    <w:p w14:paraId="5CBBA2A4" w14:textId="42E9FE92" w:rsidR="0036584D" w:rsidRPr="009A661D" w:rsidRDefault="0036584D" w:rsidP="0080656C">
      <w:pPr>
        <w:numPr>
          <w:ilvl w:val="0"/>
          <w:numId w:val="10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Dar </w:t>
      </w:r>
      <w:proofErr w:type="spellStart"/>
      <w:r w:rsidRPr="009A661D">
        <w:rPr>
          <w:rFonts w:ascii="Arial" w:hAnsi="Arial" w:cs="Arial"/>
          <w:lang w:val="pt-PT"/>
        </w:rPr>
        <w:t>assign</w:t>
      </w:r>
      <w:proofErr w:type="spellEnd"/>
      <w:r w:rsidRPr="009A661D">
        <w:rPr>
          <w:rFonts w:ascii="Arial" w:hAnsi="Arial" w:cs="Arial"/>
          <w:lang w:val="pt-PT"/>
        </w:rPr>
        <w:t xml:space="preserve"> a quem for rever a issue depois de a ter implementado e testado.</w:t>
      </w:r>
    </w:p>
    <w:p w14:paraId="019395B7" w14:textId="3215D8E5" w:rsidR="00BF5124" w:rsidRPr="009A661D" w:rsidRDefault="00BF5124" w:rsidP="0080656C">
      <w:pPr>
        <w:numPr>
          <w:ilvl w:val="0"/>
          <w:numId w:val="10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Rever as issues em que foi referenciado para tal.</w:t>
      </w:r>
    </w:p>
    <w:p w14:paraId="4CDA34CF" w14:textId="33734338" w:rsidR="00DF2727" w:rsidRPr="009A661D" w:rsidRDefault="00AA3674" w:rsidP="008877C8">
      <w:pPr>
        <w:numPr>
          <w:ilvl w:val="0"/>
          <w:numId w:val="10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Caso tenha sido referenciado para rever uma issue, f</w:t>
      </w:r>
      <w:r w:rsidR="00983A05" w:rsidRPr="009A661D">
        <w:rPr>
          <w:rFonts w:ascii="Arial" w:hAnsi="Arial" w:cs="Arial"/>
          <w:lang w:val="pt-PT"/>
        </w:rPr>
        <w:t>azer “</w:t>
      </w:r>
      <w:r w:rsidR="00983A05" w:rsidRPr="009A661D">
        <w:rPr>
          <w:rFonts w:ascii="Arial" w:hAnsi="Arial" w:cs="Arial"/>
          <w:i/>
          <w:iCs/>
          <w:lang w:val="pt-PT"/>
        </w:rPr>
        <w:t>merge requests</w:t>
      </w:r>
      <w:r w:rsidR="00983A05" w:rsidRPr="009A661D">
        <w:rPr>
          <w:rFonts w:ascii="Arial" w:hAnsi="Arial" w:cs="Arial"/>
          <w:lang w:val="pt-PT"/>
        </w:rPr>
        <w:t>”</w:t>
      </w:r>
      <w:r w:rsidR="00C3462D" w:rsidRPr="009A661D">
        <w:rPr>
          <w:rFonts w:ascii="Arial" w:hAnsi="Arial" w:cs="Arial"/>
          <w:lang w:val="pt-PT"/>
        </w:rPr>
        <w:t xml:space="preserve"> para a branch development</w:t>
      </w:r>
      <w:r w:rsidR="005774B6" w:rsidRPr="009A661D">
        <w:rPr>
          <w:rFonts w:ascii="Arial" w:hAnsi="Arial" w:cs="Arial"/>
          <w:lang w:val="pt-PT"/>
        </w:rPr>
        <w:t xml:space="preserve"> depois de rever o trabalho desenvolvido</w:t>
      </w:r>
      <w:r w:rsidR="00CB1F08" w:rsidRPr="009A661D">
        <w:rPr>
          <w:rFonts w:ascii="Arial" w:hAnsi="Arial" w:cs="Arial"/>
          <w:lang w:val="pt-PT"/>
        </w:rPr>
        <w:t>.</w:t>
      </w:r>
    </w:p>
    <w:p w14:paraId="67E6975B" w14:textId="55159FF2" w:rsidR="008877C8" w:rsidRPr="009A661D" w:rsidRDefault="008877C8" w:rsidP="002A6B89">
      <w:pPr>
        <w:numPr>
          <w:ilvl w:val="0"/>
          <w:numId w:val="10"/>
        </w:numPr>
        <w:spacing w:after="240"/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Se rever código de alguém tirar-se </w:t>
      </w:r>
      <w:r w:rsidR="005B46B1" w:rsidRPr="009A661D">
        <w:rPr>
          <w:rFonts w:ascii="Arial" w:hAnsi="Arial" w:cs="Arial"/>
          <w:lang w:val="pt-PT"/>
        </w:rPr>
        <w:t>o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assign</w:t>
      </w:r>
      <w:proofErr w:type="spellEnd"/>
      <w:r w:rsidRPr="009A661D">
        <w:rPr>
          <w:rFonts w:ascii="Arial" w:hAnsi="Arial" w:cs="Arial"/>
          <w:lang w:val="pt-PT"/>
        </w:rPr>
        <w:t xml:space="preserve"> da </w:t>
      </w:r>
      <w:proofErr w:type="spellStart"/>
      <w:r w:rsidRPr="009A661D">
        <w:rPr>
          <w:rFonts w:ascii="Arial" w:hAnsi="Arial" w:cs="Arial"/>
          <w:lang w:val="pt-PT"/>
        </w:rPr>
        <w:t>issue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2D251A1C" w14:textId="21E5B5F9" w:rsidR="002B4A5B" w:rsidRPr="009A661D" w:rsidRDefault="002B4A5B" w:rsidP="002B4A5B">
      <w:pPr>
        <w:spacing w:after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Nota</w:t>
      </w:r>
      <w:r w:rsidRPr="009A661D">
        <w:rPr>
          <w:rFonts w:ascii="Arial" w:hAnsi="Arial" w:cs="Arial"/>
          <w:lang w:val="pt-PT"/>
        </w:rPr>
        <w:t>: Cada membro revê o código de outro membro da equipa</w:t>
      </w:r>
      <w:r w:rsidR="009A661D" w:rsidRPr="009A661D">
        <w:rPr>
          <w:rFonts w:ascii="Arial" w:hAnsi="Arial" w:cs="Arial"/>
          <w:lang w:val="pt-PT"/>
        </w:rPr>
        <w:t>.</w:t>
      </w:r>
    </w:p>
    <w:p w14:paraId="54BEC620" w14:textId="288336CE" w:rsidR="00DB3241" w:rsidRPr="009A661D" w:rsidRDefault="003146F9" w:rsidP="002A6B89">
      <w:p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SCM Role:</w:t>
      </w:r>
      <w:r w:rsidRPr="009A661D">
        <w:rPr>
          <w:rFonts w:ascii="Arial" w:hAnsi="Arial" w:cs="Arial"/>
          <w:lang w:val="pt-PT"/>
        </w:rPr>
        <w:t xml:space="preserve"> SCRUM Master</w:t>
      </w:r>
    </w:p>
    <w:p w14:paraId="58C17E07" w14:textId="77777777" w:rsidR="007F6344" w:rsidRPr="009A661D" w:rsidRDefault="007F6344" w:rsidP="00DB3241">
      <w:pPr>
        <w:rPr>
          <w:rFonts w:ascii="Arial" w:hAnsi="Arial" w:cs="Arial"/>
          <w:lang w:val="pt-PT"/>
        </w:rPr>
      </w:pPr>
    </w:p>
    <w:p w14:paraId="7992D3F2" w14:textId="2C8F2FE7" w:rsidR="009101F3" w:rsidRPr="009A661D" w:rsidRDefault="009101F3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Ator:</w:t>
      </w:r>
      <w:r w:rsidRPr="009A661D">
        <w:rPr>
          <w:rFonts w:ascii="Arial" w:hAnsi="Arial" w:cs="Arial"/>
          <w:lang w:val="pt-PT"/>
        </w:rPr>
        <w:t xml:space="preserve"> </w:t>
      </w:r>
      <w:r w:rsidR="00420D93" w:rsidRPr="009A661D">
        <w:rPr>
          <w:rFonts w:ascii="Arial" w:hAnsi="Arial" w:cs="Arial"/>
          <w:lang w:val="pt-PT"/>
        </w:rPr>
        <w:t>José Fernandes</w:t>
      </w:r>
    </w:p>
    <w:p w14:paraId="16AF197A" w14:textId="77777777" w:rsidR="00E3660E" w:rsidRPr="009A661D" w:rsidRDefault="00E3660E" w:rsidP="00DB3241">
      <w:pPr>
        <w:rPr>
          <w:rFonts w:ascii="Arial" w:hAnsi="Arial" w:cs="Arial"/>
          <w:lang w:val="pt-PT"/>
        </w:rPr>
      </w:pPr>
    </w:p>
    <w:p w14:paraId="4C4D6062" w14:textId="1E63F424" w:rsidR="00E3660E" w:rsidRPr="009A661D" w:rsidRDefault="00E3660E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Responsabili</w:t>
      </w:r>
      <w:r w:rsidR="00DF2727" w:rsidRPr="009A661D">
        <w:rPr>
          <w:rFonts w:ascii="Arial" w:hAnsi="Arial" w:cs="Arial"/>
          <w:b/>
          <w:bCs/>
          <w:lang w:val="pt-PT"/>
        </w:rPr>
        <w:t>dades</w:t>
      </w:r>
      <w:r w:rsidRPr="009A661D">
        <w:rPr>
          <w:rFonts w:ascii="Arial" w:hAnsi="Arial" w:cs="Arial"/>
          <w:b/>
          <w:bCs/>
          <w:lang w:val="pt-PT"/>
        </w:rPr>
        <w:t>:</w:t>
      </w:r>
      <w:r w:rsidRPr="009A661D">
        <w:rPr>
          <w:rFonts w:ascii="Arial" w:hAnsi="Arial" w:cs="Arial"/>
          <w:lang w:val="pt-PT"/>
        </w:rPr>
        <w:t xml:space="preserve"> </w:t>
      </w:r>
      <w:r w:rsidR="00AB4A31" w:rsidRPr="009A661D">
        <w:rPr>
          <w:rFonts w:ascii="Arial" w:hAnsi="Arial" w:cs="Arial"/>
          <w:lang w:val="pt-PT"/>
        </w:rPr>
        <w:t xml:space="preserve">Gerir </w:t>
      </w:r>
      <w:proofErr w:type="spellStart"/>
      <w:r w:rsidR="00361693" w:rsidRPr="009A661D">
        <w:rPr>
          <w:rFonts w:ascii="Arial" w:hAnsi="Arial" w:cs="Arial"/>
          <w:lang w:val="pt-PT"/>
        </w:rPr>
        <w:t>DevTeam</w:t>
      </w:r>
      <w:proofErr w:type="spellEnd"/>
    </w:p>
    <w:p w14:paraId="12B24CD6" w14:textId="77777777" w:rsidR="00F423D1" w:rsidRPr="009A661D" w:rsidRDefault="00F423D1" w:rsidP="00DB3241">
      <w:pPr>
        <w:rPr>
          <w:rFonts w:ascii="Arial" w:hAnsi="Arial" w:cs="Arial"/>
          <w:lang w:val="pt-PT"/>
        </w:rPr>
      </w:pPr>
    </w:p>
    <w:p w14:paraId="3AE0AC0F" w14:textId="34E0FD9E" w:rsidR="00184914" w:rsidRPr="009A661D" w:rsidRDefault="0016147B" w:rsidP="00D05F95">
      <w:pPr>
        <w:numPr>
          <w:ilvl w:val="0"/>
          <w:numId w:val="6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Gerir reuniões</w:t>
      </w:r>
    </w:p>
    <w:p w14:paraId="460B4360" w14:textId="793F3C73" w:rsidR="0016147B" w:rsidRPr="009A661D" w:rsidRDefault="00E25D9B" w:rsidP="00D05F95">
      <w:pPr>
        <w:numPr>
          <w:ilvl w:val="0"/>
          <w:numId w:val="7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Organizar as reuniões de planeamento, revisões de sprint e retrospetivas;</w:t>
      </w:r>
    </w:p>
    <w:p w14:paraId="09FEFB78" w14:textId="2711DC77" w:rsidR="00A640D5" w:rsidRPr="009A661D" w:rsidRDefault="00A640D5" w:rsidP="00D05F95">
      <w:pPr>
        <w:numPr>
          <w:ilvl w:val="0"/>
          <w:numId w:val="7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Convocar e facilitar a reunião diária;</w:t>
      </w:r>
    </w:p>
    <w:p w14:paraId="4F80610A" w14:textId="734379F3" w:rsidR="0053558D" w:rsidRPr="009A661D" w:rsidRDefault="00457552" w:rsidP="00A640D5">
      <w:pPr>
        <w:numPr>
          <w:ilvl w:val="0"/>
          <w:numId w:val="7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Gerir o comportamento da </w:t>
      </w:r>
      <w:proofErr w:type="spellStart"/>
      <w:r w:rsidRPr="009A661D">
        <w:rPr>
          <w:rFonts w:ascii="Arial" w:hAnsi="Arial" w:cs="Arial"/>
          <w:b/>
          <w:bCs/>
          <w:lang w:val="pt-PT"/>
        </w:rPr>
        <w:t>DevTeam</w:t>
      </w:r>
      <w:proofErr w:type="spellEnd"/>
      <w:r w:rsidRPr="009A661D">
        <w:rPr>
          <w:rFonts w:ascii="Arial" w:hAnsi="Arial" w:cs="Arial"/>
          <w:lang w:val="pt-PT"/>
        </w:rPr>
        <w:t xml:space="preserve"> nas reuniões;</w:t>
      </w:r>
    </w:p>
    <w:p w14:paraId="2D30965E" w14:textId="0F97C9CC" w:rsidR="00056BEF" w:rsidRPr="009A661D" w:rsidRDefault="00567F83" w:rsidP="00056BEF">
      <w:pPr>
        <w:numPr>
          <w:ilvl w:val="0"/>
          <w:numId w:val="7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Fazer relatórios das reuniões e atualizar a descrição do sprint.</w:t>
      </w:r>
    </w:p>
    <w:p w14:paraId="48971EDE" w14:textId="77777777" w:rsidR="00CC2094" w:rsidRPr="009A661D" w:rsidRDefault="00CC2094" w:rsidP="00CC2094">
      <w:pPr>
        <w:ind w:left="1440"/>
        <w:rPr>
          <w:rFonts w:ascii="Arial" w:hAnsi="Arial" w:cs="Arial"/>
          <w:lang w:val="pt-PT"/>
        </w:rPr>
      </w:pPr>
    </w:p>
    <w:p w14:paraId="7D1CEE4B" w14:textId="77777777" w:rsidR="00D87082" w:rsidRPr="009A661D" w:rsidRDefault="00D87082" w:rsidP="00D87082">
      <w:pPr>
        <w:rPr>
          <w:rFonts w:ascii="Arial" w:hAnsi="Arial" w:cs="Arial"/>
          <w:b/>
          <w:bCs/>
          <w:lang w:val="pt-PT"/>
        </w:rPr>
      </w:pPr>
    </w:p>
    <w:p w14:paraId="631B086D" w14:textId="02E79A08" w:rsidR="00082CE7" w:rsidRPr="009A661D" w:rsidRDefault="00BB657C" w:rsidP="00D05F95">
      <w:pPr>
        <w:numPr>
          <w:ilvl w:val="0"/>
          <w:numId w:val="6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Ajudar a equipa a seguir um desenvolvimento </w:t>
      </w:r>
      <w:r w:rsidR="00CC2094" w:rsidRPr="009A661D">
        <w:rPr>
          <w:rFonts w:ascii="Arial" w:hAnsi="Arial" w:cs="Arial"/>
          <w:b/>
          <w:bCs/>
          <w:lang w:val="pt-PT"/>
        </w:rPr>
        <w:t>á</w:t>
      </w:r>
      <w:r w:rsidRPr="009A661D">
        <w:rPr>
          <w:rFonts w:ascii="Arial" w:hAnsi="Arial" w:cs="Arial"/>
          <w:b/>
          <w:bCs/>
          <w:lang w:val="pt-PT"/>
        </w:rPr>
        <w:t>gil</w:t>
      </w:r>
    </w:p>
    <w:p w14:paraId="1F849F76" w14:textId="5C4EBD70" w:rsidR="00082CE7" w:rsidRPr="009A661D" w:rsidRDefault="00416923" w:rsidP="00D05F95">
      <w:pPr>
        <w:numPr>
          <w:ilvl w:val="0"/>
          <w:numId w:val="8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Proteger a equipa de interrupções durante o sprint;</w:t>
      </w:r>
    </w:p>
    <w:p w14:paraId="133D59B1" w14:textId="734F172E" w:rsidR="009101F3" w:rsidRPr="009A661D" w:rsidRDefault="00416923" w:rsidP="00D05F95">
      <w:pPr>
        <w:numPr>
          <w:ilvl w:val="0"/>
          <w:numId w:val="8"/>
        </w:numPr>
        <w:ind w:left="1418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Ajudar a superar obstáculos</w:t>
      </w:r>
      <w:r w:rsidR="00E36583" w:rsidRPr="009A661D">
        <w:rPr>
          <w:rFonts w:ascii="Arial" w:hAnsi="Arial" w:cs="Arial"/>
          <w:lang w:val="pt-PT"/>
        </w:rPr>
        <w:t>;</w:t>
      </w:r>
    </w:p>
    <w:p w14:paraId="6AB29077" w14:textId="77777777" w:rsidR="00BE74BB" w:rsidRPr="009A661D" w:rsidRDefault="00BE74BB" w:rsidP="00DB3241">
      <w:pPr>
        <w:rPr>
          <w:rFonts w:ascii="Arial" w:hAnsi="Arial" w:cs="Arial"/>
          <w:lang w:val="pt-PT"/>
        </w:rPr>
      </w:pPr>
    </w:p>
    <w:p w14:paraId="62BB534A" w14:textId="02C8EDA9" w:rsidR="00912DBB" w:rsidRPr="009A661D" w:rsidRDefault="00912DBB" w:rsidP="00DB3241">
      <w:pPr>
        <w:rPr>
          <w:rFonts w:ascii="Arial" w:hAnsi="Arial" w:cs="Arial"/>
        </w:rPr>
      </w:pPr>
    </w:p>
    <w:p w14:paraId="71521DB2" w14:textId="764A236F" w:rsidR="004A04B1" w:rsidRPr="009A661D" w:rsidRDefault="004A04B1" w:rsidP="00DB3241">
      <w:pPr>
        <w:rPr>
          <w:rFonts w:ascii="Arial" w:hAnsi="Arial" w:cs="Arial"/>
        </w:rPr>
      </w:pPr>
    </w:p>
    <w:p w14:paraId="153E4E24" w14:textId="12487573" w:rsidR="004A04B1" w:rsidRPr="009A661D" w:rsidRDefault="004A04B1" w:rsidP="00DB3241">
      <w:pPr>
        <w:rPr>
          <w:rFonts w:ascii="Arial" w:hAnsi="Arial" w:cs="Arial"/>
        </w:rPr>
      </w:pPr>
    </w:p>
    <w:p w14:paraId="00CE835D" w14:textId="0D923E4F" w:rsidR="004A04B1" w:rsidRPr="009A661D" w:rsidRDefault="004A04B1" w:rsidP="00DB3241">
      <w:pPr>
        <w:rPr>
          <w:rFonts w:ascii="Arial" w:hAnsi="Arial" w:cs="Arial"/>
        </w:rPr>
      </w:pPr>
    </w:p>
    <w:p w14:paraId="3E6D2708" w14:textId="7C7F2413" w:rsidR="004A04B1" w:rsidRPr="009A661D" w:rsidRDefault="004A04B1" w:rsidP="00DB3241">
      <w:pPr>
        <w:rPr>
          <w:rFonts w:ascii="Arial" w:hAnsi="Arial" w:cs="Arial"/>
        </w:rPr>
      </w:pPr>
    </w:p>
    <w:p w14:paraId="3497DE0C" w14:textId="412E30A0" w:rsidR="004A04B1" w:rsidRPr="009A661D" w:rsidRDefault="004A04B1" w:rsidP="00DB3241">
      <w:pPr>
        <w:rPr>
          <w:rFonts w:ascii="Arial" w:hAnsi="Arial" w:cs="Arial"/>
        </w:rPr>
      </w:pPr>
    </w:p>
    <w:p w14:paraId="240C41CB" w14:textId="0544D028" w:rsidR="004A04B1" w:rsidRPr="009A661D" w:rsidRDefault="004A04B1" w:rsidP="00DB3241">
      <w:pPr>
        <w:rPr>
          <w:rFonts w:ascii="Arial" w:hAnsi="Arial" w:cs="Arial"/>
        </w:rPr>
      </w:pPr>
    </w:p>
    <w:p w14:paraId="3BF245FB" w14:textId="77777777" w:rsidR="004A04B1" w:rsidRPr="009A661D" w:rsidRDefault="004A04B1" w:rsidP="00DB3241">
      <w:pPr>
        <w:rPr>
          <w:rFonts w:ascii="Arial" w:hAnsi="Arial" w:cs="Arial"/>
        </w:rPr>
      </w:pPr>
    </w:p>
    <w:p w14:paraId="6ACBAE37" w14:textId="21A462E6" w:rsidR="006E4F2E" w:rsidRPr="009A661D" w:rsidRDefault="00CF7AF4" w:rsidP="004A04B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</w:rPr>
        <w:t>SCM Role:</w:t>
      </w:r>
      <w:r w:rsidRPr="009A661D">
        <w:rPr>
          <w:rFonts w:ascii="Arial" w:hAnsi="Arial" w:cs="Arial"/>
        </w:rPr>
        <w:t xml:space="preserve"> Development Supervisor</w:t>
      </w:r>
    </w:p>
    <w:p w14:paraId="556893A4" w14:textId="77777777" w:rsidR="00CF7AF4" w:rsidRPr="009A661D" w:rsidRDefault="00CF7AF4" w:rsidP="00DB3241">
      <w:pPr>
        <w:rPr>
          <w:rFonts w:ascii="Arial" w:hAnsi="Arial" w:cs="Arial"/>
          <w:lang w:val="pt-PT"/>
        </w:rPr>
      </w:pPr>
    </w:p>
    <w:p w14:paraId="4173A7BF" w14:textId="1EF90660" w:rsidR="00912DBB" w:rsidRPr="009A661D" w:rsidRDefault="00912DBB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Ator:</w:t>
      </w:r>
      <w:r w:rsidRPr="009A661D">
        <w:rPr>
          <w:rFonts w:ascii="Arial" w:hAnsi="Arial" w:cs="Arial"/>
          <w:lang w:val="pt-PT"/>
        </w:rPr>
        <w:t xml:space="preserve"> </w:t>
      </w:r>
      <w:r w:rsidR="001B3F31" w:rsidRPr="009A661D">
        <w:rPr>
          <w:rFonts w:ascii="Arial" w:hAnsi="Arial" w:cs="Arial"/>
          <w:lang w:val="pt-PT"/>
        </w:rPr>
        <w:t>Iuri Soares</w:t>
      </w:r>
    </w:p>
    <w:p w14:paraId="7B040494" w14:textId="77777777" w:rsidR="00CF7AF4" w:rsidRPr="009A661D" w:rsidRDefault="00CF7AF4" w:rsidP="00DB3241">
      <w:pPr>
        <w:rPr>
          <w:rFonts w:ascii="Arial" w:hAnsi="Arial" w:cs="Arial"/>
          <w:lang w:val="pt-PT"/>
        </w:rPr>
      </w:pPr>
    </w:p>
    <w:p w14:paraId="0DC5C4B2" w14:textId="6238911B" w:rsidR="00CF7AF4" w:rsidRPr="009A661D" w:rsidRDefault="00CF7AF4" w:rsidP="00CF7AF4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Responsabilidades:</w:t>
      </w:r>
      <w:r w:rsidRPr="009A661D">
        <w:rPr>
          <w:rFonts w:ascii="Arial" w:hAnsi="Arial" w:cs="Arial"/>
          <w:lang w:val="pt-PT"/>
        </w:rPr>
        <w:t xml:space="preserve"> Manter a integridade da branch “development”</w:t>
      </w:r>
    </w:p>
    <w:p w14:paraId="5D253032" w14:textId="77777777" w:rsidR="00CF7AF4" w:rsidRPr="009A661D" w:rsidRDefault="00CF7AF4" w:rsidP="004A04B1">
      <w:pPr>
        <w:rPr>
          <w:rFonts w:ascii="Arial" w:hAnsi="Arial" w:cs="Arial"/>
          <w:lang w:val="pt-PT"/>
        </w:rPr>
      </w:pPr>
    </w:p>
    <w:p w14:paraId="3E2FA3CB" w14:textId="47526EEB" w:rsidR="005774B6" w:rsidRPr="009A661D" w:rsidRDefault="005774B6" w:rsidP="00D05F95">
      <w:pPr>
        <w:numPr>
          <w:ilvl w:val="0"/>
          <w:numId w:val="4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Aceitar merge requests para a branch development </w:t>
      </w:r>
    </w:p>
    <w:p w14:paraId="40761991" w14:textId="2C9FAC34" w:rsidR="005774B6" w:rsidRPr="009A661D" w:rsidRDefault="005774B6" w:rsidP="005774B6">
      <w:pPr>
        <w:numPr>
          <w:ilvl w:val="1"/>
          <w:numId w:val="4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Analisar se o merge request não põe em causa a integridade da branch “development”</w:t>
      </w:r>
      <w:r w:rsidR="00CF7AF4" w:rsidRPr="009A661D">
        <w:rPr>
          <w:rFonts w:ascii="Arial" w:hAnsi="Arial" w:cs="Arial"/>
          <w:lang w:val="pt-PT"/>
        </w:rPr>
        <w:t>.</w:t>
      </w:r>
    </w:p>
    <w:p w14:paraId="049E0157" w14:textId="66A33C8C" w:rsidR="00CF7AF4" w:rsidRPr="009A661D" w:rsidRDefault="00CF7AF4" w:rsidP="005774B6">
      <w:pPr>
        <w:numPr>
          <w:ilvl w:val="1"/>
          <w:numId w:val="4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Verificar se todas as pipelines passaram.</w:t>
      </w:r>
    </w:p>
    <w:p w14:paraId="2A093FD7" w14:textId="77777777" w:rsidR="004A04B1" w:rsidRPr="009A661D" w:rsidRDefault="004A04B1" w:rsidP="004A04B1">
      <w:pPr>
        <w:rPr>
          <w:rFonts w:ascii="Arial" w:hAnsi="Arial" w:cs="Arial"/>
          <w:lang w:val="pt-PT"/>
        </w:rPr>
      </w:pPr>
    </w:p>
    <w:p w14:paraId="3C6BF223" w14:textId="3FE2F6D1" w:rsidR="002B421E" w:rsidRPr="009A661D" w:rsidRDefault="004A04B1" w:rsidP="004A04B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Nota</w:t>
      </w:r>
      <w:r w:rsidRPr="009A661D">
        <w:rPr>
          <w:rFonts w:ascii="Arial" w:hAnsi="Arial" w:cs="Arial"/>
          <w:lang w:val="pt-PT"/>
        </w:rPr>
        <w:t xml:space="preserve">: Este role apenas existe para issues de desenvolvimento de código </w:t>
      </w:r>
      <w:proofErr w:type="spellStart"/>
      <w:r w:rsidRPr="009A661D">
        <w:rPr>
          <w:rFonts w:ascii="Arial" w:hAnsi="Arial" w:cs="Arial"/>
          <w:lang w:val="pt-PT"/>
        </w:rPr>
        <w:t>frontend</w:t>
      </w:r>
      <w:proofErr w:type="spellEnd"/>
      <w:r w:rsidRPr="009A661D">
        <w:rPr>
          <w:rFonts w:ascii="Arial" w:hAnsi="Arial" w:cs="Arial"/>
          <w:lang w:val="pt-PT"/>
        </w:rPr>
        <w:t xml:space="preserve"> ou </w:t>
      </w:r>
      <w:proofErr w:type="spellStart"/>
      <w:r w:rsidRPr="009A661D">
        <w:rPr>
          <w:rFonts w:ascii="Arial" w:hAnsi="Arial" w:cs="Arial"/>
          <w:lang w:val="pt-PT"/>
        </w:rPr>
        <w:t>backend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345CC9B6" w14:textId="0123965B" w:rsidR="001A0E5F" w:rsidRPr="009A661D" w:rsidRDefault="001A0E5F" w:rsidP="00DB3241">
      <w:pPr>
        <w:rPr>
          <w:rFonts w:ascii="Arial" w:hAnsi="Arial" w:cs="Arial"/>
          <w:lang w:val="pt-PT"/>
        </w:rPr>
      </w:pPr>
    </w:p>
    <w:p w14:paraId="4D4BE026" w14:textId="77777777" w:rsidR="004A04B1" w:rsidRPr="009A661D" w:rsidRDefault="004A04B1" w:rsidP="00DB3241">
      <w:pPr>
        <w:rPr>
          <w:rFonts w:ascii="Arial" w:hAnsi="Arial" w:cs="Arial"/>
          <w:lang w:val="pt-PT"/>
        </w:rPr>
      </w:pPr>
    </w:p>
    <w:p w14:paraId="57668C49" w14:textId="1D204C40" w:rsidR="001B35D6" w:rsidRPr="009A661D" w:rsidRDefault="005D3460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SCM Role: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Product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Owner</w:t>
      </w:r>
      <w:proofErr w:type="spellEnd"/>
    </w:p>
    <w:p w14:paraId="724D86A1" w14:textId="5D382579" w:rsidR="009312F6" w:rsidRPr="009A661D" w:rsidRDefault="009312F6" w:rsidP="00DB3241">
      <w:pPr>
        <w:rPr>
          <w:rFonts w:ascii="Arial" w:hAnsi="Arial" w:cs="Arial"/>
          <w:lang w:val="pt-PT"/>
        </w:rPr>
      </w:pPr>
    </w:p>
    <w:p w14:paraId="6AC960BE" w14:textId="75EA629C" w:rsidR="009312F6" w:rsidRPr="009A661D" w:rsidRDefault="009312F6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Ator:</w:t>
      </w:r>
      <w:r w:rsidRPr="009A661D">
        <w:rPr>
          <w:rFonts w:ascii="Arial" w:hAnsi="Arial" w:cs="Arial"/>
          <w:lang w:val="pt-PT"/>
        </w:rPr>
        <w:t xml:space="preserve"> Catarina Araújo</w:t>
      </w:r>
    </w:p>
    <w:p w14:paraId="07D35BD8" w14:textId="44BCCE92" w:rsidR="009312F6" w:rsidRPr="009A661D" w:rsidRDefault="009312F6" w:rsidP="00DB3241">
      <w:pPr>
        <w:rPr>
          <w:rFonts w:ascii="Arial" w:hAnsi="Arial" w:cs="Arial"/>
          <w:lang w:val="pt-PT"/>
        </w:rPr>
      </w:pPr>
    </w:p>
    <w:p w14:paraId="71E05DDA" w14:textId="789BC1AF" w:rsidR="00236739" w:rsidRPr="009A661D" w:rsidRDefault="009312F6" w:rsidP="00DB3241">
      <w:p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Responsabilidades:</w:t>
      </w:r>
      <w:r w:rsidRPr="009A661D">
        <w:rPr>
          <w:rFonts w:ascii="Arial" w:hAnsi="Arial" w:cs="Arial"/>
          <w:lang w:val="pt-PT"/>
        </w:rPr>
        <w:t xml:space="preserve"> </w:t>
      </w:r>
      <w:r w:rsidR="00236739" w:rsidRPr="009A661D">
        <w:rPr>
          <w:rFonts w:ascii="Arial" w:hAnsi="Arial" w:cs="Arial"/>
          <w:lang w:val="pt-PT"/>
        </w:rPr>
        <w:t>Supervisão</w:t>
      </w:r>
    </w:p>
    <w:p w14:paraId="30C7F752" w14:textId="425E7A15" w:rsidR="00236739" w:rsidRPr="009A661D" w:rsidRDefault="002D3970" w:rsidP="00007833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Gerir produtos de </w:t>
      </w:r>
      <w:r w:rsidRPr="009A661D">
        <w:rPr>
          <w:rFonts w:ascii="Arial" w:hAnsi="Arial" w:cs="Arial"/>
        </w:rPr>
        <w:t>backlog</w:t>
      </w:r>
      <w:r w:rsidRPr="009A661D">
        <w:rPr>
          <w:rFonts w:ascii="Arial" w:hAnsi="Arial" w:cs="Arial"/>
          <w:lang w:val="pt-PT"/>
        </w:rPr>
        <w:t>;</w:t>
      </w:r>
    </w:p>
    <w:p w14:paraId="3D7E49FA" w14:textId="4CD899B9" w:rsidR="00DB7F16" w:rsidRPr="009A661D" w:rsidRDefault="00DB7F16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Atribuir </w:t>
      </w:r>
      <w:r w:rsidRPr="009A661D">
        <w:rPr>
          <w:rFonts w:ascii="Arial" w:hAnsi="Arial" w:cs="Arial"/>
        </w:rPr>
        <w:t>issues</w:t>
      </w:r>
      <w:r w:rsidRPr="009A661D">
        <w:rPr>
          <w:rFonts w:ascii="Arial" w:hAnsi="Arial" w:cs="Arial"/>
          <w:lang w:val="pt-PT"/>
        </w:rPr>
        <w:t>;</w:t>
      </w:r>
    </w:p>
    <w:p w14:paraId="2C8E249A" w14:textId="6810CF3D" w:rsidR="008877C8" w:rsidRPr="009A661D" w:rsidRDefault="008877C8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Referenciar alguém para rever as issues resolvidas na descrição da issue.</w:t>
      </w:r>
    </w:p>
    <w:p w14:paraId="2065A09C" w14:textId="04608D6E" w:rsidR="002D3970" w:rsidRPr="009A661D" w:rsidRDefault="00563766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Priorizar tarefas</w:t>
      </w:r>
      <w:r w:rsidR="007C0077" w:rsidRPr="009A661D">
        <w:rPr>
          <w:rFonts w:ascii="Arial" w:hAnsi="Arial" w:cs="Arial"/>
          <w:lang w:val="pt-PT"/>
        </w:rPr>
        <w:t>;</w:t>
      </w:r>
    </w:p>
    <w:p w14:paraId="1DE49A46" w14:textId="481A98C1" w:rsidR="007C0077" w:rsidRPr="009A661D" w:rsidRDefault="007C0077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Avaliar progresso do projeto</w:t>
      </w:r>
      <w:r w:rsidR="00466F37" w:rsidRPr="009A661D">
        <w:rPr>
          <w:rFonts w:ascii="Arial" w:hAnsi="Arial" w:cs="Arial"/>
          <w:lang w:val="pt-PT"/>
        </w:rPr>
        <w:t>;</w:t>
      </w:r>
    </w:p>
    <w:p w14:paraId="6F42CE68" w14:textId="71F7A702" w:rsidR="00466F37" w:rsidRPr="009A661D" w:rsidRDefault="00466F37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Estabelecer </w:t>
      </w:r>
      <w:r w:rsidRPr="009A661D">
        <w:rPr>
          <w:rFonts w:ascii="Arial" w:hAnsi="Arial" w:cs="Arial"/>
        </w:rPr>
        <w:t>baselines</w:t>
      </w:r>
      <w:r w:rsidR="00CE2EA9" w:rsidRPr="009A661D">
        <w:rPr>
          <w:rFonts w:ascii="Arial" w:hAnsi="Arial" w:cs="Arial"/>
          <w:lang w:val="pt-PT"/>
        </w:rPr>
        <w:t>;</w:t>
      </w:r>
    </w:p>
    <w:p w14:paraId="6A12202C" w14:textId="5F4EC570" w:rsidR="00EB67FE" w:rsidRPr="009A661D" w:rsidRDefault="001E4BAB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Aceita</w:t>
      </w:r>
      <w:r w:rsidR="00EB67FE" w:rsidRPr="009A661D">
        <w:rPr>
          <w:rFonts w:ascii="Arial" w:hAnsi="Arial" w:cs="Arial"/>
          <w:lang w:val="pt-PT"/>
        </w:rPr>
        <w:t xml:space="preserve"> </w:t>
      </w:r>
      <w:r w:rsidR="00007833" w:rsidRPr="009A661D">
        <w:rPr>
          <w:rFonts w:ascii="Arial" w:hAnsi="Arial" w:cs="Arial"/>
          <w:b/>
          <w:bCs/>
          <w:lang w:val="pt-PT"/>
        </w:rPr>
        <w:t xml:space="preserve">MR </w:t>
      </w:r>
      <w:r w:rsidR="00EB67FE" w:rsidRPr="009A661D">
        <w:rPr>
          <w:rFonts w:ascii="Arial" w:hAnsi="Arial" w:cs="Arial"/>
          <w:lang w:val="pt-PT"/>
        </w:rPr>
        <w:t xml:space="preserve">para </w:t>
      </w:r>
      <w:r w:rsidR="00007833" w:rsidRPr="009A661D">
        <w:rPr>
          <w:rFonts w:ascii="Arial" w:hAnsi="Arial" w:cs="Arial"/>
          <w:lang w:val="pt-PT"/>
        </w:rPr>
        <w:t xml:space="preserve">a </w:t>
      </w:r>
      <w:proofErr w:type="spellStart"/>
      <w:r w:rsidR="00007833" w:rsidRPr="009A661D">
        <w:rPr>
          <w:rFonts w:ascii="Arial" w:hAnsi="Arial" w:cs="Arial"/>
          <w:lang w:val="pt-PT"/>
        </w:rPr>
        <w:t>branch</w:t>
      </w:r>
      <w:proofErr w:type="spellEnd"/>
      <w:r w:rsidR="00EB67FE"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>”</w:t>
      </w:r>
      <w:r w:rsidR="00CE2EA9" w:rsidRPr="009A661D">
        <w:rPr>
          <w:rFonts w:ascii="Arial" w:hAnsi="Arial" w:cs="Arial"/>
          <w:lang w:val="pt-PT"/>
        </w:rPr>
        <w:t>;</w:t>
      </w:r>
    </w:p>
    <w:p w14:paraId="193A2309" w14:textId="5FF4DFF4" w:rsidR="008C25AA" w:rsidRPr="009A661D" w:rsidRDefault="008C25AA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Gere os </w:t>
      </w:r>
      <w:r w:rsidRPr="009A661D">
        <w:rPr>
          <w:rFonts w:ascii="Arial" w:hAnsi="Arial" w:cs="Arial"/>
        </w:rPr>
        <w:t>change requests</w:t>
      </w:r>
      <w:r w:rsidR="00CE2EA9" w:rsidRPr="009A661D">
        <w:rPr>
          <w:rFonts w:ascii="Arial" w:hAnsi="Arial" w:cs="Arial"/>
          <w:lang w:val="pt-PT"/>
        </w:rPr>
        <w:t>;</w:t>
      </w:r>
    </w:p>
    <w:p w14:paraId="2CB39439" w14:textId="4EBA68DE" w:rsidR="00AC0FD7" w:rsidRPr="009A661D" w:rsidRDefault="00AC0FD7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Fechar </w:t>
      </w:r>
      <w:r w:rsidRPr="009A661D">
        <w:rPr>
          <w:rFonts w:ascii="Arial" w:hAnsi="Arial" w:cs="Arial"/>
        </w:rPr>
        <w:t>User Stories</w:t>
      </w:r>
      <w:r w:rsidR="00CE2EA9" w:rsidRPr="009A661D">
        <w:rPr>
          <w:rFonts w:ascii="Arial" w:hAnsi="Arial" w:cs="Arial"/>
        </w:rPr>
        <w:t>;</w:t>
      </w:r>
    </w:p>
    <w:p w14:paraId="6055F698" w14:textId="09CCB486" w:rsidR="00CE2EA9" w:rsidRPr="009A661D" w:rsidRDefault="00CE2EA9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Fazer pequenas alterações antes de fechar o sprint caso ache necessário (por exemplo renomear um ficheiro, corrigir erros ortográficos, </w:t>
      </w:r>
      <w:r w:rsidR="00A606B9" w:rsidRPr="009A661D">
        <w:rPr>
          <w:rFonts w:ascii="Arial" w:hAnsi="Arial" w:cs="Arial"/>
          <w:lang w:val="pt-PT"/>
        </w:rPr>
        <w:t>etc.</w:t>
      </w:r>
      <w:r w:rsidRPr="009A661D">
        <w:rPr>
          <w:rFonts w:ascii="Arial" w:hAnsi="Arial" w:cs="Arial"/>
          <w:lang w:val="pt-PT"/>
        </w:rPr>
        <w:t>)</w:t>
      </w:r>
    </w:p>
    <w:p w14:paraId="5AA85268" w14:textId="44CEDB28" w:rsidR="00F22C7C" w:rsidRPr="009A661D" w:rsidRDefault="00F22C7C" w:rsidP="00AC0FD7">
      <w:pPr>
        <w:numPr>
          <w:ilvl w:val="1"/>
          <w:numId w:val="11"/>
        </w:numPr>
        <w:spacing w:line="276" w:lineRule="auto"/>
        <w:ind w:left="851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Aceita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em fase pré desenvolvimento. (Especificação de requisitos / use cases / </w:t>
      </w:r>
      <w:proofErr w:type="spellStart"/>
      <w:r w:rsidRPr="009A661D">
        <w:rPr>
          <w:rFonts w:ascii="Arial" w:hAnsi="Arial" w:cs="Arial"/>
          <w:lang w:val="pt-PT"/>
        </w:rPr>
        <w:t>mockups</w:t>
      </w:r>
      <w:proofErr w:type="spellEnd"/>
      <w:r w:rsidRPr="009A661D">
        <w:rPr>
          <w:rFonts w:ascii="Arial" w:hAnsi="Arial" w:cs="Arial"/>
          <w:lang w:val="pt-PT"/>
        </w:rPr>
        <w:t>)</w:t>
      </w:r>
      <w:r w:rsidR="00CE2EA9" w:rsidRPr="009A661D">
        <w:rPr>
          <w:rFonts w:ascii="Arial" w:hAnsi="Arial" w:cs="Arial"/>
          <w:lang w:val="pt-PT"/>
        </w:rPr>
        <w:t>.</w:t>
      </w:r>
    </w:p>
    <w:p w14:paraId="60CEF4CB" w14:textId="14823C3F" w:rsidR="00613370" w:rsidRPr="009A661D" w:rsidRDefault="00F22C7C" w:rsidP="00613370">
      <w:pPr>
        <w:spacing w:line="360" w:lineRule="auto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 </w:t>
      </w:r>
    </w:p>
    <w:p w14:paraId="421654D9" w14:textId="33C39E64" w:rsidR="00F80343" w:rsidRPr="009A661D" w:rsidRDefault="646AC0F5">
      <w:pPr>
        <w:pStyle w:val="Ttulo1"/>
        <w:rPr>
          <w:rFonts w:cs="Arial"/>
        </w:rPr>
      </w:pPr>
      <w:bookmarkStart w:id="14" w:name="_Toc478353329"/>
      <w:bookmarkStart w:id="15" w:name="_Toc89378571"/>
      <w:r w:rsidRPr="009A661D">
        <w:rPr>
          <w:rFonts w:cs="Arial"/>
        </w:rPr>
        <w:t>The Configuration Management Program</w:t>
      </w:r>
      <w:bookmarkEnd w:id="14"/>
      <w:bookmarkEnd w:id="15"/>
    </w:p>
    <w:p w14:paraId="6DC1D508" w14:textId="40205D48" w:rsidR="00F80343" w:rsidRPr="009A661D" w:rsidRDefault="646AC0F5">
      <w:pPr>
        <w:pStyle w:val="Ttulo2"/>
        <w:keepNext w:val="0"/>
        <w:rPr>
          <w:rFonts w:cs="Arial"/>
          <w:lang w:val="pt-PT"/>
        </w:rPr>
      </w:pPr>
      <w:bookmarkStart w:id="16" w:name="_Toc89378572"/>
      <w:r w:rsidRPr="009A661D">
        <w:rPr>
          <w:rFonts w:cs="Arial"/>
          <w:lang w:val="pt-PT"/>
        </w:rPr>
        <w:t>Identificação da Configuração</w:t>
      </w:r>
      <w:bookmarkEnd w:id="16"/>
    </w:p>
    <w:p w14:paraId="11EFCD34" w14:textId="152169FE" w:rsidR="00A73B1B" w:rsidRPr="009A661D" w:rsidRDefault="646AC0F5" w:rsidP="00A73B1B">
      <w:pPr>
        <w:pStyle w:val="Ttulo3"/>
        <w:keepNext w:val="0"/>
        <w:rPr>
          <w:rFonts w:cs="Arial"/>
          <w:b/>
          <w:bCs/>
          <w:lang w:val="pt-PT"/>
        </w:rPr>
      </w:pPr>
      <w:bookmarkStart w:id="17" w:name="_Toc89378573"/>
      <w:r w:rsidRPr="009A661D">
        <w:rPr>
          <w:rFonts w:cs="Arial"/>
          <w:b/>
          <w:bCs/>
          <w:lang w:val="pt-PT"/>
        </w:rPr>
        <w:t>Métodos de Identificação</w:t>
      </w:r>
      <w:bookmarkEnd w:id="17"/>
    </w:p>
    <w:p w14:paraId="5F031080" w14:textId="3115A07E" w:rsidR="00B72300" w:rsidRPr="009A661D" w:rsidRDefault="00C16A9A" w:rsidP="00840595">
      <w:pPr>
        <w:numPr>
          <w:ilvl w:val="0"/>
          <w:numId w:val="1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M</w:t>
      </w:r>
      <w:r w:rsidR="00B66CF6" w:rsidRPr="009A661D">
        <w:rPr>
          <w:rFonts w:ascii="Arial" w:hAnsi="Arial" w:cs="Arial"/>
          <w:b/>
          <w:bCs/>
          <w:lang w:val="pt-PT"/>
        </w:rPr>
        <w:t>étodos:</w:t>
      </w:r>
      <w:r w:rsidR="00B66CF6" w:rsidRPr="009A661D">
        <w:rPr>
          <w:rFonts w:ascii="Arial" w:hAnsi="Arial" w:cs="Arial"/>
          <w:lang w:val="pt-PT"/>
        </w:rPr>
        <w:t xml:space="preserve"> </w:t>
      </w:r>
    </w:p>
    <w:p w14:paraId="62DAE4DA" w14:textId="526FCDBB" w:rsidR="004E376D" w:rsidRPr="009A661D" w:rsidRDefault="00A3420A" w:rsidP="00840595">
      <w:pPr>
        <w:numPr>
          <w:ilvl w:val="0"/>
          <w:numId w:val="12"/>
        </w:numPr>
        <w:spacing w:before="240"/>
        <w:ind w:left="1560" w:hanging="426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Todo o método </w:t>
      </w:r>
      <w:r w:rsidR="00B66CF6" w:rsidRPr="009A661D">
        <w:rPr>
          <w:rFonts w:ascii="Arial" w:hAnsi="Arial" w:cs="Arial"/>
          <w:lang w:val="pt-PT"/>
        </w:rPr>
        <w:t xml:space="preserve">devem </w:t>
      </w:r>
      <w:r w:rsidR="004E376D" w:rsidRPr="009A661D">
        <w:rPr>
          <w:rFonts w:ascii="Arial" w:hAnsi="Arial" w:cs="Arial"/>
          <w:lang w:val="pt-PT"/>
        </w:rPr>
        <w:t xml:space="preserve">usar a nomenclatura </w:t>
      </w:r>
      <w:proofErr w:type="spellStart"/>
      <w:r w:rsidR="008D66E7" w:rsidRPr="009A661D">
        <w:rPr>
          <w:rFonts w:ascii="Arial" w:hAnsi="Arial" w:cs="Arial"/>
          <w:lang w:val="pt-PT"/>
        </w:rPr>
        <w:t>camelCase</w:t>
      </w:r>
      <w:proofErr w:type="spellEnd"/>
      <w:r w:rsidR="00B66CF6" w:rsidRPr="009A661D">
        <w:rPr>
          <w:rFonts w:ascii="Arial" w:hAnsi="Arial" w:cs="Arial"/>
          <w:lang w:val="pt-PT"/>
        </w:rPr>
        <w:t xml:space="preserve"> (</w:t>
      </w:r>
      <w:proofErr w:type="spellStart"/>
      <w:r w:rsidR="00007833" w:rsidRPr="009A661D">
        <w:rPr>
          <w:rFonts w:ascii="Arial" w:hAnsi="Arial" w:cs="Arial"/>
          <w:lang w:val="pt-PT"/>
        </w:rPr>
        <w:t>ex</w:t>
      </w:r>
      <w:proofErr w:type="spellEnd"/>
      <w:r w:rsidR="00007833" w:rsidRPr="009A661D">
        <w:rPr>
          <w:rFonts w:ascii="Arial" w:hAnsi="Arial" w:cs="Arial"/>
          <w:lang w:val="pt-PT"/>
        </w:rPr>
        <w:t>:</w:t>
      </w:r>
      <w:r w:rsidR="00B66CF6" w:rsidRPr="009A661D">
        <w:rPr>
          <w:rFonts w:ascii="Arial" w:hAnsi="Arial" w:cs="Arial"/>
          <w:lang w:val="pt-PT"/>
        </w:rPr>
        <w:t xml:space="preserve"> </w:t>
      </w:r>
      <w:proofErr w:type="spellStart"/>
      <w:r w:rsidR="00B66CF6" w:rsidRPr="009A661D">
        <w:rPr>
          <w:rFonts w:ascii="Arial" w:hAnsi="Arial" w:cs="Arial"/>
          <w:lang w:val="pt-PT"/>
        </w:rPr>
        <w:t>getVolume</w:t>
      </w:r>
      <w:proofErr w:type="spellEnd"/>
      <w:r w:rsidR="00B66CF6" w:rsidRPr="009A661D">
        <w:rPr>
          <w:rFonts w:ascii="Arial" w:hAnsi="Arial" w:cs="Arial"/>
          <w:lang w:val="pt-PT"/>
        </w:rPr>
        <w:t>())</w:t>
      </w:r>
    </w:p>
    <w:p w14:paraId="0DAF7AE2" w14:textId="77777777" w:rsidR="00607A4B" w:rsidRPr="009A661D" w:rsidRDefault="00607A4B" w:rsidP="00607A4B">
      <w:pPr>
        <w:ind w:left="720"/>
        <w:rPr>
          <w:rFonts w:ascii="Arial" w:hAnsi="Arial" w:cs="Arial"/>
          <w:lang w:val="pt-PT"/>
        </w:rPr>
      </w:pPr>
    </w:p>
    <w:p w14:paraId="44ED0B7F" w14:textId="43015C47" w:rsidR="00B72300" w:rsidRPr="009A661D" w:rsidRDefault="00607A4B" w:rsidP="00B72300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Commits:</w:t>
      </w:r>
      <w:r w:rsidR="00754817" w:rsidRPr="009A661D">
        <w:rPr>
          <w:rFonts w:ascii="Arial" w:hAnsi="Arial" w:cs="Arial"/>
          <w:lang w:val="pt-PT"/>
        </w:rPr>
        <w:t xml:space="preserve"> </w:t>
      </w:r>
    </w:p>
    <w:p w14:paraId="044C5834" w14:textId="511F7CB5" w:rsidR="004F4D61" w:rsidRPr="009A661D" w:rsidRDefault="00754817" w:rsidP="00840595">
      <w:pPr>
        <w:numPr>
          <w:ilvl w:val="0"/>
          <w:numId w:val="12"/>
        </w:numPr>
        <w:spacing w:before="240"/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Se for criado um método/classe </w:t>
      </w:r>
      <w:r w:rsidR="00C93C0E" w:rsidRPr="009A661D">
        <w:rPr>
          <w:rFonts w:ascii="Arial" w:hAnsi="Arial" w:cs="Arial"/>
          <w:lang w:val="pt-PT"/>
        </w:rPr>
        <w:t xml:space="preserve">o título do </w:t>
      </w:r>
      <w:proofErr w:type="spellStart"/>
      <w:r w:rsidR="00C93C0E" w:rsidRPr="009A661D">
        <w:rPr>
          <w:rFonts w:ascii="Arial" w:hAnsi="Arial" w:cs="Arial"/>
          <w:lang w:val="pt-PT"/>
        </w:rPr>
        <w:t>commit</w:t>
      </w:r>
      <w:proofErr w:type="spellEnd"/>
      <w:r w:rsidR="00C93C0E" w:rsidRPr="009A661D">
        <w:rPr>
          <w:rFonts w:ascii="Arial" w:hAnsi="Arial" w:cs="Arial"/>
          <w:lang w:val="pt-PT"/>
        </w:rPr>
        <w:t xml:space="preserve"> </w:t>
      </w:r>
      <w:r w:rsidR="005B46B1" w:rsidRPr="009A661D">
        <w:rPr>
          <w:rFonts w:ascii="Arial" w:hAnsi="Arial" w:cs="Arial"/>
          <w:lang w:val="pt-PT"/>
        </w:rPr>
        <w:t xml:space="preserve">é recomendado ser </w:t>
      </w:r>
      <w:r w:rsidR="00F178C4" w:rsidRPr="009A661D">
        <w:rPr>
          <w:rFonts w:ascii="Arial" w:hAnsi="Arial" w:cs="Arial"/>
          <w:lang w:val="pt-PT"/>
        </w:rPr>
        <w:t>“</w:t>
      </w:r>
      <w:proofErr w:type="spellStart"/>
      <w:r w:rsidR="009F74F4" w:rsidRPr="009A661D">
        <w:rPr>
          <w:rFonts w:ascii="Arial" w:hAnsi="Arial" w:cs="Arial"/>
          <w:lang w:val="pt-PT"/>
        </w:rPr>
        <w:t>create</w:t>
      </w:r>
      <w:proofErr w:type="spellEnd"/>
      <w:r w:rsidR="00C93C0E" w:rsidRPr="009A661D">
        <w:rPr>
          <w:rFonts w:ascii="Arial" w:hAnsi="Arial" w:cs="Arial"/>
          <w:lang w:val="pt-PT"/>
        </w:rPr>
        <w:t xml:space="preserve"> </w:t>
      </w:r>
      <w:proofErr w:type="spellStart"/>
      <w:r w:rsidR="009F74F4" w:rsidRPr="009A661D">
        <w:rPr>
          <w:rFonts w:ascii="Arial" w:hAnsi="Arial" w:cs="Arial"/>
          <w:lang w:val="pt-PT"/>
        </w:rPr>
        <w:t>method</w:t>
      </w:r>
      <w:proofErr w:type="spellEnd"/>
      <w:r w:rsidR="00F178C4" w:rsidRPr="009A661D">
        <w:rPr>
          <w:rFonts w:ascii="Arial" w:hAnsi="Arial" w:cs="Arial"/>
          <w:lang w:val="pt-PT"/>
        </w:rPr>
        <w:t xml:space="preserve"> </w:t>
      </w:r>
      <w:proofErr w:type="spellStart"/>
      <w:proofErr w:type="gramStart"/>
      <w:r w:rsidR="009F74F4" w:rsidRPr="009A661D">
        <w:rPr>
          <w:rFonts w:ascii="Arial" w:hAnsi="Arial" w:cs="Arial"/>
          <w:lang w:val="pt-PT"/>
        </w:rPr>
        <w:t>getVolume</w:t>
      </w:r>
      <w:proofErr w:type="spellEnd"/>
      <w:r w:rsidR="00201BB3" w:rsidRPr="009A661D">
        <w:rPr>
          <w:rFonts w:ascii="Arial" w:hAnsi="Arial" w:cs="Arial"/>
          <w:lang w:val="pt-PT"/>
        </w:rPr>
        <w:t xml:space="preserve"> </w:t>
      </w:r>
      <w:r w:rsidR="00F178C4" w:rsidRPr="009A661D">
        <w:rPr>
          <w:rFonts w:ascii="Arial" w:hAnsi="Arial" w:cs="Arial"/>
          <w:lang w:val="pt-PT"/>
        </w:rPr>
        <w:t>”</w:t>
      </w:r>
      <w:proofErr w:type="gramEnd"/>
      <w:r w:rsidR="00B3050E" w:rsidRPr="009A661D">
        <w:rPr>
          <w:rFonts w:ascii="Arial" w:hAnsi="Arial" w:cs="Arial"/>
          <w:lang w:val="pt-PT"/>
        </w:rPr>
        <w:t>. Caso haja uma alteração a um método/classe “</w:t>
      </w:r>
      <w:proofErr w:type="spellStart"/>
      <w:r w:rsidR="00B3050E" w:rsidRPr="009A661D">
        <w:rPr>
          <w:rFonts w:ascii="Arial" w:hAnsi="Arial" w:cs="Arial"/>
          <w:lang w:val="pt-PT"/>
        </w:rPr>
        <w:t>update</w:t>
      </w:r>
      <w:proofErr w:type="spellEnd"/>
      <w:r w:rsidR="00B3050E" w:rsidRPr="009A661D">
        <w:rPr>
          <w:rFonts w:ascii="Arial" w:hAnsi="Arial" w:cs="Arial"/>
          <w:lang w:val="pt-PT"/>
        </w:rPr>
        <w:t xml:space="preserve"> </w:t>
      </w:r>
      <w:proofErr w:type="spellStart"/>
      <w:r w:rsidR="00B3050E" w:rsidRPr="009A661D">
        <w:rPr>
          <w:rFonts w:ascii="Arial" w:hAnsi="Arial" w:cs="Arial"/>
          <w:lang w:val="pt-PT"/>
        </w:rPr>
        <w:t>method</w:t>
      </w:r>
      <w:proofErr w:type="spellEnd"/>
      <w:r w:rsidR="00B3050E" w:rsidRPr="009A661D">
        <w:rPr>
          <w:rFonts w:ascii="Arial" w:hAnsi="Arial" w:cs="Arial"/>
          <w:lang w:val="pt-PT"/>
        </w:rPr>
        <w:t xml:space="preserve"> </w:t>
      </w:r>
      <w:proofErr w:type="spellStart"/>
      <w:r w:rsidR="00B3050E" w:rsidRPr="009A661D">
        <w:rPr>
          <w:rFonts w:ascii="Arial" w:hAnsi="Arial" w:cs="Arial"/>
          <w:lang w:val="pt-PT"/>
        </w:rPr>
        <w:t>getVolume</w:t>
      </w:r>
      <w:proofErr w:type="spellEnd"/>
      <w:r w:rsidR="00B3050E" w:rsidRPr="009A661D">
        <w:rPr>
          <w:rFonts w:ascii="Arial" w:hAnsi="Arial" w:cs="Arial"/>
          <w:lang w:val="pt-PT"/>
        </w:rPr>
        <w:t>”. Caso algo seja eliminado</w:t>
      </w:r>
      <w:r w:rsidR="007841D1" w:rsidRPr="009A661D">
        <w:rPr>
          <w:rFonts w:ascii="Arial" w:hAnsi="Arial" w:cs="Arial"/>
          <w:lang w:val="pt-PT"/>
        </w:rPr>
        <w:t xml:space="preserve"> o título deve de ser “delete </w:t>
      </w:r>
      <w:proofErr w:type="spellStart"/>
      <w:r w:rsidR="007841D1" w:rsidRPr="009A661D">
        <w:rPr>
          <w:rFonts w:ascii="Arial" w:hAnsi="Arial" w:cs="Arial"/>
          <w:lang w:val="pt-PT"/>
        </w:rPr>
        <w:t>method</w:t>
      </w:r>
      <w:proofErr w:type="spellEnd"/>
      <w:r w:rsidR="007841D1" w:rsidRPr="009A661D">
        <w:rPr>
          <w:rFonts w:ascii="Arial" w:hAnsi="Arial" w:cs="Arial"/>
          <w:lang w:val="pt-PT"/>
        </w:rPr>
        <w:t xml:space="preserve"> </w:t>
      </w:r>
      <w:proofErr w:type="spellStart"/>
      <w:r w:rsidR="007841D1" w:rsidRPr="009A661D">
        <w:rPr>
          <w:rFonts w:ascii="Arial" w:hAnsi="Arial" w:cs="Arial"/>
          <w:lang w:val="pt-PT"/>
        </w:rPr>
        <w:t>getVolume</w:t>
      </w:r>
      <w:proofErr w:type="spellEnd"/>
      <w:r w:rsidR="007841D1" w:rsidRPr="009A661D">
        <w:rPr>
          <w:rFonts w:ascii="Arial" w:hAnsi="Arial" w:cs="Arial"/>
          <w:lang w:val="pt-PT"/>
        </w:rPr>
        <w:t>”. Caso tenha sido documentado algo o título deve de ser “</w:t>
      </w:r>
      <w:proofErr w:type="spellStart"/>
      <w:r w:rsidR="00A23F1C" w:rsidRPr="009A661D">
        <w:rPr>
          <w:rFonts w:ascii="Arial" w:hAnsi="Arial" w:cs="Arial"/>
          <w:lang w:val="pt-PT"/>
        </w:rPr>
        <w:t>Document</w:t>
      </w:r>
      <w:proofErr w:type="spellEnd"/>
      <w:r w:rsidR="00A23F1C" w:rsidRPr="009A661D">
        <w:rPr>
          <w:rFonts w:ascii="Arial" w:hAnsi="Arial" w:cs="Arial"/>
          <w:lang w:val="pt-PT"/>
        </w:rPr>
        <w:t xml:space="preserve"> </w:t>
      </w:r>
      <w:proofErr w:type="spellStart"/>
      <w:r w:rsidR="00A23F1C" w:rsidRPr="009A661D">
        <w:rPr>
          <w:rFonts w:ascii="Arial" w:hAnsi="Arial" w:cs="Arial"/>
          <w:lang w:val="pt-PT"/>
        </w:rPr>
        <w:t>method</w:t>
      </w:r>
      <w:proofErr w:type="spellEnd"/>
      <w:r w:rsidR="00A23F1C" w:rsidRPr="009A661D">
        <w:rPr>
          <w:rFonts w:ascii="Arial" w:hAnsi="Arial" w:cs="Arial"/>
          <w:lang w:val="pt-PT"/>
        </w:rPr>
        <w:t xml:space="preserve"> </w:t>
      </w:r>
      <w:proofErr w:type="spellStart"/>
      <w:r w:rsidR="00A23F1C" w:rsidRPr="009A661D">
        <w:rPr>
          <w:rFonts w:ascii="Arial" w:hAnsi="Arial" w:cs="Arial"/>
          <w:lang w:val="pt-PT"/>
        </w:rPr>
        <w:t>getVolume</w:t>
      </w:r>
      <w:proofErr w:type="spellEnd"/>
      <w:r w:rsidR="007841D1" w:rsidRPr="009A661D">
        <w:rPr>
          <w:rFonts w:ascii="Arial" w:hAnsi="Arial" w:cs="Arial"/>
          <w:lang w:val="pt-PT"/>
        </w:rPr>
        <w:t>”</w:t>
      </w:r>
      <w:r w:rsidR="00A23F1C" w:rsidRPr="009A661D">
        <w:rPr>
          <w:rFonts w:ascii="Arial" w:hAnsi="Arial" w:cs="Arial"/>
          <w:lang w:val="pt-PT"/>
        </w:rPr>
        <w:t>.</w:t>
      </w:r>
      <w:r w:rsidR="00287DE8" w:rsidRPr="009A661D">
        <w:rPr>
          <w:rFonts w:ascii="Arial" w:hAnsi="Arial" w:cs="Arial"/>
          <w:lang w:val="pt-PT"/>
        </w:rPr>
        <w:t xml:space="preserve"> Caso seja</w:t>
      </w:r>
      <w:r w:rsidR="0051191F" w:rsidRPr="009A661D">
        <w:rPr>
          <w:rFonts w:ascii="Arial" w:hAnsi="Arial" w:cs="Arial"/>
          <w:lang w:val="pt-PT"/>
        </w:rPr>
        <w:t>m</w:t>
      </w:r>
      <w:r w:rsidR="00287DE8" w:rsidRPr="009A661D">
        <w:rPr>
          <w:rFonts w:ascii="Arial" w:hAnsi="Arial" w:cs="Arial"/>
          <w:lang w:val="pt-PT"/>
        </w:rPr>
        <w:t xml:space="preserve"> implementado</w:t>
      </w:r>
      <w:r w:rsidR="00F86AD4" w:rsidRPr="009A661D">
        <w:rPr>
          <w:rFonts w:ascii="Arial" w:hAnsi="Arial" w:cs="Arial"/>
          <w:lang w:val="pt-PT"/>
        </w:rPr>
        <w:t xml:space="preserve">s </w:t>
      </w:r>
      <w:r w:rsidR="00287DE8" w:rsidRPr="009A661D">
        <w:rPr>
          <w:rFonts w:ascii="Arial" w:hAnsi="Arial" w:cs="Arial"/>
          <w:lang w:val="pt-PT"/>
        </w:rPr>
        <w:t>teste</w:t>
      </w:r>
      <w:r w:rsidR="00F86AD4" w:rsidRPr="009A661D">
        <w:rPr>
          <w:rFonts w:ascii="Arial" w:hAnsi="Arial" w:cs="Arial"/>
          <w:lang w:val="pt-PT"/>
        </w:rPr>
        <w:t>s</w:t>
      </w:r>
      <w:r w:rsidR="00287DE8" w:rsidRPr="009A661D">
        <w:rPr>
          <w:rFonts w:ascii="Arial" w:hAnsi="Arial" w:cs="Arial"/>
          <w:lang w:val="pt-PT"/>
        </w:rPr>
        <w:t xml:space="preserve"> o título deve de ser</w:t>
      </w:r>
      <w:r w:rsidR="002E241C" w:rsidRPr="009A661D">
        <w:rPr>
          <w:rFonts w:ascii="Arial" w:hAnsi="Arial" w:cs="Arial"/>
          <w:lang w:val="pt-PT"/>
        </w:rPr>
        <w:t xml:space="preserve"> </w:t>
      </w:r>
      <w:r w:rsidR="00287DE8" w:rsidRPr="009A661D">
        <w:rPr>
          <w:rFonts w:ascii="Arial" w:hAnsi="Arial" w:cs="Arial"/>
          <w:lang w:val="pt-PT"/>
        </w:rPr>
        <w:t>“</w:t>
      </w:r>
      <w:proofErr w:type="spellStart"/>
      <w:r w:rsidR="00287DE8" w:rsidRPr="009A661D">
        <w:rPr>
          <w:rFonts w:ascii="Arial" w:hAnsi="Arial" w:cs="Arial"/>
          <w:lang w:val="pt-PT"/>
        </w:rPr>
        <w:t>Test</w:t>
      </w:r>
      <w:proofErr w:type="spellEnd"/>
      <w:r w:rsidR="00287DE8" w:rsidRPr="009A661D">
        <w:rPr>
          <w:rFonts w:ascii="Arial" w:hAnsi="Arial" w:cs="Arial"/>
          <w:lang w:val="pt-PT"/>
        </w:rPr>
        <w:t xml:space="preserve"> </w:t>
      </w:r>
      <w:proofErr w:type="spellStart"/>
      <w:r w:rsidR="00287DE8" w:rsidRPr="009A661D">
        <w:rPr>
          <w:rFonts w:ascii="Arial" w:hAnsi="Arial" w:cs="Arial"/>
          <w:lang w:val="pt-PT"/>
        </w:rPr>
        <w:t>method</w:t>
      </w:r>
      <w:proofErr w:type="spellEnd"/>
      <w:r w:rsidR="00287DE8" w:rsidRPr="009A661D">
        <w:rPr>
          <w:rFonts w:ascii="Arial" w:hAnsi="Arial" w:cs="Arial"/>
          <w:lang w:val="pt-PT"/>
        </w:rPr>
        <w:t xml:space="preserve"> </w:t>
      </w:r>
      <w:proofErr w:type="spellStart"/>
      <w:r w:rsidR="00287DE8" w:rsidRPr="009A661D">
        <w:rPr>
          <w:rFonts w:ascii="Arial" w:hAnsi="Arial" w:cs="Arial"/>
          <w:lang w:val="pt-PT"/>
        </w:rPr>
        <w:t>getVolume</w:t>
      </w:r>
      <w:proofErr w:type="spellEnd"/>
      <w:r w:rsidR="00287DE8" w:rsidRPr="009A661D">
        <w:rPr>
          <w:rFonts w:ascii="Arial" w:hAnsi="Arial" w:cs="Arial"/>
          <w:lang w:val="pt-PT"/>
        </w:rPr>
        <w:t>”</w:t>
      </w:r>
      <w:r w:rsidR="004A3517" w:rsidRPr="009A661D">
        <w:rPr>
          <w:rFonts w:ascii="Arial" w:hAnsi="Arial" w:cs="Arial"/>
          <w:lang w:val="pt-PT"/>
        </w:rPr>
        <w:t>.</w:t>
      </w:r>
      <w:r w:rsidR="005B46B1" w:rsidRPr="009A661D">
        <w:rPr>
          <w:rFonts w:ascii="Arial" w:hAnsi="Arial" w:cs="Arial"/>
          <w:lang w:val="pt-PT"/>
        </w:rPr>
        <w:t xml:space="preserve"> Apesar de se recomendar o uso das nomenclaturas anteriormente referidas, cabe a cada ator dos </w:t>
      </w:r>
      <w:proofErr w:type="spellStart"/>
      <w:r w:rsidR="005B46B1" w:rsidRPr="009A661D">
        <w:rPr>
          <w:rFonts w:ascii="Arial" w:hAnsi="Arial" w:cs="Arial"/>
          <w:lang w:val="pt-PT"/>
        </w:rPr>
        <w:t>commits</w:t>
      </w:r>
      <w:proofErr w:type="spellEnd"/>
      <w:r w:rsidR="005B46B1" w:rsidRPr="009A661D">
        <w:rPr>
          <w:rFonts w:ascii="Arial" w:hAnsi="Arial" w:cs="Arial"/>
          <w:lang w:val="pt-PT"/>
        </w:rPr>
        <w:t xml:space="preserve"> nomear o mesmo segundo o que </w:t>
      </w:r>
      <w:r w:rsidR="00191A32" w:rsidRPr="009A661D">
        <w:rPr>
          <w:rFonts w:ascii="Arial" w:hAnsi="Arial" w:cs="Arial"/>
          <w:lang w:val="pt-PT"/>
        </w:rPr>
        <w:t>sente ser mais adequado.</w:t>
      </w:r>
    </w:p>
    <w:p w14:paraId="47AB37A9" w14:textId="0F865373" w:rsidR="00EB3542" w:rsidRPr="009A661D" w:rsidRDefault="00EB3542" w:rsidP="00840595">
      <w:pPr>
        <w:numPr>
          <w:ilvl w:val="0"/>
          <w:numId w:val="12"/>
        </w:numPr>
        <w:spacing w:before="240"/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Os commits podem conter várias ações desde que estas sejam especificadas corretamente na descrição do </w:t>
      </w:r>
      <w:proofErr w:type="spellStart"/>
      <w:r w:rsidRPr="009A661D">
        <w:rPr>
          <w:rFonts w:ascii="Arial" w:hAnsi="Arial" w:cs="Arial"/>
          <w:lang w:val="pt-PT"/>
        </w:rPr>
        <w:t>commit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2F3C19C7" w14:textId="5BAF27B7" w:rsidR="00EB3542" w:rsidRPr="009A661D" w:rsidRDefault="00EB3542" w:rsidP="00840595">
      <w:pPr>
        <w:numPr>
          <w:ilvl w:val="0"/>
          <w:numId w:val="12"/>
        </w:numPr>
        <w:spacing w:before="240"/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lastRenderedPageBreak/>
        <w:t xml:space="preserve">Caso alguém se engane ou esqueça de colocar algo na descrição do </w:t>
      </w:r>
      <w:proofErr w:type="spellStart"/>
      <w:r w:rsidRPr="009A661D">
        <w:rPr>
          <w:rFonts w:ascii="Arial" w:hAnsi="Arial" w:cs="Arial"/>
          <w:lang w:val="pt-PT"/>
        </w:rPr>
        <w:t>commit</w:t>
      </w:r>
      <w:proofErr w:type="spellEnd"/>
      <w:r w:rsidRPr="009A661D">
        <w:rPr>
          <w:rFonts w:ascii="Arial" w:hAnsi="Arial" w:cs="Arial"/>
          <w:lang w:val="pt-PT"/>
        </w:rPr>
        <w:t xml:space="preserve"> pode usar a funcionalidade de comentar commits para tratar da situação.</w:t>
      </w:r>
    </w:p>
    <w:p w14:paraId="75F1AC9A" w14:textId="77777777" w:rsidR="00F8663E" w:rsidRPr="009A661D" w:rsidRDefault="00F8663E" w:rsidP="008F6504">
      <w:pPr>
        <w:pStyle w:val="PargrafodaLista"/>
        <w:ind w:left="1418" w:hanging="284"/>
        <w:jc w:val="both"/>
        <w:rPr>
          <w:rFonts w:ascii="Arial" w:hAnsi="Arial" w:cs="Arial"/>
          <w:lang w:val="pt-PT"/>
        </w:rPr>
      </w:pPr>
    </w:p>
    <w:p w14:paraId="2ABC2982" w14:textId="644A3DFC" w:rsidR="00BA5F5F" w:rsidRPr="009A661D" w:rsidRDefault="00F8663E" w:rsidP="00D05F95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 descrição do </w:t>
      </w:r>
      <w:proofErr w:type="spellStart"/>
      <w:r w:rsidRPr="009A661D">
        <w:rPr>
          <w:rFonts w:ascii="Arial" w:hAnsi="Arial" w:cs="Arial"/>
          <w:lang w:val="pt-PT"/>
        </w:rPr>
        <w:t>commit</w:t>
      </w:r>
      <w:proofErr w:type="spellEnd"/>
      <w:r w:rsidRPr="009A661D">
        <w:rPr>
          <w:rFonts w:ascii="Arial" w:hAnsi="Arial" w:cs="Arial"/>
          <w:lang w:val="pt-PT"/>
        </w:rPr>
        <w:t>, sempre que se achar necessário, deve conter detalhes sobre o que foi alterado, por exemplo eventuais erros que foram corrigidos ou um novo comportamento do método.</w:t>
      </w:r>
    </w:p>
    <w:p w14:paraId="547CCD2C" w14:textId="77777777" w:rsidR="00B22BBC" w:rsidRPr="009A661D" w:rsidRDefault="00B22BBC" w:rsidP="00A606B9">
      <w:pPr>
        <w:rPr>
          <w:rFonts w:ascii="Arial" w:hAnsi="Arial" w:cs="Arial"/>
          <w:lang w:val="pt-PT"/>
        </w:rPr>
      </w:pPr>
    </w:p>
    <w:p w14:paraId="3932D0A0" w14:textId="40841A21" w:rsidR="00B72300" w:rsidRPr="009A661D" w:rsidRDefault="002B5798" w:rsidP="00B72300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Branches</w:t>
      </w:r>
      <w:proofErr w:type="spellEnd"/>
      <w:r w:rsidRPr="009A661D">
        <w:rPr>
          <w:rFonts w:ascii="Arial" w:hAnsi="Arial" w:cs="Arial"/>
          <w:b/>
          <w:bCs/>
          <w:lang w:val="pt-PT"/>
        </w:rPr>
        <w:t>:</w:t>
      </w:r>
      <w:r w:rsidRPr="009A661D">
        <w:rPr>
          <w:rFonts w:ascii="Arial" w:hAnsi="Arial" w:cs="Arial"/>
          <w:lang w:val="pt-PT"/>
        </w:rPr>
        <w:t xml:space="preserve"> </w:t>
      </w:r>
    </w:p>
    <w:p w14:paraId="30AF1879" w14:textId="0513A296" w:rsidR="00EE1CEB" w:rsidRPr="009A661D" w:rsidRDefault="00366748" w:rsidP="00A04D90">
      <w:pPr>
        <w:numPr>
          <w:ilvl w:val="0"/>
          <w:numId w:val="12"/>
        </w:numPr>
        <w:spacing w:before="240"/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 branch principal deve se chamar</w:t>
      </w:r>
      <w:r w:rsidR="003A093B"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>”</w:t>
      </w:r>
      <w:r w:rsidR="00930C8B" w:rsidRPr="009A661D">
        <w:rPr>
          <w:rFonts w:ascii="Arial" w:hAnsi="Arial" w:cs="Arial"/>
          <w:lang w:val="pt-PT"/>
        </w:rPr>
        <w:t>;</w:t>
      </w:r>
    </w:p>
    <w:p w14:paraId="3DBC3D53" w14:textId="77777777" w:rsidR="00366748" w:rsidRPr="009A661D" w:rsidRDefault="00366748" w:rsidP="008F6504">
      <w:pPr>
        <w:pStyle w:val="PargrafodaLista"/>
        <w:jc w:val="both"/>
        <w:rPr>
          <w:rFonts w:ascii="Arial" w:hAnsi="Arial" w:cs="Arial"/>
          <w:b/>
          <w:bCs/>
          <w:lang w:val="pt-PT"/>
        </w:rPr>
      </w:pPr>
    </w:p>
    <w:p w14:paraId="2DA212E9" w14:textId="28A9DDE5" w:rsidR="00366748" w:rsidRPr="009A661D" w:rsidRDefault="00455A9A" w:rsidP="00D05F95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Existe uma branch secundária que deriva diretamente da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="003A093B"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 xml:space="preserve">” </w:t>
      </w:r>
      <w:r w:rsidRPr="009A661D">
        <w:rPr>
          <w:rFonts w:ascii="Arial" w:hAnsi="Arial" w:cs="Arial"/>
          <w:lang w:val="pt-PT"/>
        </w:rPr>
        <w:t xml:space="preserve">esta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deverá chamar-se </w:t>
      </w:r>
      <w:r w:rsidRPr="009A661D">
        <w:rPr>
          <w:rFonts w:ascii="Arial" w:hAnsi="Arial" w:cs="Arial"/>
          <w:b/>
          <w:bCs/>
          <w:lang w:val="pt-PT"/>
        </w:rPr>
        <w:t>“development”</w:t>
      </w:r>
      <w:r w:rsidRPr="009A661D">
        <w:rPr>
          <w:rFonts w:ascii="Arial" w:hAnsi="Arial" w:cs="Arial"/>
          <w:lang w:val="pt-PT"/>
        </w:rPr>
        <w:t>;</w:t>
      </w:r>
    </w:p>
    <w:p w14:paraId="6C71558A" w14:textId="77777777" w:rsidR="00275E00" w:rsidRPr="009A661D" w:rsidRDefault="00275E00" w:rsidP="00275E00">
      <w:pPr>
        <w:pStyle w:val="PargrafodaLista"/>
        <w:rPr>
          <w:rFonts w:ascii="Arial" w:hAnsi="Arial" w:cs="Arial"/>
          <w:b/>
          <w:bCs/>
          <w:lang w:val="pt-PT"/>
        </w:rPr>
      </w:pPr>
    </w:p>
    <w:p w14:paraId="425097D1" w14:textId="6BF94B5A" w:rsidR="00930C8B" w:rsidRPr="009A661D" w:rsidRDefault="00275E00" w:rsidP="00D05F95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Podem existir outras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D44538" w:rsidRPr="009A661D">
        <w:rPr>
          <w:rFonts w:ascii="Arial" w:hAnsi="Arial" w:cs="Arial"/>
          <w:lang w:val="pt-PT"/>
        </w:rPr>
        <w:t xml:space="preserve">secundárias que são denominadas </w:t>
      </w:r>
      <w:r w:rsidR="00D44538" w:rsidRPr="009A661D">
        <w:rPr>
          <w:rFonts w:ascii="Arial" w:hAnsi="Arial" w:cs="Arial"/>
          <w:b/>
          <w:bCs/>
          <w:lang w:val="pt-PT"/>
        </w:rPr>
        <w:t>“</w:t>
      </w:r>
      <w:proofErr w:type="spellStart"/>
      <w:r w:rsidR="00D44538" w:rsidRPr="009A661D">
        <w:rPr>
          <w:rFonts w:ascii="Arial" w:hAnsi="Arial" w:cs="Arial"/>
          <w:b/>
          <w:bCs/>
          <w:lang w:val="pt-PT"/>
        </w:rPr>
        <w:t>hotFix</w:t>
      </w:r>
      <w:proofErr w:type="spellEnd"/>
      <w:r w:rsidR="008F494D" w:rsidRPr="009A661D">
        <w:rPr>
          <w:rFonts w:ascii="Arial" w:hAnsi="Arial" w:cs="Arial"/>
          <w:b/>
          <w:bCs/>
          <w:lang w:val="pt-PT"/>
        </w:rPr>
        <w:t>”</w:t>
      </w:r>
      <w:r w:rsidR="00EB65B7" w:rsidRPr="009A661D">
        <w:rPr>
          <w:rFonts w:ascii="Arial" w:hAnsi="Arial" w:cs="Arial"/>
          <w:lang w:val="pt-PT"/>
        </w:rPr>
        <w:t xml:space="preserve"> (Problema </w:t>
      </w:r>
      <w:r w:rsidR="00202C7B" w:rsidRPr="009A661D">
        <w:rPr>
          <w:rFonts w:ascii="Arial" w:hAnsi="Arial" w:cs="Arial"/>
          <w:lang w:val="pt-PT"/>
        </w:rPr>
        <w:t xml:space="preserve">urgente </w:t>
      </w:r>
      <w:r w:rsidR="00EB65B7" w:rsidRPr="009A661D">
        <w:rPr>
          <w:rFonts w:ascii="Arial" w:hAnsi="Arial" w:cs="Arial"/>
          <w:lang w:val="pt-PT"/>
        </w:rPr>
        <w:t>encontrado)</w:t>
      </w:r>
      <w:r w:rsidR="003A0221" w:rsidRPr="009A661D">
        <w:rPr>
          <w:rFonts w:ascii="Arial" w:hAnsi="Arial" w:cs="Arial"/>
          <w:lang w:val="pt-PT"/>
        </w:rPr>
        <w:t>.</w:t>
      </w:r>
    </w:p>
    <w:p w14:paraId="1CB059C3" w14:textId="77777777" w:rsidR="00D70628" w:rsidRPr="009A661D" w:rsidRDefault="00D70628" w:rsidP="00BC3BC9">
      <w:pPr>
        <w:rPr>
          <w:rFonts w:ascii="Arial" w:hAnsi="Arial" w:cs="Arial"/>
          <w:b/>
          <w:bCs/>
          <w:lang w:val="pt-PT"/>
        </w:rPr>
      </w:pPr>
    </w:p>
    <w:p w14:paraId="382AEBAF" w14:textId="48CECBFF" w:rsidR="00007833" w:rsidRPr="009A661D" w:rsidRDefault="007C29F1" w:rsidP="00007833">
      <w:pPr>
        <w:numPr>
          <w:ilvl w:val="0"/>
          <w:numId w:val="30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Todas as outras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criadas devem de ser criadas a partir da branch </w:t>
      </w:r>
      <w:r w:rsidRPr="009A661D">
        <w:rPr>
          <w:rFonts w:ascii="Arial" w:hAnsi="Arial" w:cs="Arial"/>
          <w:b/>
          <w:bCs/>
          <w:lang w:val="pt-PT"/>
        </w:rPr>
        <w:t>“development”</w:t>
      </w:r>
      <w:r w:rsidRPr="009A661D">
        <w:rPr>
          <w:rFonts w:ascii="Arial" w:hAnsi="Arial" w:cs="Arial"/>
          <w:lang w:val="pt-PT"/>
        </w:rPr>
        <w:t xml:space="preserve"> e são utilizadas para resolver issues, o seu nome deverá de retratar com clareza a </w:t>
      </w:r>
      <w:proofErr w:type="spellStart"/>
      <w:r w:rsidRPr="009A661D">
        <w:rPr>
          <w:rFonts w:ascii="Arial" w:hAnsi="Arial" w:cs="Arial"/>
          <w:lang w:val="pt-PT"/>
        </w:rPr>
        <w:t>issue</w:t>
      </w:r>
      <w:proofErr w:type="spellEnd"/>
      <w:r w:rsidRPr="009A661D">
        <w:rPr>
          <w:rFonts w:ascii="Arial" w:hAnsi="Arial" w:cs="Arial"/>
          <w:lang w:val="pt-PT"/>
        </w:rPr>
        <w:t xml:space="preserve"> em questão</w:t>
      </w:r>
      <w:r w:rsidR="00A606B9" w:rsidRPr="009A661D">
        <w:rPr>
          <w:rFonts w:ascii="Arial" w:hAnsi="Arial" w:cs="Arial"/>
          <w:lang w:val="pt-PT"/>
        </w:rPr>
        <w:t xml:space="preserve"> (“</w:t>
      </w:r>
      <w:proofErr w:type="spellStart"/>
      <w:r w:rsidR="00A606B9" w:rsidRPr="009A661D">
        <w:rPr>
          <w:rFonts w:ascii="Arial" w:hAnsi="Arial" w:cs="Arial"/>
          <w:lang w:val="pt-PT"/>
        </w:rPr>
        <w:t>Issue#</w:t>
      </w:r>
      <w:r w:rsidR="00A606B9" w:rsidRPr="009A661D">
        <w:rPr>
          <w:rFonts w:ascii="Arial" w:hAnsi="Arial" w:cs="Arial"/>
          <w:b/>
          <w:bCs/>
          <w:lang w:val="pt-PT"/>
        </w:rPr>
        <w:t>X</w:t>
      </w:r>
      <w:proofErr w:type="spellEnd"/>
      <w:r w:rsidR="00A606B9" w:rsidRPr="009A661D">
        <w:rPr>
          <w:rFonts w:ascii="Arial" w:hAnsi="Arial" w:cs="Arial"/>
          <w:lang w:val="pt-PT"/>
        </w:rPr>
        <w:t xml:space="preserve">”, sendo </w:t>
      </w:r>
      <w:r w:rsidR="00AE6C28" w:rsidRPr="009A661D">
        <w:rPr>
          <w:rFonts w:ascii="Arial" w:hAnsi="Arial" w:cs="Arial"/>
          <w:lang w:val="pt-PT"/>
        </w:rPr>
        <w:t>“</w:t>
      </w:r>
      <w:r w:rsidR="00A606B9" w:rsidRPr="009A661D">
        <w:rPr>
          <w:rFonts w:ascii="Arial" w:hAnsi="Arial" w:cs="Arial"/>
          <w:b/>
          <w:bCs/>
          <w:lang w:val="pt-PT"/>
        </w:rPr>
        <w:t>X</w:t>
      </w:r>
      <w:r w:rsidR="00AE6C28" w:rsidRPr="009A661D">
        <w:rPr>
          <w:rFonts w:ascii="Arial" w:hAnsi="Arial" w:cs="Arial"/>
          <w:b/>
          <w:bCs/>
          <w:lang w:val="pt-PT"/>
        </w:rPr>
        <w:t>”</w:t>
      </w:r>
      <w:r w:rsidR="00A606B9" w:rsidRPr="009A661D">
        <w:rPr>
          <w:rFonts w:ascii="Arial" w:hAnsi="Arial" w:cs="Arial"/>
          <w:lang w:val="pt-PT"/>
        </w:rPr>
        <w:t xml:space="preserve"> o número da issue) </w:t>
      </w:r>
      <w:r w:rsidRPr="009A661D">
        <w:rPr>
          <w:rFonts w:ascii="Arial" w:hAnsi="Arial" w:cs="Arial"/>
          <w:lang w:val="pt-PT"/>
        </w:rPr>
        <w:t>.</w:t>
      </w:r>
    </w:p>
    <w:p w14:paraId="27B9361A" w14:textId="77777777" w:rsidR="003A093B" w:rsidRPr="009A661D" w:rsidRDefault="003A093B" w:rsidP="003A093B">
      <w:pPr>
        <w:jc w:val="both"/>
        <w:rPr>
          <w:rFonts w:ascii="Arial" w:hAnsi="Arial" w:cs="Arial"/>
          <w:b/>
          <w:bCs/>
          <w:lang w:val="pt-PT"/>
        </w:rPr>
      </w:pPr>
    </w:p>
    <w:p w14:paraId="3865826F" w14:textId="6A8A6D8A" w:rsidR="00C858B3" w:rsidRPr="009A661D" w:rsidRDefault="00C858B3" w:rsidP="00D05F95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Merge requests:</w:t>
      </w:r>
    </w:p>
    <w:p w14:paraId="5B992D2F" w14:textId="5D0ABFDD" w:rsidR="00C858B3" w:rsidRPr="009A661D" w:rsidRDefault="00C858B3" w:rsidP="00C858B3">
      <w:pPr>
        <w:rPr>
          <w:rFonts w:ascii="Arial" w:hAnsi="Arial" w:cs="Arial"/>
          <w:lang w:val="pt-PT"/>
        </w:rPr>
      </w:pPr>
    </w:p>
    <w:p w14:paraId="006F64A5" w14:textId="6C4A4D18" w:rsidR="00C858B3" w:rsidRPr="009A661D" w:rsidRDefault="007A25A6" w:rsidP="00C756C3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Os merge requests devem</w:t>
      </w:r>
      <w:r w:rsidR="005E3F8F" w:rsidRPr="009A661D">
        <w:rPr>
          <w:rFonts w:ascii="Arial" w:hAnsi="Arial" w:cs="Arial"/>
          <w:lang w:val="pt-PT"/>
        </w:rPr>
        <w:t xml:space="preserve"> ter um título com este formato </w:t>
      </w:r>
      <w:r w:rsidR="005E3F8F" w:rsidRPr="009A661D">
        <w:rPr>
          <w:rFonts w:ascii="Arial" w:hAnsi="Arial" w:cs="Arial"/>
          <w:b/>
          <w:bCs/>
          <w:lang w:val="pt-PT"/>
        </w:rPr>
        <w:t>“Finalização da Issue #</w:t>
      </w:r>
      <w:r w:rsidR="00A606B9" w:rsidRPr="009A661D">
        <w:rPr>
          <w:rFonts w:ascii="Arial" w:hAnsi="Arial" w:cs="Arial"/>
          <w:b/>
          <w:bCs/>
          <w:lang w:val="pt-PT"/>
        </w:rPr>
        <w:t>X</w:t>
      </w:r>
      <w:r w:rsidR="005E3F8F" w:rsidRPr="009A661D">
        <w:rPr>
          <w:rFonts w:ascii="Arial" w:hAnsi="Arial" w:cs="Arial"/>
          <w:lang w:val="pt-PT"/>
        </w:rPr>
        <w:t xml:space="preserve">”, sendo </w:t>
      </w:r>
      <w:r w:rsidR="00A606B9" w:rsidRPr="009A661D">
        <w:rPr>
          <w:rFonts w:ascii="Arial" w:hAnsi="Arial" w:cs="Arial"/>
          <w:lang w:val="pt-PT"/>
        </w:rPr>
        <w:t>“</w:t>
      </w:r>
      <w:r w:rsidR="00A606B9" w:rsidRPr="009A661D">
        <w:rPr>
          <w:rFonts w:ascii="Arial" w:hAnsi="Arial" w:cs="Arial"/>
          <w:b/>
          <w:bCs/>
          <w:lang w:val="pt-PT"/>
        </w:rPr>
        <w:t>X”</w:t>
      </w:r>
      <w:r w:rsidR="005E3F8F" w:rsidRPr="009A661D">
        <w:rPr>
          <w:rFonts w:ascii="Arial" w:hAnsi="Arial" w:cs="Arial"/>
          <w:lang w:val="pt-PT"/>
        </w:rPr>
        <w:t xml:space="preserve"> o número da issue tratada</w:t>
      </w:r>
      <w:r w:rsidR="001A1E37" w:rsidRPr="009A661D">
        <w:rPr>
          <w:rFonts w:ascii="Arial" w:hAnsi="Arial" w:cs="Arial"/>
          <w:lang w:val="pt-PT"/>
        </w:rPr>
        <w:t>.</w:t>
      </w:r>
    </w:p>
    <w:p w14:paraId="14112A75" w14:textId="77777777" w:rsidR="001A1E37" w:rsidRPr="009A661D" w:rsidRDefault="001A1E37" w:rsidP="001A1E37">
      <w:pPr>
        <w:pStyle w:val="PargrafodaLista"/>
        <w:rPr>
          <w:rFonts w:ascii="Arial" w:hAnsi="Arial" w:cs="Arial"/>
          <w:lang w:val="pt-PT"/>
        </w:rPr>
      </w:pPr>
    </w:p>
    <w:p w14:paraId="086A37E7" w14:textId="77777777" w:rsidR="00C858B3" w:rsidRPr="009A661D" w:rsidRDefault="00C858B3" w:rsidP="00C858B3">
      <w:pPr>
        <w:rPr>
          <w:rFonts w:ascii="Arial" w:hAnsi="Arial" w:cs="Arial"/>
          <w:lang w:val="pt-PT"/>
        </w:rPr>
      </w:pPr>
    </w:p>
    <w:p w14:paraId="745B1D47" w14:textId="735C563E" w:rsidR="00EF7B50" w:rsidRPr="009A661D" w:rsidRDefault="00EF7B50" w:rsidP="00D05F95">
      <w:pPr>
        <w:numPr>
          <w:ilvl w:val="0"/>
          <w:numId w:val="12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Sprint</w:t>
      </w:r>
      <w:r w:rsidR="002C5B4F" w:rsidRPr="009A661D">
        <w:rPr>
          <w:rFonts w:ascii="Arial" w:hAnsi="Arial" w:cs="Arial"/>
          <w:b/>
          <w:bCs/>
          <w:lang w:val="pt-PT"/>
        </w:rPr>
        <w:t>s</w:t>
      </w:r>
      <w:r w:rsidRPr="009A661D">
        <w:rPr>
          <w:rFonts w:ascii="Arial" w:hAnsi="Arial" w:cs="Arial"/>
          <w:b/>
          <w:bCs/>
          <w:lang w:val="pt-PT"/>
        </w:rPr>
        <w:t>:</w:t>
      </w:r>
    </w:p>
    <w:p w14:paraId="04328720" w14:textId="77777777" w:rsidR="00B72300" w:rsidRPr="009A661D" w:rsidRDefault="00B72300" w:rsidP="00B72300">
      <w:pPr>
        <w:ind w:left="720"/>
        <w:rPr>
          <w:rFonts w:ascii="Arial" w:hAnsi="Arial" w:cs="Arial"/>
          <w:lang w:val="pt-PT"/>
        </w:rPr>
      </w:pPr>
    </w:p>
    <w:p w14:paraId="7960291E" w14:textId="0B30F11E" w:rsidR="00C964D4" w:rsidRPr="009A661D" w:rsidRDefault="00B2318A" w:rsidP="00C756C3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O</w:t>
      </w:r>
      <w:r w:rsidR="00265A17" w:rsidRPr="009A661D">
        <w:rPr>
          <w:rFonts w:ascii="Arial" w:hAnsi="Arial" w:cs="Arial"/>
          <w:lang w:val="pt-PT"/>
        </w:rPr>
        <w:t>s</w:t>
      </w:r>
      <w:r w:rsidRPr="009A661D">
        <w:rPr>
          <w:rFonts w:ascii="Arial" w:hAnsi="Arial" w:cs="Arial"/>
          <w:lang w:val="pt-PT"/>
        </w:rPr>
        <w:t xml:space="preserve"> sprint</w:t>
      </w:r>
      <w:r w:rsidR="00265A17" w:rsidRPr="009A661D">
        <w:rPr>
          <w:rFonts w:ascii="Arial" w:hAnsi="Arial" w:cs="Arial"/>
          <w:lang w:val="pt-PT"/>
        </w:rPr>
        <w:t>s</w:t>
      </w:r>
      <w:r w:rsidRPr="009A661D">
        <w:rPr>
          <w:rFonts w:ascii="Arial" w:hAnsi="Arial" w:cs="Arial"/>
          <w:lang w:val="pt-PT"/>
        </w:rPr>
        <w:t xml:space="preserve"> t</w:t>
      </w:r>
      <w:r w:rsidR="005D0B21" w:rsidRPr="009A661D">
        <w:rPr>
          <w:rFonts w:ascii="Arial" w:hAnsi="Arial" w:cs="Arial"/>
          <w:lang w:val="pt-PT"/>
        </w:rPr>
        <w:t>ê</w:t>
      </w:r>
      <w:r w:rsidRPr="009A661D">
        <w:rPr>
          <w:rFonts w:ascii="Arial" w:hAnsi="Arial" w:cs="Arial"/>
          <w:lang w:val="pt-PT"/>
        </w:rPr>
        <w:t>m</w:t>
      </w:r>
      <w:r w:rsidR="0093676E" w:rsidRPr="009A661D">
        <w:rPr>
          <w:rFonts w:ascii="Arial" w:hAnsi="Arial" w:cs="Arial"/>
          <w:lang w:val="pt-PT"/>
        </w:rPr>
        <w:t xml:space="preserve"> o nome </w:t>
      </w:r>
      <w:r w:rsidR="0093676E" w:rsidRPr="009A661D">
        <w:rPr>
          <w:rFonts w:ascii="Arial" w:hAnsi="Arial" w:cs="Arial"/>
          <w:b/>
          <w:bCs/>
          <w:lang w:val="pt-PT"/>
        </w:rPr>
        <w:t>“Sprint 1”</w:t>
      </w:r>
      <w:r w:rsidR="0093676E" w:rsidRPr="009A661D">
        <w:rPr>
          <w:rFonts w:ascii="Arial" w:hAnsi="Arial" w:cs="Arial"/>
          <w:lang w:val="pt-PT"/>
        </w:rPr>
        <w:t xml:space="preserve">, </w:t>
      </w:r>
      <w:r w:rsidR="0093676E" w:rsidRPr="009A661D">
        <w:rPr>
          <w:rFonts w:ascii="Arial" w:hAnsi="Arial" w:cs="Arial"/>
          <w:b/>
          <w:bCs/>
          <w:lang w:val="pt-PT"/>
        </w:rPr>
        <w:t>“Sprint 2”</w:t>
      </w:r>
      <w:r w:rsidR="0093676E" w:rsidRPr="009A661D">
        <w:rPr>
          <w:rFonts w:ascii="Arial" w:hAnsi="Arial" w:cs="Arial"/>
          <w:lang w:val="pt-PT"/>
        </w:rPr>
        <w:t xml:space="preserve"> e assim sucessivamente.</w:t>
      </w:r>
    </w:p>
    <w:p w14:paraId="0EBD6842" w14:textId="77777777" w:rsidR="000220FC" w:rsidRPr="009A661D" w:rsidRDefault="000220FC" w:rsidP="000220FC">
      <w:pPr>
        <w:ind w:left="1560"/>
        <w:rPr>
          <w:rFonts w:ascii="Arial" w:hAnsi="Arial" w:cs="Arial"/>
          <w:lang w:val="pt-PT"/>
        </w:rPr>
      </w:pPr>
    </w:p>
    <w:p w14:paraId="3D41C103" w14:textId="7EE2DE24" w:rsidR="0049491D" w:rsidRPr="009A661D" w:rsidRDefault="00DD78DE" w:rsidP="0049491D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 descrição do sprint </w:t>
      </w:r>
      <w:r w:rsidR="00784383" w:rsidRPr="009A661D">
        <w:rPr>
          <w:rFonts w:ascii="Arial" w:hAnsi="Arial" w:cs="Arial"/>
          <w:lang w:val="pt-PT"/>
        </w:rPr>
        <w:t>deve conter</w:t>
      </w:r>
      <w:r w:rsidRPr="009A661D">
        <w:rPr>
          <w:rFonts w:ascii="Arial" w:hAnsi="Arial" w:cs="Arial"/>
          <w:lang w:val="pt-PT"/>
        </w:rPr>
        <w:t xml:space="preserve"> o objetivo</w:t>
      </w:r>
      <w:r w:rsidR="00784383" w:rsidRPr="009A661D">
        <w:rPr>
          <w:rFonts w:ascii="Arial" w:hAnsi="Arial" w:cs="Arial"/>
          <w:lang w:val="pt-PT"/>
        </w:rPr>
        <w:t xml:space="preserve"> e </w:t>
      </w:r>
      <w:r w:rsidR="009E73D3" w:rsidRPr="009A661D">
        <w:rPr>
          <w:rFonts w:ascii="Arial" w:hAnsi="Arial" w:cs="Arial"/>
          <w:lang w:val="pt-PT"/>
        </w:rPr>
        <w:t xml:space="preserve">os relatórios das reuniões de planeamento de sprint, de revisão e de </w:t>
      </w:r>
      <w:r w:rsidR="006F4083" w:rsidRPr="009A661D">
        <w:rPr>
          <w:rFonts w:ascii="Arial" w:hAnsi="Arial" w:cs="Arial"/>
          <w:lang w:val="pt-PT"/>
        </w:rPr>
        <w:t>retrospetiva</w:t>
      </w:r>
      <w:r w:rsidR="00B2318A" w:rsidRPr="009A661D">
        <w:rPr>
          <w:rFonts w:ascii="Arial" w:hAnsi="Arial" w:cs="Arial"/>
          <w:lang w:val="pt-PT"/>
        </w:rPr>
        <w:t>.</w:t>
      </w:r>
    </w:p>
    <w:p w14:paraId="502144C3" w14:textId="4610BFBD" w:rsidR="00843E47" w:rsidRPr="009A661D" w:rsidRDefault="00843E47" w:rsidP="0021258D">
      <w:pPr>
        <w:rPr>
          <w:rFonts w:ascii="Arial" w:hAnsi="Arial" w:cs="Arial"/>
          <w:lang w:val="pt-PT"/>
        </w:rPr>
      </w:pPr>
    </w:p>
    <w:p w14:paraId="0B988DEE" w14:textId="77777777" w:rsidR="00613370" w:rsidRPr="009A661D" w:rsidRDefault="00613370" w:rsidP="0021258D">
      <w:pPr>
        <w:rPr>
          <w:rFonts w:ascii="Arial" w:hAnsi="Arial" w:cs="Arial"/>
          <w:lang w:val="pt-PT"/>
        </w:rPr>
      </w:pPr>
    </w:p>
    <w:p w14:paraId="60F10C7E" w14:textId="45BFC3B1" w:rsidR="0049491D" w:rsidRPr="009A661D" w:rsidRDefault="00CA4B10" w:rsidP="00C24887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Atas</w:t>
      </w:r>
      <w:r w:rsidR="003E0397" w:rsidRPr="009A661D">
        <w:rPr>
          <w:rFonts w:ascii="Arial" w:hAnsi="Arial" w:cs="Arial"/>
          <w:b/>
          <w:bCs/>
          <w:lang w:val="pt-PT"/>
        </w:rPr>
        <w:t xml:space="preserve"> de reunião</w:t>
      </w:r>
      <w:r w:rsidRPr="009A661D">
        <w:rPr>
          <w:rFonts w:ascii="Arial" w:hAnsi="Arial" w:cs="Arial"/>
          <w:b/>
          <w:bCs/>
          <w:lang w:val="pt-PT"/>
        </w:rPr>
        <w:t>:</w:t>
      </w:r>
    </w:p>
    <w:p w14:paraId="2AA93D91" w14:textId="77777777" w:rsidR="00C30A62" w:rsidRPr="009A661D" w:rsidRDefault="003E0397" w:rsidP="003E0397">
      <w:pPr>
        <w:numPr>
          <w:ilvl w:val="1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As atas devem conter</w:t>
      </w:r>
      <w:r w:rsidR="00C30A62" w:rsidRPr="009A661D">
        <w:rPr>
          <w:rFonts w:ascii="Arial" w:hAnsi="Arial" w:cs="Arial"/>
          <w:lang w:val="pt-PT"/>
        </w:rPr>
        <w:t>:</w:t>
      </w:r>
    </w:p>
    <w:p w14:paraId="05D69408" w14:textId="77777777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Um número identificador;</w:t>
      </w:r>
    </w:p>
    <w:p w14:paraId="1E81EB36" w14:textId="77777777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 data de início e fim;</w:t>
      </w:r>
    </w:p>
    <w:p w14:paraId="3A4E8242" w14:textId="72950BAA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Quem esteve presente;</w:t>
      </w:r>
    </w:p>
    <w:p w14:paraId="3D086E43" w14:textId="047A3586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O</w:t>
      </w:r>
      <w:r w:rsidR="003E0397" w:rsidRPr="009A661D">
        <w:rPr>
          <w:rFonts w:ascii="Arial" w:hAnsi="Arial" w:cs="Arial"/>
          <w:lang w:val="pt-PT"/>
        </w:rPr>
        <w:t xml:space="preserve"> que foi tratado na reunião</w:t>
      </w:r>
      <w:r w:rsidRPr="009A661D">
        <w:rPr>
          <w:rFonts w:ascii="Arial" w:hAnsi="Arial" w:cs="Arial"/>
          <w:lang w:val="pt-PT"/>
        </w:rPr>
        <w:t>;</w:t>
      </w:r>
    </w:p>
    <w:p w14:paraId="163C7A9E" w14:textId="05DBDE79" w:rsidR="003E0397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O</w:t>
      </w:r>
      <w:r w:rsidR="003E0397" w:rsidRPr="009A661D">
        <w:rPr>
          <w:rFonts w:ascii="Arial" w:hAnsi="Arial" w:cs="Arial"/>
          <w:lang w:val="pt-PT"/>
        </w:rPr>
        <w:t xml:space="preserve"> local</w:t>
      </w:r>
      <w:r w:rsidRPr="009A661D">
        <w:rPr>
          <w:rFonts w:ascii="Arial" w:hAnsi="Arial" w:cs="Arial"/>
          <w:lang w:val="pt-PT"/>
        </w:rPr>
        <w:t xml:space="preserve"> da reunião;</w:t>
      </w:r>
    </w:p>
    <w:p w14:paraId="5EF27523" w14:textId="1A784F2B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Um responsável por escrevê-la</w:t>
      </w:r>
    </w:p>
    <w:p w14:paraId="61A859BC" w14:textId="22B7F26C" w:rsidR="00C30A62" w:rsidRPr="009A661D" w:rsidRDefault="00C30A62" w:rsidP="00C30A62">
      <w:pPr>
        <w:numPr>
          <w:ilvl w:val="2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Assinatura do PO</w:t>
      </w:r>
    </w:p>
    <w:p w14:paraId="42FBF3EF" w14:textId="56C9E7D9" w:rsidR="00B22BBC" w:rsidRPr="009A661D" w:rsidRDefault="00B22BBC" w:rsidP="004D3D7C">
      <w:pPr>
        <w:rPr>
          <w:rFonts w:ascii="Arial" w:hAnsi="Arial" w:cs="Arial"/>
          <w:b/>
          <w:bCs/>
          <w:lang w:val="pt-PT"/>
        </w:rPr>
      </w:pPr>
    </w:p>
    <w:p w14:paraId="1AD04960" w14:textId="77777777" w:rsidR="00B22BBC" w:rsidRPr="009A661D" w:rsidRDefault="00B22BBC" w:rsidP="004D3D7C">
      <w:pPr>
        <w:rPr>
          <w:rFonts w:ascii="Arial" w:hAnsi="Arial" w:cs="Arial"/>
          <w:b/>
          <w:bCs/>
          <w:lang w:val="pt-PT"/>
        </w:rPr>
      </w:pPr>
    </w:p>
    <w:p w14:paraId="07A31596" w14:textId="5A507E65" w:rsidR="00D14622" w:rsidRPr="009A661D" w:rsidRDefault="00D14622" w:rsidP="0049491D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Tags</w:t>
      </w:r>
      <w:proofErr w:type="spellEnd"/>
      <w:r w:rsidRPr="009A661D">
        <w:rPr>
          <w:rFonts w:ascii="Arial" w:hAnsi="Arial" w:cs="Arial"/>
          <w:b/>
          <w:bCs/>
          <w:lang w:val="pt-PT"/>
        </w:rPr>
        <w:t>:</w:t>
      </w:r>
    </w:p>
    <w:p w14:paraId="44465C52" w14:textId="2EF71795" w:rsidR="00D14622" w:rsidRPr="009A661D" w:rsidRDefault="00D14622" w:rsidP="00D14622">
      <w:pPr>
        <w:numPr>
          <w:ilvl w:val="1"/>
          <w:numId w:val="12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 cada </w:t>
      </w:r>
      <w:proofErr w:type="spellStart"/>
      <w:r w:rsidRPr="009A661D">
        <w:rPr>
          <w:rFonts w:ascii="Arial" w:hAnsi="Arial" w:cs="Arial"/>
          <w:lang w:val="pt-PT"/>
        </w:rPr>
        <w:t>Milestone</w:t>
      </w:r>
      <w:proofErr w:type="spellEnd"/>
      <w:r w:rsidRPr="009A661D">
        <w:rPr>
          <w:rFonts w:ascii="Arial" w:hAnsi="Arial" w:cs="Arial"/>
          <w:lang w:val="pt-PT"/>
        </w:rPr>
        <w:t xml:space="preserve"> é criada uma </w:t>
      </w:r>
      <w:proofErr w:type="spellStart"/>
      <w:r w:rsidRPr="009A661D">
        <w:rPr>
          <w:rFonts w:ascii="Arial" w:hAnsi="Arial" w:cs="Arial"/>
          <w:lang w:val="pt-PT"/>
        </w:rPr>
        <w:t>tag</w:t>
      </w:r>
      <w:proofErr w:type="spellEnd"/>
      <w:r w:rsidRPr="009A661D">
        <w:rPr>
          <w:rFonts w:ascii="Arial" w:hAnsi="Arial" w:cs="Arial"/>
          <w:lang w:val="pt-PT"/>
        </w:rPr>
        <w:t xml:space="preserve"> com o nome </w:t>
      </w:r>
      <w:r w:rsidRPr="009A661D">
        <w:rPr>
          <w:rFonts w:ascii="Arial" w:hAnsi="Arial" w:cs="Arial"/>
          <w:b/>
          <w:bCs/>
          <w:lang w:val="pt-PT"/>
        </w:rPr>
        <w:t>“</w:t>
      </w:r>
      <w:proofErr w:type="spellStart"/>
      <w:r w:rsidRPr="009A661D">
        <w:rPr>
          <w:rFonts w:ascii="Arial" w:hAnsi="Arial" w:cs="Arial"/>
          <w:b/>
          <w:bCs/>
          <w:lang w:val="pt-PT"/>
        </w:rPr>
        <w:t>Milestone</w:t>
      </w:r>
      <w:r w:rsidR="009B1D5B" w:rsidRPr="009A661D">
        <w:rPr>
          <w:rFonts w:ascii="Arial" w:hAnsi="Arial" w:cs="Arial"/>
          <w:b/>
          <w:bCs/>
          <w:lang w:val="pt-PT"/>
        </w:rPr>
        <w:t>X</w:t>
      </w:r>
      <w:proofErr w:type="spellEnd"/>
      <w:r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, sendo </w:t>
      </w:r>
      <w:r w:rsidRPr="009A661D">
        <w:rPr>
          <w:rFonts w:ascii="Arial" w:hAnsi="Arial" w:cs="Arial"/>
          <w:b/>
          <w:bCs/>
          <w:lang w:val="pt-PT"/>
        </w:rPr>
        <w:t>“</w:t>
      </w:r>
      <w:r w:rsidR="009B1D5B" w:rsidRPr="009A661D">
        <w:rPr>
          <w:rFonts w:ascii="Arial" w:hAnsi="Arial" w:cs="Arial"/>
          <w:b/>
          <w:bCs/>
          <w:lang w:val="pt-PT"/>
        </w:rPr>
        <w:t>X</w:t>
      </w:r>
      <w:r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 o número da </w:t>
      </w:r>
      <w:proofErr w:type="spellStart"/>
      <w:r w:rsidRPr="009A661D">
        <w:rPr>
          <w:rFonts w:ascii="Arial" w:hAnsi="Arial" w:cs="Arial"/>
          <w:lang w:val="pt-PT"/>
        </w:rPr>
        <w:t>milestone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294C4E4F" w14:textId="77777777" w:rsidR="001348CD" w:rsidRPr="009A661D" w:rsidRDefault="001348CD" w:rsidP="00471787">
      <w:pPr>
        <w:rPr>
          <w:rFonts w:ascii="Arial" w:hAnsi="Arial" w:cs="Arial"/>
          <w:lang w:val="pt-PT"/>
        </w:rPr>
      </w:pPr>
    </w:p>
    <w:p w14:paraId="623F6595" w14:textId="3A38E2FA" w:rsidR="00F74E7B" w:rsidRPr="009A661D" w:rsidRDefault="646AC0F5" w:rsidP="00F74E7B">
      <w:pPr>
        <w:pStyle w:val="Ttulo3"/>
        <w:rPr>
          <w:rFonts w:cs="Arial"/>
          <w:lang w:val="pt-PT"/>
        </w:rPr>
      </w:pPr>
      <w:bookmarkStart w:id="18" w:name="_Toc89378574"/>
      <w:bookmarkStart w:id="19" w:name="_Toc478353332"/>
      <w:r w:rsidRPr="009A661D">
        <w:rPr>
          <w:rFonts w:cs="Arial"/>
          <w:b/>
          <w:bCs/>
          <w:lang w:val="pt-PT"/>
        </w:rPr>
        <w:t>Como fazer</w:t>
      </w:r>
      <w:r w:rsidRPr="009A661D">
        <w:rPr>
          <w:rFonts w:cs="Arial"/>
          <w:lang w:val="pt-PT"/>
        </w:rPr>
        <w:t>:</w:t>
      </w:r>
      <w:bookmarkEnd w:id="18"/>
    </w:p>
    <w:p w14:paraId="3528FCF1" w14:textId="77777777" w:rsidR="00F74E7B" w:rsidRPr="009A661D" w:rsidRDefault="00F74E7B" w:rsidP="00D05F95">
      <w:pPr>
        <w:numPr>
          <w:ilvl w:val="0"/>
          <w:numId w:val="13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Commits:</w:t>
      </w:r>
      <w:r w:rsidRPr="009A661D">
        <w:rPr>
          <w:rFonts w:ascii="Arial" w:hAnsi="Arial" w:cs="Arial"/>
          <w:lang w:val="pt-PT"/>
        </w:rPr>
        <w:t xml:space="preserve"> </w:t>
      </w:r>
    </w:p>
    <w:p w14:paraId="007C6E0A" w14:textId="77777777" w:rsidR="00F74E7B" w:rsidRPr="009A661D" w:rsidRDefault="00F74E7B" w:rsidP="00F74E7B">
      <w:pPr>
        <w:ind w:left="720"/>
        <w:rPr>
          <w:rFonts w:ascii="Arial" w:hAnsi="Arial" w:cs="Arial"/>
          <w:lang w:val="pt-PT"/>
        </w:rPr>
      </w:pPr>
    </w:p>
    <w:p w14:paraId="409629DC" w14:textId="5CC50E1D" w:rsidR="00F74E7B" w:rsidRPr="009A661D" w:rsidRDefault="00F74E7B" w:rsidP="00D05F95">
      <w:pPr>
        <w:numPr>
          <w:ilvl w:val="0"/>
          <w:numId w:val="13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Os commits apenas são feitos em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terciárias </w:t>
      </w:r>
      <w:r w:rsidR="00136D75" w:rsidRPr="009A661D">
        <w:rPr>
          <w:rFonts w:ascii="Arial" w:hAnsi="Arial" w:cs="Arial"/>
          <w:lang w:val="pt-PT"/>
        </w:rPr>
        <w:t>à</w:t>
      </w:r>
      <w:r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 xml:space="preserve">” </w:t>
      </w:r>
      <w:r w:rsidRPr="009A661D">
        <w:rPr>
          <w:rFonts w:ascii="Arial" w:hAnsi="Arial" w:cs="Arial"/>
          <w:lang w:val="pt-PT"/>
        </w:rPr>
        <w:t xml:space="preserve">ou nas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Pr="009A661D">
        <w:rPr>
          <w:rFonts w:ascii="Arial" w:hAnsi="Arial" w:cs="Arial"/>
          <w:b/>
          <w:bCs/>
          <w:lang w:val="pt-PT"/>
        </w:rPr>
        <w:t>“</w:t>
      </w:r>
      <w:proofErr w:type="spellStart"/>
      <w:r w:rsidRPr="009A661D">
        <w:rPr>
          <w:rFonts w:ascii="Arial" w:hAnsi="Arial" w:cs="Arial"/>
          <w:b/>
          <w:bCs/>
          <w:lang w:val="pt-PT"/>
        </w:rPr>
        <w:t>hotFix</w:t>
      </w:r>
      <w:proofErr w:type="spellEnd"/>
      <w:r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>;</w:t>
      </w:r>
    </w:p>
    <w:p w14:paraId="33675BE9" w14:textId="77777777" w:rsidR="008B1F9F" w:rsidRPr="009A661D" w:rsidRDefault="008B1F9F" w:rsidP="008B1F9F">
      <w:pPr>
        <w:pStyle w:val="PargrafodaLista"/>
        <w:rPr>
          <w:rFonts w:ascii="Arial" w:hAnsi="Arial" w:cs="Arial"/>
          <w:lang w:val="pt-PT"/>
        </w:rPr>
      </w:pPr>
    </w:p>
    <w:p w14:paraId="1D111535" w14:textId="2AB814BE" w:rsidR="008B1F9F" w:rsidRPr="009A661D" w:rsidRDefault="008B1F9F" w:rsidP="00D05F95">
      <w:pPr>
        <w:numPr>
          <w:ilvl w:val="0"/>
          <w:numId w:val="13"/>
        </w:numPr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Os commits </w:t>
      </w:r>
      <w:r w:rsidR="00D640B9" w:rsidRPr="009A661D">
        <w:rPr>
          <w:rFonts w:ascii="Arial" w:hAnsi="Arial" w:cs="Arial"/>
          <w:lang w:val="pt-PT"/>
        </w:rPr>
        <w:t>preferencialmente</w:t>
      </w:r>
      <w:r w:rsidRPr="009A661D">
        <w:rPr>
          <w:rFonts w:ascii="Arial" w:hAnsi="Arial" w:cs="Arial"/>
          <w:lang w:val="pt-PT"/>
        </w:rPr>
        <w:t xml:space="preserve"> representa</w:t>
      </w:r>
      <w:r w:rsidR="00AE3E05" w:rsidRPr="009A661D">
        <w:rPr>
          <w:rFonts w:ascii="Arial" w:hAnsi="Arial" w:cs="Arial"/>
          <w:lang w:val="pt-PT"/>
        </w:rPr>
        <w:t>m</w:t>
      </w:r>
      <w:r w:rsidRPr="009A661D">
        <w:rPr>
          <w:rFonts w:ascii="Arial" w:hAnsi="Arial" w:cs="Arial"/>
          <w:lang w:val="pt-PT"/>
        </w:rPr>
        <w:t xml:space="preserve"> mudanças em apenas uma classe ou método</w:t>
      </w:r>
      <w:r w:rsidR="00D14622" w:rsidRPr="009A661D">
        <w:rPr>
          <w:rFonts w:ascii="Arial" w:hAnsi="Arial" w:cs="Arial"/>
          <w:lang w:val="pt-PT"/>
        </w:rPr>
        <w:t>, mas pode ser optado por fazer várias alterações dentro do mesmo</w:t>
      </w:r>
      <w:r w:rsidR="009B1D5B" w:rsidRPr="009A661D">
        <w:rPr>
          <w:rFonts w:ascii="Arial" w:hAnsi="Arial" w:cs="Arial"/>
          <w:lang w:val="pt-PT"/>
        </w:rPr>
        <w:t xml:space="preserve"> </w:t>
      </w:r>
      <w:proofErr w:type="spellStart"/>
      <w:r w:rsidR="009B1D5B" w:rsidRPr="009A661D">
        <w:rPr>
          <w:rFonts w:ascii="Arial" w:hAnsi="Arial" w:cs="Arial"/>
          <w:lang w:val="pt-PT"/>
        </w:rPr>
        <w:t>commit</w:t>
      </w:r>
      <w:proofErr w:type="spellEnd"/>
      <w:r w:rsidR="009A661D" w:rsidRPr="009A661D">
        <w:rPr>
          <w:rFonts w:ascii="Arial" w:hAnsi="Arial" w:cs="Arial"/>
          <w:lang w:val="pt-PT"/>
        </w:rPr>
        <w:t>.</w:t>
      </w:r>
    </w:p>
    <w:p w14:paraId="5BD0A78D" w14:textId="77777777" w:rsidR="00F74E7B" w:rsidRPr="009A661D" w:rsidRDefault="00F74E7B" w:rsidP="00F74E7B">
      <w:pPr>
        <w:ind w:left="360"/>
        <w:rPr>
          <w:rFonts w:ascii="Arial" w:hAnsi="Arial" w:cs="Arial"/>
          <w:lang w:val="pt-PT"/>
        </w:rPr>
      </w:pPr>
    </w:p>
    <w:p w14:paraId="6B42E128" w14:textId="4F31704B" w:rsidR="002A6B89" w:rsidRPr="009A661D" w:rsidRDefault="00F74E7B" w:rsidP="002A6B89">
      <w:pPr>
        <w:numPr>
          <w:ilvl w:val="0"/>
          <w:numId w:val="13"/>
        </w:numPr>
        <w:spacing w:line="276" w:lineRule="auto"/>
        <w:ind w:left="1418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Um </w:t>
      </w:r>
      <w:proofErr w:type="spellStart"/>
      <w:r w:rsidRPr="009A661D">
        <w:rPr>
          <w:rFonts w:ascii="Arial" w:hAnsi="Arial" w:cs="Arial"/>
          <w:lang w:val="pt-PT"/>
        </w:rPr>
        <w:t>commit</w:t>
      </w:r>
      <w:proofErr w:type="spellEnd"/>
      <w:r w:rsidRPr="009A661D">
        <w:rPr>
          <w:rFonts w:ascii="Arial" w:hAnsi="Arial" w:cs="Arial"/>
          <w:lang w:val="pt-PT"/>
        </w:rPr>
        <w:t xml:space="preserve"> para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terciárias pode ser feito </w:t>
      </w:r>
      <w:r w:rsidR="00386DF5" w:rsidRPr="009A661D">
        <w:rPr>
          <w:rFonts w:ascii="Arial" w:hAnsi="Arial" w:cs="Arial"/>
          <w:lang w:val="pt-PT"/>
        </w:rPr>
        <w:t xml:space="preserve">nas seguintes </w:t>
      </w:r>
      <w:r w:rsidRPr="009A661D">
        <w:rPr>
          <w:rFonts w:ascii="Arial" w:hAnsi="Arial" w:cs="Arial"/>
          <w:lang w:val="pt-PT"/>
        </w:rPr>
        <w:t>situações:</w:t>
      </w:r>
    </w:p>
    <w:p w14:paraId="3E00D763" w14:textId="77777777" w:rsidR="00F74E7B" w:rsidRPr="009A661D" w:rsidRDefault="00F74E7B" w:rsidP="002A6B89">
      <w:pPr>
        <w:numPr>
          <w:ilvl w:val="0"/>
          <w:numId w:val="31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Quando um método é implementado;</w:t>
      </w:r>
    </w:p>
    <w:p w14:paraId="4153D598" w14:textId="0A9DEA0F" w:rsidR="00F74E7B" w:rsidRPr="009A661D" w:rsidRDefault="00F74E7B" w:rsidP="002A6B89">
      <w:pPr>
        <w:numPr>
          <w:ilvl w:val="0"/>
          <w:numId w:val="31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Quando um método é testado</w:t>
      </w:r>
      <w:r w:rsidR="00246962" w:rsidRPr="009A661D">
        <w:rPr>
          <w:rFonts w:ascii="Arial" w:hAnsi="Arial" w:cs="Arial"/>
          <w:lang w:val="pt-PT"/>
        </w:rPr>
        <w:t xml:space="preserve"> (todos os testes são feitos)</w:t>
      </w:r>
      <w:r w:rsidR="00821EBE" w:rsidRPr="009A661D">
        <w:rPr>
          <w:rFonts w:ascii="Arial" w:hAnsi="Arial" w:cs="Arial"/>
          <w:lang w:val="pt-PT"/>
        </w:rPr>
        <w:t>;</w:t>
      </w:r>
    </w:p>
    <w:p w14:paraId="39CBABEE" w14:textId="213FF755" w:rsidR="00821EBE" w:rsidRPr="009A661D" w:rsidRDefault="00821EBE" w:rsidP="002A6B89">
      <w:pPr>
        <w:numPr>
          <w:ilvl w:val="0"/>
          <w:numId w:val="31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Quando alguma documentação é feita;</w:t>
      </w:r>
    </w:p>
    <w:p w14:paraId="2E002E47" w14:textId="0B35BB51" w:rsidR="00821EBE" w:rsidRPr="009A661D" w:rsidRDefault="00821EBE" w:rsidP="002A6B89">
      <w:pPr>
        <w:numPr>
          <w:ilvl w:val="0"/>
          <w:numId w:val="31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Quando alterações</w:t>
      </w:r>
      <w:r w:rsidR="008B1F9F" w:rsidRPr="009A661D">
        <w:rPr>
          <w:rFonts w:ascii="Arial" w:hAnsi="Arial" w:cs="Arial"/>
          <w:lang w:val="pt-PT"/>
        </w:rPr>
        <w:t xml:space="preserve"> são feitas e existe a necessidade de dar </w:t>
      </w:r>
      <w:proofErr w:type="spellStart"/>
      <w:r w:rsidR="008B1F9F" w:rsidRPr="009A661D">
        <w:rPr>
          <w:rFonts w:ascii="Arial" w:hAnsi="Arial" w:cs="Arial"/>
          <w:lang w:val="pt-PT"/>
        </w:rPr>
        <w:t>commit</w:t>
      </w:r>
      <w:proofErr w:type="spellEnd"/>
      <w:r w:rsidR="008C2D6A" w:rsidRPr="009A661D">
        <w:rPr>
          <w:rFonts w:ascii="Arial" w:hAnsi="Arial" w:cs="Arial"/>
          <w:lang w:val="pt-PT"/>
        </w:rPr>
        <w:t xml:space="preserve"> (por exemplo alteração de um método previamente criado)</w:t>
      </w:r>
      <w:r w:rsidRPr="009A661D">
        <w:rPr>
          <w:rFonts w:ascii="Arial" w:hAnsi="Arial" w:cs="Arial"/>
          <w:lang w:val="pt-PT"/>
        </w:rPr>
        <w:t>.</w:t>
      </w:r>
    </w:p>
    <w:p w14:paraId="4835FFE2" w14:textId="77777777" w:rsidR="00F74E7B" w:rsidRPr="009A661D" w:rsidRDefault="00F74E7B" w:rsidP="00F74E7B">
      <w:pPr>
        <w:jc w:val="both"/>
        <w:rPr>
          <w:rFonts w:ascii="Arial" w:hAnsi="Arial" w:cs="Arial"/>
          <w:lang w:val="pt-PT"/>
        </w:rPr>
      </w:pPr>
    </w:p>
    <w:p w14:paraId="5AA66EDF" w14:textId="6DC59215" w:rsidR="00F74E7B" w:rsidRPr="009A661D" w:rsidRDefault="00F74E7B" w:rsidP="00D05F95">
      <w:pPr>
        <w:numPr>
          <w:ilvl w:val="0"/>
          <w:numId w:val="13"/>
        </w:numPr>
        <w:ind w:left="1560" w:hanging="426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Nas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Pr="009A661D">
        <w:rPr>
          <w:rFonts w:ascii="Arial" w:hAnsi="Arial" w:cs="Arial"/>
          <w:b/>
          <w:bCs/>
          <w:lang w:val="pt-PT"/>
        </w:rPr>
        <w:t>“</w:t>
      </w:r>
      <w:proofErr w:type="spellStart"/>
      <w:r w:rsidRPr="009A661D">
        <w:rPr>
          <w:rFonts w:ascii="Arial" w:hAnsi="Arial" w:cs="Arial"/>
          <w:b/>
          <w:bCs/>
          <w:lang w:val="pt-PT"/>
        </w:rPr>
        <w:t>hotFix</w:t>
      </w:r>
      <w:proofErr w:type="spellEnd"/>
      <w:r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 os </w:t>
      </w:r>
      <w:proofErr w:type="spellStart"/>
      <w:r w:rsidRPr="009A661D">
        <w:rPr>
          <w:rFonts w:ascii="Arial" w:hAnsi="Arial" w:cs="Arial"/>
          <w:lang w:val="pt-PT"/>
        </w:rPr>
        <w:t>commits</w:t>
      </w:r>
      <w:proofErr w:type="spellEnd"/>
      <w:r w:rsidR="000127EF" w:rsidRPr="009A661D">
        <w:rPr>
          <w:rFonts w:ascii="Arial" w:hAnsi="Arial" w:cs="Arial"/>
          <w:lang w:val="pt-PT"/>
        </w:rPr>
        <w:t xml:space="preserve"> podem ser</w:t>
      </w:r>
      <w:r w:rsidRPr="009A661D">
        <w:rPr>
          <w:rFonts w:ascii="Arial" w:hAnsi="Arial" w:cs="Arial"/>
          <w:lang w:val="pt-PT"/>
        </w:rPr>
        <w:t xml:space="preserve"> feitos </w:t>
      </w:r>
      <w:r w:rsidR="000127EF" w:rsidRPr="009A661D">
        <w:rPr>
          <w:rFonts w:ascii="Arial" w:hAnsi="Arial" w:cs="Arial"/>
          <w:lang w:val="pt-PT"/>
        </w:rPr>
        <w:t xml:space="preserve">apenas </w:t>
      </w:r>
      <w:r w:rsidRPr="009A661D">
        <w:rPr>
          <w:rFonts w:ascii="Arial" w:hAnsi="Arial" w:cs="Arial"/>
          <w:lang w:val="pt-PT"/>
        </w:rPr>
        <w:t>quando a alteração estiver completa.</w:t>
      </w:r>
    </w:p>
    <w:p w14:paraId="30805B46" w14:textId="77777777" w:rsidR="00471787" w:rsidRPr="009A661D" w:rsidRDefault="00471787" w:rsidP="00471787">
      <w:pPr>
        <w:pStyle w:val="PargrafodaLista"/>
        <w:rPr>
          <w:rFonts w:ascii="Arial" w:hAnsi="Arial" w:cs="Arial"/>
          <w:lang w:val="pt-PT"/>
        </w:rPr>
      </w:pPr>
    </w:p>
    <w:p w14:paraId="4CC15901" w14:textId="393B7472" w:rsidR="00471787" w:rsidRPr="009A661D" w:rsidRDefault="00471787" w:rsidP="00D05F95">
      <w:pPr>
        <w:numPr>
          <w:ilvl w:val="0"/>
          <w:numId w:val="13"/>
        </w:numPr>
        <w:ind w:left="1560" w:hanging="426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Podem ser feitos</w:t>
      </w:r>
      <w:r w:rsidR="00FB4C5C" w:rsidRPr="009A661D">
        <w:rPr>
          <w:rFonts w:ascii="Arial" w:hAnsi="Arial" w:cs="Arial"/>
          <w:lang w:val="pt-PT"/>
        </w:rPr>
        <w:t xml:space="preserve"> </w:t>
      </w:r>
      <w:r w:rsidR="008903E4" w:rsidRPr="009A661D">
        <w:rPr>
          <w:rFonts w:ascii="Arial" w:hAnsi="Arial" w:cs="Arial"/>
          <w:lang w:val="pt-PT"/>
        </w:rPr>
        <w:t xml:space="preserve">na </w:t>
      </w:r>
      <w:proofErr w:type="spellStart"/>
      <w:r w:rsidR="008903E4" w:rsidRPr="009A661D">
        <w:rPr>
          <w:rFonts w:ascii="Arial" w:hAnsi="Arial" w:cs="Arial"/>
          <w:lang w:val="pt-PT"/>
        </w:rPr>
        <w:t>branch</w:t>
      </w:r>
      <w:proofErr w:type="spellEnd"/>
      <w:r w:rsidR="008903E4"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 xml:space="preserve">” </w:t>
      </w:r>
      <w:r w:rsidR="008903E4" w:rsidRPr="009A661D">
        <w:rPr>
          <w:rFonts w:ascii="Arial" w:hAnsi="Arial" w:cs="Arial"/>
          <w:lang w:val="pt-PT"/>
        </w:rPr>
        <w:t xml:space="preserve">apenas </w:t>
      </w:r>
      <w:r w:rsidRPr="009A661D">
        <w:rPr>
          <w:rFonts w:ascii="Arial" w:hAnsi="Arial" w:cs="Arial"/>
          <w:lang w:val="pt-PT"/>
        </w:rPr>
        <w:t xml:space="preserve">para </w:t>
      </w:r>
      <w:r w:rsidR="00042481" w:rsidRPr="009A661D">
        <w:rPr>
          <w:rFonts w:ascii="Arial" w:hAnsi="Arial" w:cs="Arial"/>
          <w:lang w:val="pt-PT"/>
        </w:rPr>
        <w:t>atualizações do plano SCM</w:t>
      </w:r>
      <w:r w:rsidR="000127EF" w:rsidRPr="009A661D">
        <w:rPr>
          <w:rFonts w:ascii="Arial" w:hAnsi="Arial" w:cs="Arial"/>
          <w:lang w:val="pt-PT"/>
        </w:rPr>
        <w:t xml:space="preserve">, </w:t>
      </w:r>
      <w:r w:rsidR="006A1EEA" w:rsidRPr="009A661D">
        <w:rPr>
          <w:rFonts w:ascii="Arial" w:hAnsi="Arial" w:cs="Arial"/>
          <w:lang w:val="pt-PT"/>
        </w:rPr>
        <w:t xml:space="preserve"> atualização </w:t>
      </w:r>
      <w:r w:rsidR="00042481" w:rsidRPr="009A661D">
        <w:rPr>
          <w:rFonts w:ascii="Arial" w:hAnsi="Arial" w:cs="Arial"/>
          <w:lang w:val="pt-PT"/>
        </w:rPr>
        <w:t>da pipeline</w:t>
      </w:r>
      <w:r w:rsidR="000127EF" w:rsidRPr="009A661D">
        <w:rPr>
          <w:rFonts w:ascii="Arial" w:hAnsi="Arial" w:cs="Arial"/>
          <w:lang w:val="pt-PT"/>
        </w:rPr>
        <w:t xml:space="preserve"> ou outras situações que sejam justificáveis e aprovadas pelo </w:t>
      </w:r>
      <w:r w:rsidR="000127EF"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>.</w:t>
      </w:r>
    </w:p>
    <w:p w14:paraId="3DF83ED3" w14:textId="5CFE301C" w:rsidR="00F74E7B" w:rsidRPr="009A661D" w:rsidRDefault="00F74E7B" w:rsidP="00007833">
      <w:pPr>
        <w:rPr>
          <w:rFonts w:ascii="Arial" w:hAnsi="Arial" w:cs="Arial"/>
          <w:lang w:val="pt-PT"/>
        </w:rPr>
      </w:pPr>
    </w:p>
    <w:p w14:paraId="0F81142F" w14:textId="77777777" w:rsidR="00DB6AF4" w:rsidRPr="009A661D" w:rsidRDefault="00DB6AF4" w:rsidP="002A6B89">
      <w:pPr>
        <w:rPr>
          <w:rFonts w:ascii="Arial" w:hAnsi="Arial" w:cs="Arial"/>
          <w:lang w:val="pt-PT"/>
        </w:rPr>
      </w:pPr>
    </w:p>
    <w:p w14:paraId="77F6C2F3" w14:textId="77777777" w:rsidR="00F74E7B" w:rsidRPr="009A661D" w:rsidRDefault="00F74E7B" w:rsidP="00D05F95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Branches</w:t>
      </w:r>
      <w:proofErr w:type="spellEnd"/>
      <w:r w:rsidRPr="009A661D">
        <w:rPr>
          <w:rFonts w:ascii="Arial" w:hAnsi="Arial" w:cs="Arial"/>
          <w:b/>
          <w:bCs/>
          <w:lang w:val="pt-PT"/>
        </w:rPr>
        <w:t>:</w:t>
      </w:r>
    </w:p>
    <w:p w14:paraId="50A1D09F" w14:textId="77777777" w:rsidR="00F74E7B" w:rsidRPr="009A661D" w:rsidRDefault="00F74E7B" w:rsidP="00F74E7B">
      <w:pPr>
        <w:ind w:left="720"/>
        <w:rPr>
          <w:rFonts w:ascii="Arial" w:hAnsi="Arial" w:cs="Arial"/>
          <w:b/>
          <w:bCs/>
          <w:lang w:val="pt-PT"/>
        </w:rPr>
      </w:pPr>
    </w:p>
    <w:p w14:paraId="6ACD56C6" w14:textId="77777777" w:rsidR="00F74E7B" w:rsidRPr="009A661D" w:rsidRDefault="00F74E7B" w:rsidP="00D05F95">
      <w:pPr>
        <w:numPr>
          <w:ilvl w:val="0"/>
          <w:numId w:val="12"/>
        </w:numPr>
        <w:ind w:left="1418" w:hanging="284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Existem vários tipos de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>:</w:t>
      </w:r>
    </w:p>
    <w:p w14:paraId="28F5A634" w14:textId="77777777" w:rsidR="00716F6C" w:rsidRPr="009A661D" w:rsidRDefault="00716F6C" w:rsidP="00716F6C">
      <w:pPr>
        <w:ind w:left="720"/>
        <w:rPr>
          <w:rFonts w:ascii="Arial" w:hAnsi="Arial" w:cs="Arial"/>
          <w:b/>
          <w:bCs/>
          <w:lang w:val="pt-PT"/>
        </w:rPr>
      </w:pPr>
    </w:p>
    <w:p w14:paraId="72F5E098" w14:textId="69C640CC" w:rsidR="00716F6C" w:rsidRPr="009A661D" w:rsidRDefault="00716F6C" w:rsidP="00716F6C">
      <w:pPr>
        <w:numPr>
          <w:ilvl w:val="0"/>
          <w:numId w:val="30"/>
        </w:numPr>
        <w:ind w:left="1985" w:hanging="284"/>
        <w:jc w:val="both"/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gramStart"/>
      <w:r w:rsidRPr="009A661D">
        <w:rPr>
          <w:rFonts w:ascii="Arial" w:hAnsi="Arial" w:cs="Arial"/>
          <w:lang w:val="pt-PT"/>
        </w:rPr>
        <w:t xml:space="preserve">principal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proofErr w:type="gramEnd"/>
      <w:r w:rsidR="003A093B"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 para a qual é feito um merge request (a partir da branch development) no final de cada sprint, este merge request é efetuado pelo </w:t>
      </w:r>
      <w:r w:rsidR="00E7583D" w:rsidRPr="009A661D">
        <w:rPr>
          <w:rFonts w:ascii="Arial" w:hAnsi="Arial" w:cs="Arial"/>
          <w:b/>
          <w:bCs/>
          <w:lang w:val="pt-PT"/>
        </w:rPr>
        <w:t>DS</w:t>
      </w:r>
      <w:r w:rsidRPr="009A661D">
        <w:rPr>
          <w:rFonts w:ascii="Arial" w:hAnsi="Arial" w:cs="Arial"/>
          <w:lang w:val="pt-PT"/>
        </w:rPr>
        <w:t xml:space="preserve"> e aceite pelo </w:t>
      </w:r>
      <w:r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>;</w:t>
      </w:r>
    </w:p>
    <w:p w14:paraId="5DB620E7" w14:textId="77777777" w:rsidR="00716F6C" w:rsidRPr="009A661D" w:rsidRDefault="00716F6C" w:rsidP="00716F6C">
      <w:pPr>
        <w:pStyle w:val="PargrafodaLista"/>
        <w:ind w:left="1985" w:hanging="284"/>
        <w:jc w:val="both"/>
        <w:rPr>
          <w:rFonts w:ascii="Arial" w:hAnsi="Arial" w:cs="Arial"/>
          <w:b/>
          <w:bCs/>
          <w:lang w:val="pt-PT"/>
        </w:rPr>
      </w:pPr>
    </w:p>
    <w:p w14:paraId="2F191729" w14:textId="4BC2FFE7" w:rsidR="00716F6C" w:rsidRPr="009A661D" w:rsidRDefault="00716F6C" w:rsidP="00716F6C">
      <w:pPr>
        <w:numPr>
          <w:ilvl w:val="0"/>
          <w:numId w:val="30"/>
        </w:numPr>
        <w:ind w:left="1985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Branch secundária </w:t>
      </w:r>
      <w:r w:rsidRPr="009A661D">
        <w:rPr>
          <w:rFonts w:ascii="Arial" w:hAnsi="Arial" w:cs="Arial"/>
          <w:b/>
          <w:bCs/>
          <w:lang w:val="pt-PT"/>
        </w:rPr>
        <w:t>“development”</w:t>
      </w:r>
      <w:r w:rsidRPr="009A661D">
        <w:rPr>
          <w:rFonts w:ascii="Arial" w:hAnsi="Arial" w:cs="Arial"/>
          <w:lang w:val="pt-PT"/>
        </w:rPr>
        <w:t xml:space="preserve"> onde os sprints são desenvolvidos, é a partir desta branch que se fazem os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para 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 no final de cada sprint;</w:t>
      </w:r>
    </w:p>
    <w:p w14:paraId="7C1D4548" w14:textId="77777777" w:rsidR="00F74E7B" w:rsidRPr="009A661D" w:rsidRDefault="00F74E7B" w:rsidP="00F74E7B">
      <w:pPr>
        <w:pStyle w:val="PargrafodaLista"/>
        <w:ind w:left="1985" w:hanging="284"/>
        <w:rPr>
          <w:rFonts w:ascii="Arial" w:hAnsi="Arial" w:cs="Arial"/>
          <w:b/>
          <w:bCs/>
          <w:lang w:val="pt-PT"/>
        </w:rPr>
      </w:pPr>
    </w:p>
    <w:p w14:paraId="09F7E2B5" w14:textId="3D8EC2CA" w:rsidR="00F74E7B" w:rsidRPr="009A661D" w:rsidRDefault="00F74E7B" w:rsidP="00D05F95">
      <w:pPr>
        <w:numPr>
          <w:ilvl w:val="0"/>
          <w:numId w:val="12"/>
        </w:numPr>
        <w:ind w:left="1985" w:hanging="284"/>
        <w:jc w:val="both"/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terciárias onde cada </w:t>
      </w:r>
      <w:proofErr w:type="spellStart"/>
      <w:r w:rsidRPr="009A661D">
        <w:rPr>
          <w:rFonts w:ascii="Arial" w:hAnsi="Arial" w:cs="Arial"/>
          <w:lang w:val="pt-PT"/>
        </w:rPr>
        <w:t>issue</w:t>
      </w:r>
      <w:proofErr w:type="spellEnd"/>
      <w:r w:rsidRPr="009A661D">
        <w:rPr>
          <w:rFonts w:ascii="Arial" w:hAnsi="Arial" w:cs="Arial"/>
          <w:lang w:val="pt-PT"/>
        </w:rPr>
        <w:t xml:space="preserve"> será resolvid</w:t>
      </w:r>
      <w:r w:rsidR="00FA7389" w:rsidRPr="009A661D">
        <w:rPr>
          <w:rFonts w:ascii="Arial" w:hAnsi="Arial" w:cs="Arial"/>
          <w:lang w:val="pt-PT"/>
        </w:rPr>
        <w:t>a</w:t>
      </w:r>
      <w:r w:rsidRPr="009A661D">
        <w:rPr>
          <w:rFonts w:ascii="Arial" w:hAnsi="Arial" w:cs="Arial"/>
          <w:lang w:val="pt-PT"/>
        </w:rPr>
        <w:t xml:space="preserve">, esta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deriva da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Pr="009A661D">
        <w:rPr>
          <w:rFonts w:ascii="Arial" w:hAnsi="Arial" w:cs="Arial"/>
          <w:b/>
          <w:bCs/>
          <w:lang w:val="pt-PT"/>
        </w:rPr>
        <w:t xml:space="preserve">“development” </w:t>
      </w:r>
      <w:r w:rsidRPr="009A661D">
        <w:rPr>
          <w:rFonts w:ascii="Arial" w:hAnsi="Arial" w:cs="Arial"/>
          <w:lang w:val="pt-PT"/>
        </w:rPr>
        <w:t xml:space="preserve">e qualquer membro da </w:t>
      </w:r>
      <w:proofErr w:type="spellStart"/>
      <w:r w:rsidR="00DB5802" w:rsidRPr="009A661D">
        <w:rPr>
          <w:rFonts w:ascii="Arial" w:hAnsi="Arial" w:cs="Arial"/>
          <w:b/>
          <w:bCs/>
          <w:lang w:val="pt-PT"/>
        </w:rPr>
        <w:t>D</w:t>
      </w:r>
      <w:r w:rsidRPr="009A661D">
        <w:rPr>
          <w:rFonts w:ascii="Arial" w:hAnsi="Arial" w:cs="Arial"/>
          <w:b/>
          <w:bCs/>
          <w:lang w:val="pt-PT"/>
        </w:rPr>
        <w:t>evTeam</w:t>
      </w:r>
      <w:proofErr w:type="spellEnd"/>
      <w:r w:rsidR="00DB5802" w:rsidRPr="009A661D">
        <w:rPr>
          <w:rFonts w:ascii="Arial" w:hAnsi="Arial" w:cs="Arial"/>
          <w:lang w:val="pt-PT"/>
        </w:rPr>
        <w:t xml:space="preserve"> que reveja o código de outro membro da equipa</w:t>
      </w:r>
      <w:r w:rsidRPr="009A661D">
        <w:rPr>
          <w:rFonts w:ascii="Arial" w:hAnsi="Arial" w:cs="Arial"/>
          <w:lang w:val="pt-PT"/>
        </w:rPr>
        <w:t xml:space="preserve"> pode fazer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para a branch </w:t>
      </w:r>
      <w:r w:rsidRPr="009A661D">
        <w:rPr>
          <w:rFonts w:ascii="Arial" w:hAnsi="Arial" w:cs="Arial"/>
          <w:b/>
          <w:bCs/>
          <w:lang w:val="pt-PT"/>
        </w:rPr>
        <w:t xml:space="preserve">“development” </w:t>
      </w:r>
      <w:r w:rsidRPr="009A661D">
        <w:rPr>
          <w:rFonts w:ascii="Arial" w:hAnsi="Arial" w:cs="Arial"/>
          <w:lang w:val="pt-PT"/>
        </w:rPr>
        <w:t xml:space="preserve">sendo este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aceite</w:t>
      </w:r>
      <w:r w:rsidR="00DB5802" w:rsidRPr="009A661D">
        <w:rPr>
          <w:rFonts w:ascii="Arial" w:hAnsi="Arial" w:cs="Arial"/>
          <w:lang w:val="pt-PT"/>
        </w:rPr>
        <w:t xml:space="preserve"> ou </w:t>
      </w:r>
      <w:r w:rsidR="00513DAA" w:rsidRPr="009A661D">
        <w:rPr>
          <w:rFonts w:ascii="Arial" w:hAnsi="Arial" w:cs="Arial"/>
          <w:lang w:val="pt-PT"/>
        </w:rPr>
        <w:t>recusado</w:t>
      </w:r>
      <w:r w:rsidRPr="009A661D">
        <w:rPr>
          <w:rFonts w:ascii="Arial" w:hAnsi="Arial" w:cs="Arial"/>
          <w:lang w:val="pt-PT"/>
        </w:rPr>
        <w:t xml:space="preserve"> pelo </w:t>
      </w:r>
      <w:r w:rsidR="00DB5802" w:rsidRPr="009A661D">
        <w:rPr>
          <w:rFonts w:ascii="Arial" w:hAnsi="Arial" w:cs="Arial"/>
          <w:b/>
          <w:bCs/>
          <w:lang w:val="pt-PT"/>
        </w:rPr>
        <w:t>Development Supervisor</w:t>
      </w:r>
      <w:r w:rsidRPr="009A661D">
        <w:rPr>
          <w:rFonts w:ascii="Arial" w:hAnsi="Arial" w:cs="Arial"/>
          <w:lang w:val="pt-PT"/>
        </w:rPr>
        <w:t xml:space="preserve">. Sendo esta uma das poucas </w:t>
      </w:r>
      <w:proofErr w:type="spellStart"/>
      <w:r w:rsidRPr="009A661D">
        <w:rPr>
          <w:rFonts w:ascii="Arial" w:hAnsi="Arial" w:cs="Arial"/>
          <w:lang w:val="pt-PT"/>
        </w:rPr>
        <w:t>branches</w:t>
      </w:r>
      <w:proofErr w:type="spellEnd"/>
      <w:r w:rsidRPr="009A661D">
        <w:rPr>
          <w:rFonts w:ascii="Arial" w:hAnsi="Arial" w:cs="Arial"/>
          <w:lang w:val="pt-PT"/>
        </w:rPr>
        <w:t xml:space="preserve"> que se fazem commits, eles não </w:t>
      </w:r>
      <w:r w:rsidR="00513DAA" w:rsidRPr="009A661D">
        <w:rPr>
          <w:rFonts w:ascii="Arial" w:hAnsi="Arial" w:cs="Arial"/>
          <w:lang w:val="pt-PT"/>
        </w:rPr>
        <w:t>são</w:t>
      </w:r>
      <w:r w:rsidRPr="009A661D">
        <w:rPr>
          <w:rFonts w:ascii="Arial" w:hAnsi="Arial" w:cs="Arial"/>
          <w:lang w:val="pt-PT"/>
        </w:rPr>
        <w:t xml:space="preserve"> fundidos </w:t>
      </w:r>
      <w:r w:rsidR="00513DAA" w:rsidRPr="009A661D">
        <w:rPr>
          <w:rFonts w:ascii="Arial" w:hAnsi="Arial" w:cs="Arial"/>
          <w:lang w:val="pt-PT"/>
        </w:rPr>
        <w:t xml:space="preserve">(não há squash dos commits) </w:t>
      </w:r>
      <w:r w:rsidRPr="009A661D">
        <w:rPr>
          <w:rFonts w:ascii="Arial" w:hAnsi="Arial" w:cs="Arial"/>
          <w:lang w:val="pt-PT"/>
        </w:rPr>
        <w:t xml:space="preserve">quando se faz o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>.</w:t>
      </w:r>
    </w:p>
    <w:p w14:paraId="05C0DD80" w14:textId="77777777" w:rsidR="00F74E7B" w:rsidRPr="009A661D" w:rsidRDefault="00F74E7B" w:rsidP="00F74E7B">
      <w:pPr>
        <w:pStyle w:val="PargrafodaLista"/>
        <w:rPr>
          <w:rFonts w:ascii="Arial" w:hAnsi="Arial" w:cs="Arial"/>
          <w:b/>
          <w:bCs/>
          <w:lang w:val="pt-PT"/>
        </w:rPr>
      </w:pPr>
    </w:p>
    <w:p w14:paraId="1E6C4B74" w14:textId="069E0934" w:rsidR="00613370" w:rsidRPr="009A661D" w:rsidRDefault="00F74E7B" w:rsidP="00C756C3">
      <w:pPr>
        <w:numPr>
          <w:ilvl w:val="0"/>
          <w:numId w:val="12"/>
        </w:numPr>
        <w:ind w:left="1985" w:hanging="284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As </w:t>
      </w:r>
      <w:proofErr w:type="spellStart"/>
      <w:r w:rsidR="00E6484D" w:rsidRPr="009A661D">
        <w:rPr>
          <w:rFonts w:ascii="Arial" w:hAnsi="Arial" w:cs="Arial"/>
          <w:lang w:val="pt-PT"/>
        </w:rPr>
        <w:t>branches</w:t>
      </w:r>
      <w:proofErr w:type="spellEnd"/>
      <w:r w:rsidR="00E6484D"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HotFix</w:t>
      </w:r>
      <w:proofErr w:type="spellEnd"/>
      <w:r w:rsidRPr="009A661D">
        <w:rPr>
          <w:rFonts w:ascii="Arial" w:hAnsi="Arial" w:cs="Arial"/>
          <w:lang w:val="pt-PT"/>
        </w:rPr>
        <w:t xml:space="preserve"> servem para corrigir erros urgentes detetados na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 xml:space="preserve">” </w:t>
      </w:r>
      <w:r w:rsidRPr="009A661D">
        <w:rPr>
          <w:rFonts w:ascii="Arial" w:hAnsi="Arial" w:cs="Arial"/>
          <w:lang w:val="pt-PT"/>
        </w:rPr>
        <w:t>que não podem esperar para serem resolvidos no próximo sprint.</w:t>
      </w:r>
    </w:p>
    <w:p w14:paraId="078A4E2F" w14:textId="77777777" w:rsidR="00750FC0" w:rsidRPr="009A661D" w:rsidRDefault="00750FC0" w:rsidP="00750FC0">
      <w:pPr>
        <w:rPr>
          <w:rFonts w:ascii="Arial" w:hAnsi="Arial" w:cs="Arial"/>
          <w:lang w:val="pt-PT"/>
        </w:rPr>
      </w:pPr>
    </w:p>
    <w:p w14:paraId="02DFDECA" w14:textId="16A7C8F6" w:rsidR="000E54E9" w:rsidRPr="009A661D" w:rsidRDefault="000E54E9" w:rsidP="00D05F95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M</w:t>
      </w:r>
      <w:r w:rsidR="00404C8F" w:rsidRPr="009A661D">
        <w:rPr>
          <w:rFonts w:ascii="Arial" w:hAnsi="Arial" w:cs="Arial"/>
          <w:b/>
          <w:bCs/>
          <w:lang w:val="pt-PT"/>
        </w:rPr>
        <w:t>erge request</w:t>
      </w:r>
    </w:p>
    <w:p w14:paraId="201A1350" w14:textId="77777777" w:rsidR="00404C8F" w:rsidRPr="009A661D" w:rsidRDefault="00404C8F" w:rsidP="00404C8F">
      <w:pPr>
        <w:pStyle w:val="PargrafodaLista"/>
        <w:rPr>
          <w:rFonts w:ascii="Arial" w:hAnsi="Arial" w:cs="Arial"/>
          <w:b/>
          <w:bCs/>
          <w:lang w:val="pt-PT"/>
        </w:rPr>
      </w:pPr>
    </w:p>
    <w:p w14:paraId="01B1E13A" w14:textId="1400E462" w:rsidR="00404C8F" w:rsidRPr="009A661D" w:rsidRDefault="00404C8F" w:rsidP="00954619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lastRenderedPageBreak/>
        <w:t xml:space="preserve">Um </w:t>
      </w:r>
      <w:r w:rsidRPr="009A661D">
        <w:rPr>
          <w:rFonts w:ascii="Arial" w:hAnsi="Arial" w:cs="Arial"/>
          <w:b/>
          <w:bCs/>
          <w:lang w:val="pt-PT"/>
        </w:rPr>
        <w:t>MR</w:t>
      </w:r>
      <w:r w:rsidR="00BA6120" w:rsidRPr="009A661D">
        <w:rPr>
          <w:rFonts w:ascii="Arial" w:hAnsi="Arial" w:cs="Arial"/>
          <w:lang w:val="pt-PT"/>
        </w:rPr>
        <w:t xml:space="preserve"> para a branch </w:t>
      </w:r>
      <w:r w:rsidR="00BA6120" w:rsidRPr="009A661D">
        <w:rPr>
          <w:rFonts w:ascii="Arial" w:hAnsi="Arial" w:cs="Arial"/>
          <w:b/>
          <w:bCs/>
          <w:lang w:val="pt-PT"/>
        </w:rPr>
        <w:t>“development”</w:t>
      </w:r>
      <w:r w:rsidR="00101D38" w:rsidRPr="009A661D">
        <w:rPr>
          <w:rFonts w:ascii="Arial" w:hAnsi="Arial" w:cs="Arial"/>
          <w:lang w:val="pt-PT"/>
        </w:rPr>
        <w:t xml:space="preserve">, </w:t>
      </w:r>
      <w:r w:rsidRPr="009A661D">
        <w:rPr>
          <w:rFonts w:ascii="Arial" w:hAnsi="Arial" w:cs="Arial"/>
          <w:lang w:val="pt-PT"/>
        </w:rPr>
        <w:t>deve apenas ser feito</w:t>
      </w:r>
      <w:r w:rsidR="00ED0CC8" w:rsidRPr="009A661D">
        <w:rPr>
          <w:rFonts w:ascii="Arial" w:hAnsi="Arial" w:cs="Arial"/>
          <w:lang w:val="pt-PT"/>
        </w:rPr>
        <w:t xml:space="preserve"> quando a issue estiver implementada </w:t>
      </w:r>
      <w:r w:rsidR="00FE2DA7" w:rsidRPr="009A661D">
        <w:rPr>
          <w:rFonts w:ascii="Arial" w:hAnsi="Arial" w:cs="Arial"/>
          <w:lang w:val="pt-PT"/>
        </w:rPr>
        <w:t xml:space="preserve">e </w:t>
      </w:r>
      <w:r w:rsidR="00ED0CC8" w:rsidRPr="009A661D">
        <w:rPr>
          <w:rFonts w:ascii="Arial" w:hAnsi="Arial" w:cs="Arial"/>
          <w:lang w:val="pt-PT"/>
        </w:rPr>
        <w:t>testada</w:t>
      </w:r>
      <w:r w:rsidR="00BA6120" w:rsidRPr="009A661D">
        <w:rPr>
          <w:rFonts w:ascii="Arial" w:hAnsi="Arial" w:cs="Arial"/>
          <w:lang w:val="pt-PT"/>
        </w:rPr>
        <w:t>, pela pessoa que fizer a revisão do código de outro membro da equipa</w:t>
      </w:r>
      <w:r w:rsidR="00FE2DA7" w:rsidRPr="009A661D">
        <w:rPr>
          <w:rFonts w:ascii="Arial" w:hAnsi="Arial" w:cs="Arial"/>
          <w:lang w:val="pt-PT"/>
        </w:rPr>
        <w:t>.</w:t>
      </w:r>
    </w:p>
    <w:p w14:paraId="3B351865" w14:textId="77777777" w:rsidR="00FE2DA7" w:rsidRPr="009A661D" w:rsidRDefault="00FE2DA7" w:rsidP="00954619">
      <w:pPr>
        <w:pStyle w:val="PargrafodaLista"/>
        <w:jc w:val="both"/>
        <w:rPr>
          <w:rFonts w:ascii="Arial" w:hAnsi="Arial" w:cs="Arial"/>
          <w:b/>
          <w:bCs/>
          <w:lang w:val="pt-PT"/>
        </w:rPr>
      </w:pPr>
    </w:p>
    <w:p w14:paraId="4F779FAA" w14:textId="566F9022" w:rsidR="00FE2DA7" w:rsidRPr="009A661D" w:rsidRDefault="00FE2DA7" w:rsidP="00954619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Pode ocasionalmente ser feito um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para ter um programa funcional, este merge request não precisa </w:t>
      </w:r>
      <w:r w:rsidR="008C3D53" w:rsidRPr="009A661D">
        <w:rPr>
          <w:rFonts w:ascii="Arial" w:hAnsi="Arial" w:cs="Arial"/>
          <w:lang w:val="pt-PT"/>
        </w:rPr>
        <w:t xml:space="preserve">de finalizar uma issue e normalmente é feito na fase final do sprint onde algo precisa de estar funcional </w:t>
      </w:r>
      <w:r w:rsidR="00042AE8" w:rsidRPr="009A661D">
        <w:rPr>
          <w:rFonts w:ascii="Arial" w:hAnsi="Arial" w:cs="Arial"/>
          <w:lang w:val="pt-PT"/>
        </w:rPr>
        <w:t xml:space="preserve">para mostrar o que foi desenvolvido </w:t>
      </w:r>
      <w:r w:rsidR="008C3D53" w:rsidRPr="009A661D">
        <w:rPr>
          <w:rFonts w:ascii="Arial" w:hAnsi="Arial" w:cs="Arial"/>
          <w:lang w:val="pt-PT"/>
        </w:rPr>
        <w:t xml:space="preserve">mesmo </w:t>
      </w:r>
      <w:r w:rsidR="00954619" w:rsidRPr="009A661D">
        <w:rPr>
          <w:rFonts w:ascii="Arial" w:hAnsi="Arial" w:cs="Arial"/>
          <w:lang w:val="pt-PT"/>
        </w:rPr>
        <w:t>estando incompleto.</w:t>
      </w:r>
    </w:p>
    <w:p w14:paraId="498EF3E1" w14:textId="77777777" w:rsidR="000B5381" w:rsidRPr="009A661D" w:rsidRDefault="000B5381" w:rsidP="000B5381">
      <w:pPr>
        <w:pStyle w:val="PargrafodaLista"/>
        <w:rPr>
          <w:rFonts w:ascii="Arial" w:hAnsi="Arial" w:cs="Arial"/>
          <w:b/>
          <w:bCs/>
          <w:lang w:val="pt-PT"/>
        </w:rPr>
      </w:pPr>
    </w:p>
    <w:p w14:paraId="10F95DC4" w14:textId="2F3AB8AE" w:rsidR="000B5381" w:rsidRPr="009A661D" w:rsidRDefault="000B5381" w:rsidP="00954619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Os </w:t>
      </w:r>
      <w:r w:rsidRPr="009A661D">
        <w:rPr>
          <w:rFonts w:ascii="Arial" w:hAnsi="Arial" w:cs="Arial"/>
          <w:b/>
          <w:bCs/>
          <w:lang w:val="pt-PT"/>
        </w:rPr>
        <w:t xml:space="preserve">MR </w:t>
      </w:r>
      <w:r w:rsidRPr="009A661D">
        <w:rPr>
          <w:rFonts w:ascii="Arial" w:hAnsi="Arial" w:cs="Arial"/>
          <w:lang w:val="pt-PT"/>
        </w:rPr>
        <w:t xml:space="preserve">devem especificar quem está responsável por aceitar o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(</w:t>
      </w:r>
      <w:proofErr w:type="spellStart"/>
      <w:r w:rsidRPr="009A661D">
        <w:rPr>
          <w:rFonts w:ascii="Arial" w:hAnsi="Arial" w:cs="Arial"/>
          <w:lang w:val="pt-PT"/>
        </w:rPr>
        <w:t>assignee</w:t>
      </w:r>
      <w:proofErr w:type="spellEnd"/>
      <w:r w:rsidRPr="009A661D">
        <w:rPr>
          <w:rFonts w:ascii="Arial" w:hAnsi="Arial" w:cs="Arial"/>
          <w:lang w:val="pt-PT"/>
        </w:rPr>
        <w:t>)</w:t>
      </w:r>
      <w:r w:rsidR="004A04B1" w:rsidRPr="009A661D">
        <w:rPr>
          <w:rFonts w:ascii="Arial" w:hAnsi="Arial" w:cs="Arial"/>
          <w:lang w:val="pt-PT"/>
        </w:rPr>
        <w:t>.</w:t>
      </w:r>
    </w:p>
    <w:p w14:paraId="285F4433" w14:textId="77777777" w:rsidR="000B5381" w:rsidRPr="009A661D" w:rsidRDefault="000B5381" w:rsidP="000B5381">
      <w:pPr>
        <w:pStyle w:val="PargrafodaLista"/>
        <w:rPr>
          <w:rFonts w:ascii="Arial" w:hAnsi="Arial" w:cs="Arial"/>
          <w:b/>
          <w:bCs/>
          <w:lang w:val="pt-PT"/>
        </w:rPr>
      </w:pPr>
    </w:p>
    <w:p w14:paraId="4CC7CF0F" w14:textId="552091C6" w:rsidR="000B5381" w:rsidRPr="009A661D" w:rsidRDefault="000B5381" w:rsidP="00954619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Em fase pré-desenvolvimento o responsável por aceitar e aprovar o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é o </w:t>
      </w:r>
      <w:r w:rsidRPr="009A661D">
        <w:rPr>
          <w:rFonts w:ascii="Arial" w:hAnsi="Arial" w:cs="Arial"/>
          <w:b/>
          <w:bCs/>
          <w:lang w:val="pt-PT"/>
        </w:rPr>
        <w:t>PO</w:t>
      </w:r>
      <w:r w:rsidR="00825222" w:rsidRPr="009A661D">
        <w:rPr>
          <w:rFonts w:ascii="Arial" w:hAnsi="Arial" w:cs="Arial"/>
          <w:lang w:val="pt-PT"/>
        </w:rPr>
        <w:t>, apenas deve ser necessária uma aprovação.</w:t>
      </w:r>
    </w:p>
    <w:p w14:paraId="5E12B208" w14:textId="77777777" w:rsidR="00055C5E" w:rsidRPr="009A661D" w:rsidRDefault="00055C5E" w:rsidP="00055C5E">
      <w:pPr>
        <w:pStyle w:val="PargrafodaLista"/>
        <w:rPr>
          <w:rFonts w:ascii="Arial" w:hAnsi="Arial" w:cs="Arial"/>
          <w:b/>
          <w:bCs/>
          <w:lang w:val="pt-PT"/>
        </w:rPr>
      </w:pPr>
    </w:p>
    <w:p w14:paraId="5D854E1E" w14:textId="56D397CF" w:rsidR="00055C5E" w:rsidRPr="009A661D" w:rsidRDefault="00BF5124" w:rsidP="00954619">
      <w:pPr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MR </w:t>
      </w:r>
      <w:r w:rsidRPr="009A661D">
        <w:rPr>
          <w:rFonts w:ascii="Arial" w:hAnsi="Arial" w:cs="Arial"/>
          <w:lang w:val="pt-PT"/>
        </w:rPr>
        <w:t>de i</w:t>
      </w:r>
      <w:r w:rsidR="00055C5E" w:rsidRPr="009A661D">
        <w:rPr>
          <w:rFonts w:ascii="Arial" w:hAnsi="Arial" w:cs="Arial"/>
          <w:lang w:val="pt-PT"/>
        </w:rPr>
        <w:t xml:space="preserve">ssues relacionadas com o desenvolvimento de código devem de </w:t>
      </w:r>
      <w:r w:rsidRPr="009A661D">
        <w:rPr>
          <w:rFonts w:ascii="Arial" w:hAnsi="Arial" w:cs="Arial"/>
          <w:lang w:val="pt-PT"/>
        </w:rPr>
        <w:t xml:space="preserve">ser aceites pelo </w:t>
      </w:r>
      <w:r w:rsidRPr="009A661D">
        <w:rPr>
          <w:rFonts w:ascii="Arial" w:hAnsi="Arial" w:cs="Arial"/>
          <w:b/>
          <w:bCs/>
          <w:lang w:val="pt-PT"/>
        </w:rPr>
        <w:t>D</w:t>
      </w:r>
      <w:r w:rsidR="00707D3B" w:rsidRPr="009A661D">
        <w:rPr>
          <w:rFonts w:ascii="Arial" w:hAnsi="Arial" w:cs="Arial"/>
          <w:b/>
          <w:bCs/>
          <w:lang w:val="pt-PT"/>
        </w:rPr>
        <w:t xml:space="preserve">evelopment </w:t>
      </w:r>
      <w:r w:rsidRPr="009A661D">
        <w:rPr>
          <w:rFonts w:ascii="Arial" w:hAnsi="Arial" w:cs="Arial"/>
          <w:b/>
          <w:bCs/>
          <w:lang w:val="pt-PT"/>
        </w:rPr>
        <w:t>S</w:t>
      </w:r>
      <w:r w:rsidR="00707D3B" w:rsidRPr="009A661D">
        <w:rPr>
          <w:rFonts w:ascii="Arial" w:hAnsi="Arial" w:cs="Arial"/>
          <w:b/>
          <w:bCs/>
          <w:lang w:val="pt-PT"/>
        </w:rPr>
        <w:t>upervisor</w:t>
      </w:r>
      <w:r w:rsidRPr="009A661D">
        <w:rPr>
          <w:rFonts w:ascii="Arial" w:hAnsi="Arial" w:cs="Arial"/>
          <w:b/>
          <w:bCs/>
          <w:lang w:val="pt-PT"/>
        </w:rPr>
        <w:t>.</w:t>
      </w:r>
    </w:p>
    <w:p w14:paraId="71FD3362" w14:textId="77777777" w:rsidR="000E54E9" w:rsidRPr="009A661D" w:rsidRDefault="000E54E9" w:rsidP="009D0D66">
      <w:pPr>
        <w:rPr>
          <w:rFonts w:ascii="Arial" w:hAnsi="Arial" w:cs="Arial"/>
          <w:b/>
          <w:bCs/>
          <w:lang w:val="pt-PT"/>
        </w:rPr>
      </w:pPr>
    </w:p>
    <w:p w14:paraId="5A35BCD6" w14:textId="7DA96012" w:rsidR="009852BC" w:rsidRPr="009A661D" w:rsidRDefault="009852BC" w:rsidP="00D05F95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Aceitar MR:</w:t>
      </w:r>
    </w:p>
    <w:p w14:paraId="65D7980F" w14:textId="34DB4CCD" w:rsidR="00042AE8" w:rsidRPr="009A661D" w:rsidRDefault="00042AE8" w:rsidP="00042AE8">
      <w:pPr>
        <w:ind w:left="720"/>
        <w:rPr>
          <w:rFonts w:ascii="Arial" w:hAnsi="Arial" w:cs="Arial"/>
          <w:b/>
          <w:bCs/>
          <w:lang w:val="pt-PT"/>
        </w:rPr>
      </w:pPr>
    </w:p>
    <w:p w14:paraId="3AF77FB5" w14:textId="6D77ED84" w:rsidR="00F22C7C" w:rsidRPr="009A661D" w:rsidRDefault="00F22C7C" w:rsidP="007A5F55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Em fase pré-desenvolvimento todos os </w:t>
      </w:r>
      <w:r w:rsidRPr="009A661D">
        <w:rPr>
          <w:rFonts w:ascii="Arial" w:hAnsi="Arial" w:cs="Arial"/>
          <w:b/>
          <w:bCs/>
          <w:lang w:val="pt-PT"/>
        </w:rPr>
        <w:t>MR</w:t>
      </w:r>
      <w:r w:rsidRPr="009A661D">
        <w:rPr>
          <w:rFonts w:ascii="Arial" w:hAnsi="Arial" w:cs="Arial"/>
          <w:lang w:val="pt-PT"/>
        </w:rPr>
        <w:t xml:space="preserve"> são aceites pelo </w:t>
      </w:r>
      <w:r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 xml:space="preserve">, </w:t>
      </w:r>
      <w:r w:rsidR="004C1F6A" w:rsidRPr="009A661D">
        <w:rPr>
          <w:rFonts w:ascii="Arial" w:hAnsi="Arial" w:cs="Arial"/>
          <w:lang w:val="pt-PT"/>
        </w:rPr>
        <w:t>ou seja,</w:t>
      </w:r>
      <w:r w:rsidRPr="009A661D">
        <w:rPr>
          <w:rFonts w:ascii="Arial" w:hAnsi="Arial" w:cs="Arial"/>
          <w:lang w:val="pt-PT"/>
        </w:rPr>
        <w:t xml:space="preserve"> enquanto se está a fazer a especificação de requisitos, use cases e a elaboração de </w:t>
      </w:r>
      <w:proofErr w:type="spellStart"/>
      <w:r w:rsidRPr="009A661D">
        <w:rPr>
          <w:rFonts w:ascii="Arial" w:hAnsi="Arial" w:cs="Arial"/>
          <w:lang w:val="pt-PT"/>
        </w:rPr>
        <w:t>mockups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43EB26DC" w14:textId="77777777" w:rsidR="00F22C7C" w:rsidRPr="009A661D" w:rsidRDefault="00F22C7C" w:rsidP="00F22C7C">
      <w:pPr>
        <w:pStyle w:val="PargrafodaLista"/>
        <w:rPr>
          <w:rFonts w:ascii="Arial" w:hAnsi="Arial" w:cs="Arial"/>
          <w:lang w:val="pt-PT"/>
        </w:rPr>
      </w:pPr>
    </w:p>
    <w:p w14:paraId="08578541" w14:textId="730094FD" w:rsidR="00F9481B" w:rsidRPr="009A661D" w:rsidRDefault="00042AE8" w:rsidP="004A04B1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Os merge </w:t>
      </w:r>
      <w:r w:rsidR="00280A89" w:rsidRPr="009A661D">
        <w:rPr>
          <w:rFonts w:ascii="Arial" w:hAnsi="Arial" w:cs="Arial"/>
          <w:lang w:val="pt-PT"/>
        </w:rPr>
        <w:t xml:space="preserve">requests para a branch </w:t>
      </w:r>
      <w:r w:rsidR="00267606" w:rsidRPr="009A661D">
        <w:rPr>
          <w:rFonts w:ascii="Arial" w:hAnsi="Arial" w:cs="Arial"/>
          <w:b/>
          <w:bCs/>
          <w:lang w:val="pt-PT"/>
        </w:rPr>
        <w:t>“</w:t>
      </w:r>
      <w:r w:rsidR="00280A89" w:rsidRPr="009A661D">
        <w:rPr>
          <w:rFonts w:ascii="Arial" w:hAnsi="Arial" w:cs="Arial"/>
          <w:b/>
          <w:bCs/>
          <w:lang w:val="pt-PT"/>
        </w:rPr>
        <w:t>development</w:t>
      </w:r>
      <w:r w:rsidR="00267606" w:rsidRPr="009A661D">
        <w:rPr>
          <w:rFonts w:ascii="Arial" w:hAnsi="Arial" w:cs="Arial"/>
          <w:b/>
          <w:bCs/>
          <w:lang w:val="pt-PT"/>
        </w:rPr>
        <w:t>”</w:t>
      </w:r>
      <w:r w:rsidR="00F22C7C" w:rsidRPr="009A661D">
        <w:rPr>
          <w:rFonts w:ascii="Arial" w:hAnsi="Arial" w:cs="Arial"/>
          <w:lang w:val="pt-PT"/>
        </w:rPr>
        <w:t xml:space="preserve"> (em fase de desenvolvimento)</w:t>
      </w:r>
      <w:r w:rsidR="00280A89" w:rsidRPr="009A661D">
        <w:rPr>
          <w:rFonts w:ascii="Arial" w:hAnsi="Arial" w:cs="Arial"/>
          <w:lang w:val="pt-PT"/>
        </w:rPr>
        <w:t xml:space="preserve"> são aceites pelo </w:t>
      </w:r>
      <w:r w:rsidR="00B51EB0" w:rsidRPr="009A661D">
        <w:rPr>
          <w:rFonts w:ascii="Arial" w:hAnsi="Arial" w:cs="Arial"/>
          <w:b/>
          <w:bCs/>
          <w:lang w:val="pt-PT"/>
        </w:rPr>
        <w:t>DS</w:t>
      </w:r>
      <w:r w:rsidR="00FC38DD" w:rsidRPr="009A661D">
        <w:rPr>
          <w:rFonts w:ascii="Arial" w:hAnsi="Arial" w:cs="Arial"/>
          <w:lang w:val="pt-PT"/>
        </w:rPr>
        <w:t>.</w:t>
      </w:r>
      <w:r w:rsidR="00280A89" w:rsidRPr="009A661D">
        <w:rPr>
          <w:rFonts w:ascii="Arial" w:hAnsi="Arial" w:cs="Arial"/>
          <w:lang w:val="pt-PT"/>
        </w:rPr>
        <w:t xml:space="preserve"> </w:t>
      </w:r>
      <w:r w:rsidR="00FC38DD" w:rsidRPr="009A661D">
        <w:rPr>
          <w:rFonts w:ascii="Arial" w:hAnsi="Arial" w:cs="Arial"/>
          <w:lang w:val="pt-PT"/>
        </w:rPr>
        <w:t>A</w:t>
      </w:r>
      <w:r w:rsidR="00280A89" w:rsidRPr="009A661D">
        <w:rPr>
          <w:rFonts w:ascii="Arial" w:hAnsi="Arial" w:cs="Arial"/>
          <w:lang w:val="pt-PT"/>
        </w:rPr>
        <w:t xml:space="preserve">ntes de aceitar o </w:t>
      </w:r>
      <w:r w:rsidR="00B51EB0" w:rsidRPr="009A661D">
        <w:rPr>
          <w:rFonts w:ascii="Arial" w:hAnsi="Arial" w:cs="Arial"/>
          <w:b/>
          <w:bCs/>
          <w:lang w:val="pt-PT"/>
        </w:rPr>
        <w:t>DS</w:t>
      </w:r>
      <w:r w:rsidR="00280A89" w:rsidRPr="009A661D">
        <w:rPr>
          <w:rFonts w:ascii="Arial" w:hAnsi="Arial" w:cs="Arial"/>
          <w:lang w:val="pt-PT"/>
        </w:rPr>
        <w:t xml:space="preserve"> analisa </w:t>
      </w:r>
      <w:r w:rsidR="00E71C2E" w:rsidRPr="009A661D">
        <w:rPr>
          <w:rFonts w:ascii="Arial" w:hAnsi="Arial" w:cs="Arial"/>
          <w:lang w:val="pt-PT"/>
        </w:rPr>
        <w:t xml:space="preserve">o resultado da pipeline, verificando se o </w:t>
      </w:r>
      <w:proofErr w:type="spellStart"/>
      <w:r w:rsidR="00E71C2E" w:rsidRPr="009A661D">
        <w:rPr>
          <w:rFonts w:ascii="Arial" w:hAnsi="Arial" w:cs="Arial"/>
          <w:lang w:val="pt-PT"/>
        </w:rPr>
        <w:t>merge</w:t>
      </w:r>
      <w:proofErr w:type="spellEnd"/>
      <w:r w:rsidR="00E71C2E" w:rsidRPr="009A661D">
        <w:rPr>
          <w:rFonts w:ascii="Arial" w:hAnsi="Arial" w:cs="Arial"/>
          <w:lang w:val="pt-PT"/>
        </w:rPr>
        <w:t xml:space="preserve"> </w:t>
      </w:r>
      <w:proofErr w:type="spellStart"/>
      <w:r w:rsidR="00E71C2E" w:rsidRPr="009A661D">
        <w:rPr>
          <w:rFonts w:ascii="Arial" w:hAnsi="Arial" w:cs="Arial"/>
          <w:lang w:val="pt-PT"/>
        </w:rPr>
        <w:t>request</w:t>
      </w:r>
      <w:proofErr w:type="spellEnd"/>
      <w:r w:rsidR="00E71C2E" w:rsidRPr="009A661D">
        <w:rPr>
          <w:rFonts w:ascii="Arial" w:hAnsi="Arial" w:cs="Arial"/>
          <w:lang w:val="pt-PT"/>
        </w:rPr>
        <w:t xml:space="preserve"> não trará nenhum </w:t>
      </w:r>
      <w:r w:rsidR="009658D0" w:rsidRPr="009A661D">
        <w:rPr>
          <w:rFonts w:ascii="Arial" w:hAnsi="Arial" w:cs="Arial"/>
          <w:lang w:val="pt-PT"/>
        </w:rPr>
        <w:t>conflito com o projeto já desenvolvido</w:t>
      </w:r>
      <w:r w:rsidR="00FC38DD" w:rsidRPr="009A661D">
        <w:rPr>
          <w:rFonts w:ascii="Arial" w:hAnsi="Arial" w:cs="Arial"/>
          <w:lang w:val="pt-PT"/>
        </w:rPr>
        <w:t>.</w:t>
      </w:r>
      <w:r w:rsidR="009658D0" w:rsidRPr="009A661D">
        <w:rPr>
          <w:rFonts w:ascii="Arial" w:hAnsi="Arial" w:cs="Arial"/>
          <w:lang w:val="pt-PT"/>
        </w:rPr>
        <w:t xml:space="preserve"> </w:t>
      </w:r>
      <w:r w:rsidR="00FC38DD" w:rsidRPr="009A661D">
        <w:rPr>
          <w:rFonts w:ascii="Arial" w:hAnsi="Arial" w:cs="Arial"/>
          <w:lang w:val="pt-PT"/>
        </w:rPr>
        <w:t>C</w:t>
      </w:r>
      <w:r w:rsidR="009658D0" w:rsidRPr="009A661D">
        <w:rPr>
          <w:rFonts w:ascii="Arial" w:hAnsi="Arial" w:cs="Arial"/>
          <w:lang w:val="pt-PT"/>
        </w:rPr>
        <w:t xml:space="preserve">abe ao </w:t>
      </w:r>
      <w:r w:rsidR="00B51EB0" w:rsidRPr="009A661D">
        <w:rPr>
          <w:rFonts w:ascii="Arial" w:hAnsi="Arial" w:cs="Arial"/>
          <w:b/>
          <w:bCs/>
          <w:lang w:val="pt-PT"/>
        </w:rPr>
        <w:t>DS</w:t>
      </w:r>
      <w:r w:rsidR="009658D0" w:rsidRPr="009A661D">
        <w:rPr>
          <w:rFonts w:ascii="Arial" w:hAnsi="Arial" w:cs="Arial"/>
          <w:lang w:val="pt-PT"/>
        </w:rPr>
        <w:t xml:space="preserve"> interagir com a </w:t>
      </w:r>
      <w:proofErr w:type="spellStart"/>
      <w:r w:rsidR="009658D0" w:rsidRPr="009A661D">
        <w:rPr>
          <w:rFonts w:ascii="Arial" w:hAnsi="Arial" w:cs="Arial"/>
          <w:lang w:val="pt-PT"/>
        </w:rPr>
        <w:t>devTeam</w:t>
      </w:r>
      <w:proofErr w:type="spellEnd"/>
      <w:r w:rsidR="009658D0" w:rsidRPr="009A661D">
        <w:rPr>
          <w:rFonts w:ascii="Arial" w:hAnsi="Arial" w:cs="Arial"/>
          <w:lang w:val="pt-PT"/>
        </w:rPr>
        <w:t xml:space="preserve"> de forma a resolver conflitos ou problemas que ele detete </w:t>
      </w:r>
      <w:r w:rsidR="007B6F62" w:rsidRPr="009A661D">
        <w:rPr>
          <w:rFonts w:ascii="Arial" w:hAnsi="Arial" w:cs="Arial"/>
          <w:lang w:val="pt-PT"/>
        </w:rPr>
        <w:t>ao fazer a revisão.</w:t>
      </w:r>
      <w:r w:rsidR="00F9481B" w:rsidRPr="009A661D">
        <w:rPr>
          <w:rFonts w:ascii="Arial" w:hAnsi="Arial" w:cs="Arial"/>
          <w:lang w:val="pt-PT"/>
        </w:rPr>
        <w:t xml:space="preserve"> </w:t>
      </w:r>
      <w:r w:rsidR="0015211D" w:rsidRPr="009A661D">
        <w:rPr>
          <w:rFonts w:ascii="Arial" w:hAnsi="Arial" w:cs="Arial"/>
          <w:lang w:val="pt-PT"/>
        </w:rPr>
        <w:t xml:space="preserve">Caso o </w:t>
      </w:r>
      <w:r w:rsidR="0015211D" w:rsidRPr="009A661D">
        <w:rPr>
          <w:rFonts w:ascii="Arial" w:hAnsi="Arial" w:cs="Arial"/>
          <w:b/>
          <w:bCs/>
          <w:lang w:val="pt-PT"/>
        </w:rPr>
        <w:t>MR</w:t>
      </w:r>
      <w:r w:rsidR="0015211D" w:rsidRPr="009A661D">
        <w:rPr>
          <w:rFonts w:ascii="Arial" w:hAnsi="Arial" w:cs="Arial"/>
          <w:lang w:val="pt-PT"/>
        </w:rPr>
        <w:t xml:space="preserve"> seja recusado é atribuída à </w:t>
      </w:r>
      <w:proofErr w:type="spellStart"/>
      <w:r w:rsidR="0015211D" w:rsidRPr="009A661D">
        <w:rPr>
          <w:rFonts w:ascii="Arial" w:hAnsi="Arial" w:cs="Arial"/>
          <w:lang w:val="pt-PT"/>
        </w:rPr>
        <w:t>issue</w:t>
      </w:r>
      <w:proofErr w:type="spellEnd"/>
      <w:r w:rsidR="0015211D" w:rsidRPr="009A661D">
        <w:rPr>
          <w:rFonts w:ascii="Arial" w:hAnsi="Arial" w:cs="Arial"/>
          <w:lang w:val="pt-PT"/>
        </w:rPr>
        <w:t xml:space="preserve"> a </w:t>
      </w:r>
      <w:proofErr w:type="spellStart"/>
      <w:r w:rsidR="005E3BBB" w:rsidRPr="009A661D">
        <w:rPr>
          <w:rFonts w:ascii="Arial" w:hAnsi="Arial" w:cs="Arial"/>
          <w:lang w:val="pt-PT"/>
        </w:rPr>
        <w:t>label</w:t>
      </w:r>
      <w:proofErr w:type="spellEnd"/>
      <w:r w:rsidR="0015211D" w:rsidRPr="009A661D">
        <w:rPr>
          <w:rFonts w:ascii="Arial" w:hAnsi="Arial" w:cs="Arial"/>
          <w:lang w:val="pt-PT"/>
        </w:rPr>
        <w:t xml:space="preserve"> </w:t>
      </w:r>
      <w:r w:rsidR="0015211D" w:rsidRPr="009A661D">
        <w:rPr>
          <w:rFonts w:ascii="Arial" w:hAnsi="Arial" w:cs="Arial"/>
          <w:b/>
          <w:bCs/>
          <w:i/>
          <w:iCs/>
          <w:lang w:val="pt-PT"/>
        </w:rPr>
        <w:t>“</w:t>
      </w:r>
      <w:proofErr w:type="spellStart"/>
      <w:r w:rsidR="0015211D" w:rsidRPr="009A661D">
        <w:rPr>
          <w:rFonts w:ascii="Arial" w:hAnsi="Arial" w:cs="Arial"/>
          <w:b/>
          <w:bCs/>
          <w:i/>
          <w:iCs/>
          <w:lang w:val="pt-PT"/>
        </w:rPr>
        <w:t>Review</w:t>
      </w:r>
      <w:proofErr w:type="spellEnd"/>
      <w:r w:rsidR="0015211D" w:rsidRPr="009A661D">
        <w:rPr>
          <w:rFonts w:ascii="Arial" w:hAnsi="Arial" w:cs="Arial"/>
          <w:b/>
          <w:bCs/>
          <w:i/>
          <w:iCs/>
          <w:lang w:val="pt-PT"/>
        </w:rPr>
        <w:t xml:space="preserve"> </w:t>
      </w:r>
      <w:proofErr w:type="spellStart"/>
      <w:r w:rsidR="0015211D" w:rsidRPr="009A661D">
        <w:rPr>
          <w:rFonts w:ascii="Arial" w:hAnsi="Arial" w:cs="Arial"/>
          <w:b/>
          <w:bCs/>
          <w:i/>
          <w:iCs/>
          <w:lang w:val="pt-PT"/>
        </w:rPr>
        <w:t>Rejected</w:t>
      </w:r>
      <w:proofErr w:type="spellEnd"/>
      <w:r w:rsidR="0015211D" w:rsidRPr="009A661D">
        <w:rPr>
          <w:rFonts w:ascii="Arial" w:hAnsi="Arial" w:cs="Arial"/>
          <w:b/>
          <w:bCs/>
          <w:i/>
          <w:iCs/>
          <w:lang w:val="pt-PT"/>
        </w:rPr>
        <w:t>”</w:t>
      </w:r>
      <w:r w:rsidR="00E13853" w:rsidRPr="009A661D">
        <w:rPr>
          <w:rFonts w:ascii="Arial" w:hAnsi="Arial" w:cs="Arial"/>
          <w:lang w:val="pt-PT"/>
        </w:rPr>
        <w:t xml:space="preserve"> junto com uma descrição a explicar </w:t>
      </w:r>
      <w:r w:rsidR="00FC38DD" w:rsidRPr="009A661D">
        <w:rPr>
          <w:rFonts w:ascii="Arial" w:hAnsi="Arial" w:cs="Arial"/>
          <w:lang w:val="pt-PT"/>
        </w:rPr>
        <w:t>a rejeição</w:t>
      </w:r>
      <w:r w:rsidR="009F35E0" w:rsidRPr="009A661D">
        <w:rPr>
          <w:rFonts w:ascii="Arial" w:hAnsi="Arial" w:cs="Arial"/>
          <w:lang w:val="pt-PT"/>
        </w:rPr>
        <w:t xml:space="preserve">, cabe ao desenvolvedor retirar esta </w:t>
      </w:r>
      <w:proofErr w:type="spellStart"/>
      <w:r w:rsidR="009F35E0" w:rsidRPr="009A661D">
        <w:rPr>
          <w:rFonts w:ascii="Arial" w:hAnsi="Arial" w:cs="Arial"/>
          <w:lang w:val="pt-PT"/>
        </w:rPr>
        <w:t>label</w:t>
      </w:r>
      <w:proofErr w:type="spellEnd"/>
      <w:r w:rsidR="009F35E0" w:rsidRPr="009A661D">
        <w:rPr>
          <w:rFonts w:ascii="Arial" w:hAnsi="Arial" w:cs="Arial"/>
          <w:lang w:val="pt-PT"/>
        </w:rPr>
        <w:t xml:space="preserve"> e colocar a </w:t>
      </w:r>
      <w:proofErr w:type="spellStart"/>
      <w:r w:rsidR="009F35E0" w:rsidRPr="009A661D">
        <w:rPr>
          <w:rFonts w:ascii="Arial" w:hAnsi="Arial" w:cs="Arial"/>
          <w:lang w:val="pt-PT"/>
        </w:rPr>
        <w:t>issue</w:t>
      </w:r>
      <w:proofErr w:type="spellEnd"/>
      <w:r w:rsidR="009F35E0" w:rsidRPr="009A661D">
        <w:rPr>
          <w:rFonts w:ascii="Arial" w:hAnsi="Arial" w:cs="Arial"/>
          <w:lang w:val="pt-PT"/>
        </w:rPr>
        <w:t xml:space="preserve"> </w:t>
      </w:r>
      <w:r w:rsidR="00007833" w:rsidRPr="009A661D">
        <w:rPr>
          <w:rFonts w:ascii="Arial" w:hAnsi="Arial" w:cs="Arial"/>
          <w:lang w:val="pt-PT"/>
        </w:rPr>
        <w:t xml:space="preserve">com a </w:t>
      </w:r>
      <w:proofErr w:type="spellStart"/>
      <w:r w:rsidR="00007833" w:rsidRPr="009A661D">
        <w:rPr>
          <w:rFonts w:ascii="Arial" w:hAnsi="Arial" w:cs="Arial"/>
          <w:lang w:val="pt-PT"/>
        </w:rPr>
        <w:t>label</w:t>
      </w:r>
      <w:proofErr w:type="spellEnd"/>
      <w:r w:rsidR="00007833" w:rsidRPr="009A661D">
        <w:rPr>
          <w:rFonts w:ascii="Arial" w:hAnsi="Arial" w:cs="Arial"/>
          <w:lang w:val="pt-PT"/>
        </w:rPr>
        <w:t xml:space="preserve"> </w:t>
      </w:r>
      <w:r w:rsidR="009F35E0" w:rsidRPr="009A661D">
        <w:rPr>
          <w:rFonts w:ascii="Arial" w:hAnsi="Arial" w:cs="Arial"/>
          <w:lang w:val="pt-PT"/>
        </w:rPr>
        <w:t>corret</w:t>
      </w:r>
      <w:r w:rsidR="00007833" w:rsidRPr="009A661D">
        <w:rPr>
          <w:rFonts w:ascii="Arial" w:hAnsi="Arial" w:cs="Arial"/>
          <w:lang w:val="pt-PT"/>
        </w:rPr>
        <w:t>a</w:t>
      </w:r>
      <w:r w:rsidR="009F35E0" w:rsidRPr="009A661D">
        <w:rPr>
          <w:rFonts w:ascii="Arial" w:hAnsi="Arial" w:cs="Arial"/>
          <w:lang w:val="pt-PT"/>
        </w:rPr>
        <w:t xml:space="preserve"> </w:t>
      </w:r>
      <w:r w:rsidR="00144058" w:rsidRPr="009A661D">
        <w:rPr>
          <w:rFonts w:ascii="Arial" w:hAnsi="Arial" w:cs="Arial"/>
          <w:lang w:val="pt-PT"/>
        </w:rPr>
        <w:t>(</w:t>
      </w:r>
      <w:proofErr w:type="spellStart"/>
      <w:r w:rsidR="00144058" w:rsidRPr="009A661D">
        <w:rPr>
          <w:rFonts w:ascii="Arial" w:hAnsi="Arial" w:cs="Arial"/>
          <w:lang w:val="pt-PT"/>
        </w:rPr>
        <w:t>Plan</w:t>
      </w:r>
      <w:proofErr w:type="spellEnd"/>
      <w:r w:rsidR="00144058" w:rsidRPr="009A661D">
        <w:rPr>
          <w:rFonts w:ascii="Arial" w:hAnsi="Arial" w:cs="Arial"/>
          <w:lang w:val="pt-PT"/>
        </w:rPr>
        <w:t>/</w:t>
      </w:r>
      <w:proofErr w:type="spellStart"/>
      <w:r w:rsidR="00144058" w:rsidRPr="009A661D">
        <w:rPr>
          <w:rFonts w:ascii="Arial" w:hAnsi="Arial" w:cs="Arial"/>
          <w:lang w:val="pt-PT"/>
        </w:rPr>
        <w:t>Doing</w:t>
      </w:r>
      <w:proofErr w:type="spellEnd"/>
      <w:r w:rsidR="00144058" w:rsidRPr="009A661D">
        <w:rPr>
          <w:rFonts w:ascii="Arial" w:hAnsi="Arial" w:cs="Arial"/>
          <w:lang w:val="pt-PT"/>
        </w:rPr>
        <w:t>/</w:t>
      </w:r>
      <w:proofErr w:type="spellStart"/>
      <w:r w:rsidR="00707D3B" w:rsidRPr="009A661D">
        <w:rPr>
          <w:rFonts w:ascii="Arial" w:hAnsi="Arial" w:cs="Arial"/>
          <w:lang w:val="pt-PT"/>
        </w:rPr>
        <w:t>Testing</w:t>
      </w:r>
      <w:proofErr w:type="spellEnd"/>
      <w:r w:rsidR="00144058" w:rsidRPr="009A661D">
        <w:rPr>
          <w:rFonts w:ascii="Arial" w:hAnsi="Arial" w:cs="Arial"/>
          <w:lang w:val="pt-PT"/>
        </w:rPr>
        <w:t xml:space="preserve">) </w:t>
      </w:r>
      <w:r w:rsidR="009F35E0" w:rsidRPr="009A661D">
        <w:rPr>
          <w:rFonts w:ascii="Arial" w:hAnsi="Arial" w:cs="Arial"/>
          <w:lang w:val="pt-PT"/>
        </w:rPr>
        <w:t xml:space="preserve">para </w:t>
      </w:r>
      <w:r w:rsidR="009D11C8" w:rsidRPr="009A661D">
        <w:rPr>
          <w:rFonts w:ascii="Arial" w:hAnsi="Arial" w:cs="Arial"/>
          <w:lang w:val="pt-PT"/>
        </w:rPr>
        <w:t>resolver o problema.</w:t>
      </w:r>
      <w:r w:rsidR="00FC38DD" w:rsidRPr="009A661D">
        <w:rPr>
          <w:rFonts w:ascii="Arial" w:hAnsi="Arial" w:cs="Arial"/>
          <w:lang w:val="pt-PT"/>
        </w:rPr>
        <w:t xml:space="preserve"> </w:t>
      </w:r>
    </w:p>
    <w:p w14:paraId="0F2E50D1" w14:textId="2664A4AA" w:rsidR="00D83F08" w:rsidRPr="009A661D" w:rsidRDefault="007B6F62" w:rsidP="002A6B89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Os merge </w:t>
      </w:r>
      <w:proofErr w:type="spellStart"/>
      <w:r w:rsidRPr="009A661D">
        <w:rPr>
          <w:rFonts w:ascii="Arial" w:hAnsi="Arial" w:cs="Arial"/>
          <w:lang w:val="pt-PT"/>
        </w:rPr>
        <w:t>requests</w:t>
      </w:r>
      <w:proofErr w:type="spellEnd"/>
      <w:r w:rsidRPr="009A661D">
        <w:rPr>
          <w:rFonts w:ascii="Arial" w:hAnsi="Arial" w:cs="Arial"/>
          <w:lang w:val="pt-PT"/>
        </w:rPr>
        <w:t xml:space="preserve"> para a </w:t>
      </w:r>
      <w:proofErr w:type="spellStart"/>
      <w:proofErr w:type="gram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proofErr w:type="gramEnd"/>
      <w:r w:rsidR="003A093B" w:rsidRPr="009A661D">
        <w:rPr>
          <w:rFonts w:ascii="Arial" w:hAnsi="Arial" w:cs="Arial"/>
          <w:b/>
          <w:bCs/>
          <w:lang w:val="pt-PT"/>
        </w:rPr>
        <w:t>”</w:t>
      </w:r>
      <w:r w:rsidRPr="009A661D">
        <w:rPr>
          <w:rFonts w:ascii="Arial" w:hAnsi="Arial" w:cs="Arial"/>
          <w:lang w:val="pt-PT"/>
        </w:rPr>
        <w:t xml:space="preserve"> são</w:t>
      </w:r>
      <w:r w:rsidR="00707D3B" w:rsidRPr="009A661D">
        <w:rPr>
          <w:rFonts w:ascii="Arial" w:hAnsi="Arial" w:cs="Arial"/>
          <w:lang w:val="pt-PT"/>
        </w:rPr>
        <w:t xml:space="preserve"> feitos pelo </w:t>
      </w:r>
      <w:r w:rsidR="00055BFD" w:rsidRPr="009A661D">
        <w:rPr>
          <w:rFonts w:ascii="Arial" w:hAnsi="Arial" w:cs="Arial"/>
          <w:b/>
          <w:bCs/>
          <w:lang w:val="pt-PT"/>
        </w:rPr>
        <w:t>DS</w:t>
      </w:r>
      <w:r w:rsidR="00707D3B" w:rsidRPr="009A661D">
        <w:rPr>
          <w:rFonts w:ascii="Arial" w:hAnsi="Arial" w:cs="Arial"/>
          <w:b/>
          <w:bCs/>
          <w:lang w:val="pt-PT"/>
        </w:rPr>
        <w:t xml:space="preserve"> </w:t>
      </w:r>
      <w:r w:rsidR="00707D3B" w:rsidRPr="009A661D">
        <w:rPr>
          <w:rFonts w:ascii="Arial" w:hAnsi="Arial" w:cs="Arial"/>
          <w:lang w:val="pt-PT"/>
        </w:rPr>
        <w:t>e</w:t>
      </w:r>
      <w:r w:rsidRPr="009A661D">
        <w:rPr>
          <w:rFonts w:ascii="Arial" w:hAnsi="Arial" w:cs="Arial"/>
          <w:lang w:val="pt-PT"/>
        </w:rPr>
        <w:t xml:space="preserve"> aceites pelo </w:t>
      </w:r>
      <w:r w:rsidRPr="009A661D">
        <w:rPr>
          <w:rFonts w:ascii="Arial" w:hAnsi="Arial" w:cs="Arial"/>
          <w:b/>
          <w:bCs/>
          <w:lang w:val="pt-PT"/>
        </w:rPr>
        <w:t>PO</w:t>
      </w:r>
      <w:r w:rsidR="00BF47D1" w:rsidRPr="009A661D">
        <w:rPr>
          <w:rFonts w:ascii="Arial" w:hAnsi="Arial" w:cs="Arial"/>
          <w:lang w:val="pt-PT"/>
        </w:rPr>
        <w:t xml:space="preserve"> que deverá tomar os devidos cuidados para assegurar a integridade d</w:t>
      </w:r>
      <w:r w:rsidR="009B58DB" w:rsidRPr="009A661D">
        <w:rPr>
          <w:rFonts w:ascii="Arial" w:hAnsi="Arial" w:cs="Arial"/>
          <w:lang w:val="pt-PT"/>
        </w:rPr>
        <w:t>esta</w:t>
      </w:r>
      <w:r w:rsidR="00BF47D1" w:rsidRPr="009A661D">
        <w:rPr>
          <w:rFonts w:ascii="Arial" w:hAnsi="Arial" w:cs="Arial"/>
          <w:lang w:val="pt-PT"/>
        </w:rPr>
        <w:t xml:space="preserve"> branc</w:t>
      </w:r>
      <w:r w:rsidR="009B58DB" w:rsidRPr="009A661D">
        <w:rPr>
          <w:rFonts w:ascii="Arial" w:hAnsi="Arial" w:cs="Arial"/>
          <w:lang w:val="pt-PT"/>
        </w:rPr>
        <w:t>h</w:t>
      </w:r>
      <w:r w:rsidR="00BF47D1" w:rsidRPr="009A661D">
        <w:rPr>
          <w:rFonts w:ascii="Arial" w:hAnsi="Arial" w:cs="Arial"/>
          <w:lang w:val="pt-PT"/>
        </w:rPr>
        <w:t xml:space="preserve">, devendo </w:t>
      </w:r>
      <w:r w:rsidR="008A47F6" w:rsidRPr="009A661D">
        <w:rPr>
          <w:rFonts w:ascii="Arial" w:hAnsi="Arial" w:cs="Arial"/>
          <w:lang w:val="pt-PT"/>
        </w:rPr>
        <w:t>analisar o resultado da pipeline e o impacto do merge request no projeto.</w:t>
      </w:r>
      <w:r w:rsidR="002E1D30" w:rsidRPr="009A661D">
        <w:rPr>
          <w:rFonts w:ascii="Arial" w:hAnsi="Arial" w:cs="Arial"/>
          <w:lang w:val="pt-PT"/>
        </w:rPr>
        <w:t xml:space="preserve"> Nesta fase o </w:t>
      </w:r>
      <w:r w:rsidR="002E1D30" w:rsidRPr="009A661D">
        <w:rPr>
          <w:rFonts w:ascii="Arial" w:hAnsi="Arial" w:cs="Arial"/>
          <w:b/>
          <w:bCs/>
          <w:lang w:val="pt-PT"/>
        </w:rPr>
        <w:t>PO</w:t>
      </w:r>
      <w:r w:rsidR="002E1D30" w:rsidRPr="009A661D">
        <w:rPr>
          <w:rFonts w:ascii="Arial" w:hAnsi="Arial" w:cs="Arial"/>
          <w:lang w:val="pt-PT"/>
        </w:rPr>
        <w:t xml:space="preserve"> deve fechar as </w:t>
      </w:r>
      <w:proofErr w:type="spellStart"/>
      <w:r w:rsidR="00007833" w:rsidRPr="009A661D">
        <w:rPr>
          <w:rFonts w:ascii="Arial" w:hAnsi="Arial" w:cs="Arial"/>
          <w:b/>
          <w:bCs/>
          <w:lang w:val="pt-PT"/>
        </w:rPr>
        <w:t>U</w:t>
      </w:r>
      <w:r w:rsidR="002E1D30" w:rsidRPr="009A661D">
        <w:rPr>
          <w:rFonts w:ascii="Arial" w:hAnsi="Arial" w:cs="Arial"/>
          <w:b/>
          <w:bCs/>
          <w:lang w:val="pt-PT"/>
        </w:rPr>
        <w:t>ser</w:t>
      </w:r>
      <w:proofErr w:type="spellEnd"/>
      <w:r w:rsidR="002E1D30" w:rsidRPr="009A661D">
        <w:rPr>
          <w:rFonts w:ascii="Arial" w:hAnsi="Arial" w:cs="Arial"/>
          <w:b/>
          <w:bCs/>
          <w:lang w:val="pt-PT"/>
        </w:rPr>
        <w:t xml:space="preserve"> </w:t>
      </w:r>
      <w:proofErr w:type="spellStart"/>
      <w:r w:rsidR="002E1D30" w:rsidRPr="009A661D">
        <w:rPr>
          <w:rFonts w:ascii="Arial" w:hAnsi="Arial" w:cs="Arial"/>
          <w:b/>
          <w:bCs/>
          <w:lang w:val="pt-PT"/>
        </w:rPr>
        <w:t>Stories</w:t>
      </w:r>
      <w:proofErr w:type="spellEnd"/>
      <w:r w:rsidR="002E1D30" w:rsidRPr="009A661D">
        <w:rPr>
          <w:rFonts w:ascii="Arial" w:hAnsi="Arial" w:cs="Arial"/>
          <w:lang w:val="pt-PT"/>
        </w:rPr>
        <w:t xml:space="preserve"> que foram implementadas.</w:t>
      </w:r>
    </w:p>
    <w:p w14:paraId="0128A8C2" w14:textId="77777777" w:rsidR="00E72715" w:rsidRPr="009A661D" w:rsidRDefault="00E72715" w:rsidP="00E72715">
      <w:pPr>
        <w:jc w:val="both"/>
        <w:rPr>
          <w:rFonts w:ascii="Arial" w:hAnsi="Arial" w:cs="Arial"/>
          <w:b/>
          <w:bCs/>
          <w:lang w:val="pt-PT"/>
        </w:rPr>
      </w:pPr>
    </w:p>
    <w:p w14:paraId="54C11ACF" w14:textId="4F26BC8A" w:rsidR="00D83F08" w:rsidRPr="009A661D" w:rsidRDefault="00D83F08" w:rsidP="007B6F62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Ninguém pode aceitar os seus próprios </w:t>
      </w:r>
      <w:r w:rsidRPr="009A661D">
        <w:rPr>
          <w:rFonts w:ascii="Arial" w:hAnsi="Arial" w:cs="Arial"/>
          <w:b/>
          <w:bCs/>
          <w:lang w:val="pt-PT"/>
        </w:rPr>
        <w:t>MR</w:t>
      </w:r>
      <w:r w:rsidR="009B58DB" w:rsidRPr="009A661D">
        <w:rPr>
          <w:rFonts w:ascii="Arial" w:hAnsi="Arial" w:cs="Arial"/>
          <w:lang w:val="pt-PT"/>
        </w:rPr>
        <w:t xml:space="preserve"> (além do </w:t>
      </w:r>
      <w:r w:rsidR="00B51EB0" w:rsidRPr="009A661D">
        <w:rPr>
          <w:rFonts w:ascii="Arial" w:hAnsi="Arial" w:cs="Arial"/>
          <w:b/>
          <w:bCs/>
          <w:lang w:val="pt-PT"/>
        </w:rPr>
        <w:t>DS</w:t>
      </w:r>
      <w:r w:rsidR="009B58DB" w:rsidRPr="009A661D">
        <w:rPr>
          <w:rFonts w:ascii="Arial" w:hAnsi="Arial" w:cs="Arial"/>
          <w:lang w:val="pt-PT"/>
        </w:rPr>
        <w:t>)</w:t>
      </w:r>
      <w:r w:rsidRPr="009A661D">
        <w:rPr>
          <w:rFonts w:ascii="Arial" w:hAnsi="Arial" w:cs="Arial"/>
          <w:lang w:val="pt-PT"/>
        </w:rPr>
        <w:t>, há sempre alguém que irá estar encarregue desta função.</w:t>
      </w:r>
    </w:p>
    <w:p w14:paraId="400257E3" w14:textId="77777777" w:rsidR="00305E16" w:rsidRPr="009A661D" w:rsidRDefault="00305E16" w:rsidP="00305E16">
      <w:pPr>
        <w:pStyle w:val="PargrafodaLista"/>
        <w:rPr>
          <w:rFonts w:ascii="Arial" w:hAnsi="Arial" w:cs="Arial"/>
          <w:b/>
          <w:bCs/>
          <w:lang w:val="pt-PT"/>
        </w:rPr>
      </w:pPr>
    </w:p>
    <w:p w14:paraId="26A36715" w14:textId="27C7375E" w:rsidR="00305E16" w:rsidRPr="009A661D" w:rsidRDefault="00E6478B" w:rsidP="007B6F62">
      <w:pPr>
        <w:pStyle w:val="PargrafodaLista"/>
        <w:numPr>
          <w:ilvl w:val="0"/>
          <w:numId w:val="12"/>
        </w:numPr>
        <w:ind w:left="1418" w:hanging="28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A cada </w:t>
      </w:r>
      <w:r w:rsidRPr="009A661D">
        <w:rPr>
          <w:rFonts w:ascii="Arial" w:hAnsi="Arial" w:cs="Arial"/>
          <w:b/>
          <w:bCs/>
          <w:lang w:val="pt-PT"/>
        </w:rPr>
        <w:t>MR</w:t>
      </w:r>
      <w:r w:rsidR="004C1F6A" w:rsidRPr="009A661D">
        <w:rPr>
          <w:rFonts w:ascii="Arial" w:hAnsi="Arial" w:cs="Arial"/>
          <w:b/>
          <w:bCs/>
          <w:lang w:val="pt-PT"/>
        </w:rPr>
        <w:t xml:space="preserve"> </w:t>
      </w:r>
      <w:r w:rsidR="004C1F6A" w:rsidRPr="009A661D">
        <w:rPr>
          <w:rFonts w:ascii="Arial" w:hAnsi="Arial" w:cs="Arial"/>
          <w:lang w:val="pt-PT"/>
        </w:rPr>
        <w:t xml:space="preserve">para a branch </w:t>
      </w:r>
      <w:r w:rsidR="004C1F6A" w:rsidRPr="009A661D">
        <w:rPr>
          <w:rFonts w:ascii="Arial" w:hAnsi="Arial" w:cs="Arial"/>
          <w:b/>
          <w:bCs/>
          <w:lang w:val="pt-PT"/>
        </w:rPr>
        <w:t>“development”</w:t>
      </w:r>
      <w:r w:rsidRPr="009A661D">
        <w:rPr>
          <w:rFonts w:ascii="Arial" w:hAnsi="Arial" w:cs="Arial"/>
          <w:lang w:val="pt-PT"/>
        </w:rPr>
        <w:t xml:space="preserve"> a branch de origem deve ser eliminada.</w:t>
      </w:r>
    </w:p>
    <w:p w14:paraId="68C3369D" w14:textId="77777777" w:rsidR="00C24887" w:rsidRPr="009A661D" w:rsidRDefault="00C24887" w:rsidP="00C24887">
      <w:pPr>
        <w:rPr>
          <w:rFonts w:ascii="Arial" w:hAnsi="Arial" w:cs="Arial"/>
          <w:lang w:val="pt-PT"/>
        </w:rPr>
      </w:pPr>
    </w:p>
    <w:p w14:paraId="241312A8" w14:textId="77777777" w:rsidR="00C24887" w:rsidRPr="009A661D" w:rsidRDefault="00C24887" w:rsidP="00C24887">
      <w:pPr>
        <w:rPr>
          <w:rFonts w:ascii="Arial" w:hAnsi="Arial" w:cs="Arial"/>
          <w:lang w:val="pt-PT"/>
        </w:rPr>
      </w:pPr>
    </w:p>
    <w:p w14:paraId="0ABF86E9" w14:textId="77777777" w:rsidR="00C24887" w:rsidRPr="009A661D" w:rsidRDefault="00C24887" w:rsidP="00C24887">
      <w:pPr>
        <w:numPr>
          <w:ilvl w:val="0"/>
          <w:numId w:val="1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Atas de reunião:</w:t>
      </w:r>
    </w:p>
    <w:p w14:paraId="70A73DE2" w14:textId="0CB75D55" w:rsidR="00C24887" w:rsidRPr="009A661D" w:rsidRDefault="00C24887" w:rsidP="00C24887">
      <w:pPr>
        <w:numPr>
          <w:ilvl w:val="1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Cada reunião deve gerar uma ata escrita</w:t>
      </w:r>
      <w:r w:rsidR="00AB0B32" w:rsidRPr="009A661D">
        <w:rPr>
          <w:rFonts w:ascii="Arial" w:hAnsi="Arial" w:cs="Arial"/>
          <w:lang w:val="pt-PT"/>
        </w:rPr>
        <w:t xml:space="preserve"> e/ou aprovada</w:t>
      </w:r>
      <w:r w:rsidRPr="009A661D">
        <w:rPr>
          <w:rFonts w:ascii="Arial" w:hAnsi="Arial" w:cs="Arial"/>
          <w:lang w:val="pt-PT"/>
        </w:rPr>
        <w:t xml:space="preserve"> pelo</w:t>
      </w:r>
      <w:r w:rsidR="00632384" w:rsidRPr="009A661D">
        <w:rPr>
          <w:rFonts w:ascii="Arial" w:hAnsi="Arial" w:cs="Arial"/>
          <w:b/>
          <w:bCs/>
          <w:lang w:val="pt-PT"/>
        </w:rPr>
        <w:t xml:space="preserve"> PO</w:t>
      </w:r>
      <w:r w:rsidRPr="009A661D">
        <w:rPr>
          <w:rFonts w:ascii="Arial" w:hAnsi="Arial" w:cs="Arial"/>
          <w:lang w:val="pt-PT"/>
        </w:rPr>
        <w:t>.</w:t>
      </w:r>
    </w:p>
    <w:p w14:paraId="71842F76" w14:textId="05F16A10" w:rsidR="00B51EB0" w:rsidRPr="009A661D" w:rsidRDefault="00B51EB0" w:rsidP="00C24887">
      <w:pPr>
        <w:numPr>
          <w:ilvl w:val="1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As atas de planeamento do sprint são escritas pelo </w:t>
      </w:r>
      <w:r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>.</w:t>
      </w:r>
    </w:p>
    <w:p w14:paraId="197E8C3B" w14:textId="076C2E5D" w:rsidR="00B51EB0" w:rsidRPr="009A661D" w:rsidRDefault="00B51EB0" w:rsidP="00C24887">
      <w:pPr>
        <w:numPr>
          <w:ilvl w:val="1"/>
          <w:numId w:val="12"/>
        </w:numPr>
        <w:spacing w:before="240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As atas de revisão e retrospetiva são escritas pelo </w:t>
      </w:r>
      <w:r w:rsidRPr="009A661D">
        <w:rPr>
          <w:rFonts w:ascii="Arial" w:hAnsi="Arial" w:cs="Arial"/>
          <w:b/>
          <w:bCs/>
          <w:lang w:val="pt-PT"/>
        </w:rPr>
        <w:t>S</w:t>
      </w:r>
      <w:r w:rsidR="0093373C" w:rsidRPr="009A661D">
        <w:rPr>
          <w:rFonts w:ascii="Arial" w:hAnsi="Arial" w:cs="Arial"/>
          <w:b/>
          <w:bCs/>
          <w:lang w:val="pt-PT"/>
        </w:rPr>
        <w:t>M</w:t>
      </w:r>
      <w:r w:rsidR="0093373C" w:rsidRPr="009A661D">
        <w:rPr>
          <w:rFonts w:ascii="Arial" w:hAnsi="Arial" w:cs="Arial"/>
          <w:lang w:val="pt-PT"/>
        </w:rPr>
        <w:t>.</w:t>
      </w:r>
    </w:p>
    <w:p w14:paraId="6342AF54" w14:textId="77777777" w:rsidR="00E96D4E" w:rsidRPr="009A661D" w:rsidRDefault="00E96D4E" w:rsidP="001E4BAD">
      <w:pPr>
        <w:ind w:left="720" w:hanging="720"/>
        <w:rPr>
          <w:rFonts w:ascii="Arial" w:hAnsi="Arial" w:cs="Arial"/>
          <w:b/>
          <w:bCs/>
          <w:lang w:val="pt-PT"/>
        </w:rPr>
      </w:pPr>
    </w:p>
    <w:p w14:paraId="19085BB0" w14:textId="77777777" w:rsidR="009852BC" w:rsidRPr="009A661D" w:rsidRDefault="009852BC" w:rsidP="009852BC">
      <w:pPr>
        <w:ind w:left="720"/>
        <w:rPr>
          <w:rFonts w:ascii="Arial" w:hAnsi="Arial" w:cs="Arial"/>
          <w:b/>
          <w:bCs/>
          <w:lang w:val="pt-PT"/>
        </w:rPr>
      </w:pPr>
    </w:p>
    <w:p w14:paraId="1AC9A770" w14:textId="2BAED234" w:rsidR="002A6B89" w:rsidRPr="009A661D" w:rsidRDefault="002A6B89" w:rsidP="00095DC9">
      <w:pPr>
        <w:jc w:val="both"/>
        <w:rPr>
          <w:rFonts w:ascii="Arial" w:hAnsi="Arial" w:cs="Arial"/>
          <w:lang w:val="pt-PT"/>
        </w:rPr>
      </w:pPr>
    </w:p>
    <w:p w14:paraId="6CC2E0CA" w14:textId="77777777" w:rsidR="009A661D" w:rsidRPr="009A661D" w:rsidRDefault="009A661D" w:rsidP="00095DC9">
      <w:pPr>
        <w:jc w:val="both"/>
        <w:rPr>
          <w:rFonts w:ascii="Arial" w:hAnsi="Arial" w:cs="Arial"/>
          <w:b/>
          <w:bCs/>
          <w:lang w:val="pt-PT"/>
        </w:rPr>
      </w:pPr>
    </w:p>
    <w:p w14:paraId="5FAE49B9" w14:textId="5659799B" w:rsidR="00F74E7B" w:rsidRPr="009A661D" w:rsidRDefault="646AC0F5" w:rsidP="0045349D">
      <w:pPr>
        <w:pStyle w:val="Ttulo3"/>
        <w:rPr>
          <w:rFonts w:cs="Arial"/>
          <w:b/>
          <w:bCs/>
          <w:lang w:val="pt-PT"/>
        </w:rPr>
      </w:pPr>
      <w:bookmarkStart w:id="20" w:name="_Toc89378575"/>
      <w:proofErr w:type="spellStart"/>
      <w:r w:rsidRPr="009A661D">
        <w:rPr>
          <w:rFonts w:cs="Arial"/>
          <w:b/>
          <w:bCs/>
          <w:lang w:val="pt-PT"/>
        </w:rPr>
        <w:lastRenderedPageBreak/>
        <w:t>Labels</w:t>
      </w:r>
      <w:bookmarkEnd w:id="20"/>
      <w:proofErr w:type="spellEnd"/>
    </w:p>
    <w:p w14:paraId="419B0B52" w14:textId="7336F17A" w:rsidR="009B5220" w:rsidRPr="009A661D" w:rsidRDefault="009B5220" w:rsidP="009B5220">
      <w:pPr>
        <w:numPr>
          <w:ilvl w:val="0"/>
          <w:numId w:val="20"/>
        </w:numPr>
        <w:rPr>
          <w:rFonts w:ascii="Arial" w:hAnsi="Arial" w:cs="Arial"/>
        </w:rPr>
      </w:pPr>
      <w:proofErr w:type="gramStart"/>
      <w:r w:rsidRPr="009A661D">
        <w:rPr>
          <w:rFonts w:ascii="Arial" w:hAnsi="Arial" w:cs="Arial"/>
        </w:rPr>
        <w:t>Dev</w:t>
      </w:r>
      <w:r w:rsidR="003A36E1" w:rsidRPr="009A661D">
        <w:rPr>
          <w:rFonts w:ascii="Arial" w:hAnsi="Arial" w:cs="Arial"/>
        </w:rPr>
        <w:t>::</w:t>
      </w:r>
      <w:proofErr w:type="gramEnd"/>
      <w:r w:rsidR="003A36E1" w:rsidRPr="009A661D">
        <w:rPr>
          <w:rFonts w:ascii="Arial" w:hAnsi="Arial" w:cs="Arial"/>
        </w:rPr>
        <w:t>Backlog –</w:t>
      </w:r>
      <w:r w:rsidR="00784BD1" w:rsidRPr="009A661D">
        <w:rPr>
          <w:rFonts w:ascii="Arial" w:hAnsi="Arial" w:cs="Arial"/>
        </w:rPr>
        <w:t xml:space="preserve"> </w:t>
      </w:r>
      <w:r w:rsidR="00CD6659" w:rsidRPr="009A661D">
        <w:rPr>
          <w:rFonts w:ascii="Arial" w:hAnsi="Arial" w:cs="Arial"/>
        </w:rPr>
        <w:t>B</w:t>
      </w:r>
      <w:r w:rsidR="003A36E1" w:rsidRPr="009A661D">
        <w:rPr>
          <w:rFonts w:ascii="Arial" w:hAnsi="Arial" w:cs="Arial"/>
        </w:rPr>
        <w:t>acklog</w:t>
      </w:r>
      <w:r w:rsidR="00784BD1" w:rsidRPr="009A661D">
        <w:rPr>
          <w:rFonts w:ascii="Arial" w:hAnsi="Arial" w:cs="Arial"/>
        </w:rPr>
        <w:t xml:space="preserve"> do </w:t>
      </w:r>
      <w:r w:rsidR="00CD6659" w:rsidRPr="009A661D">
        <w:rPr>
          <w:rFonts w:ascii="Arial" w:hAnsi="Arial" w:cs="Arial"/>
        </w:rPr>
        <w:t>sprint</w:t>
      </w:r>
      <w:r w:rsidR="003A36E1" w:rsidRPr="009A661D">
        <w:rPr>
          <w:rFonts w:ascii="Arial" w:hAnsi="Arial" w:cs="Arial"/>
        </w:rPr>
        <w:t>.</w:t>
      </w:r>
    </w:p>
    <w:p w14:paraId="6101E44B" w14:textId="7BE364AC" w:rsidR="00467F56" w:rsidRPr="009A661D" w:rsidRDefault="003A36E1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="009C27E4" w:rsidRPr="009A661D">
        <w:rPr>
          <w:rFonts w:ascii="Arial" w:hAnsi="Arial" w:cs="Arial"/>
          <w:lang w:val="pt-PT"/>
        </w:rPr>
        <w:t>Plan</w:t>
      </w:r>
      <w:proofErr w:type="spellEnd"/>
      <w:r w:rsidR="00325C58" w:rsidRPr="009A661D">
        <w:rPr>
          <w:rFonts w:ascii="Arial" w:hAnsi="Arial" w:cs="Arial"/>
          <w:lang w:val="pt-PT"/>
        </w:rPr>
        <w:t xml:space="preserve"> </w:t>
      </w:r>
      <w:r w:rsidR="005D31A8" w:rsidRPr="009A661D">
        <w:rPr>
          <w:rFonts w:ascii="Arial" w:hAnsi="Arial" w:cs="Arial"/>
          <w:lang w:val="pt-PT"/>
        </w:rPr>
        <w:t>–</w:t>
      </w:r>
      <w:r w:rsidR="00325C58" w:rsidRPr="009A661D">
        <w:rPr>
          <w:rFonts w:ascii="Arial" w:hAnsi="Arial" w:cs="Arial"/>
          <w:lang w:val="pt-PT"/>
        </w:rPr>
        <w:t xml:space="preserve"> </w:t>
      </w:r>
      <w:r w:rsidR="00214C87" w:rsidRPr="009A661D">
        <w:rPr>
          <w:rFonts w:ascii="Arial" w:hAnsi="Arial" w:cs="Arial"/>
          <w:lang w:val="pt-PT"/>
        </w:rPr>
        <w:t xml:space="preserve">Fase pré-desenvolvimento em que a issue está a ser </w:t>
      </w:r>
      <w:r w:rsidR="009C27E4" w:rsidRPr="009A661D">
        <w:rPr>
          <w:rFonts w:ascii="Arial" w:hAnsi="Arial" w:cs="Arial"/>
          <w:lang w:val="pt-PT"/>
        </w:rPr>
        <w:t>planeada</w:t>
      </w:r>
      <w:r w:rsidR="00214C87" w:rsidRPr="009A661D">
        <w:rPr>
          <w:rFonts w:ascii="Arial" w:hAnsi="Arial" w:cs="Arial"/>
          <w:lang w:val="pt-PT"/>
        </w:rPr>
        <w:t xml:space="preserve"> pelo </w:t>
      </w:r>
      <w:proofErr w:type="spellStart"/>
      <w:r w:rsidR="00214C87" w:rsidRPr="009A661D">
        <w:rPr>
          <w:rFonts w:ascii="Arial" w:hAnsi="Arial" w:cs="Arial"/>
          <w:lang w:val="pt-PT"/>
        </w:rPr>
        <w:t>developer</w:t>
      </w:r>
      <w:proofErr w:type="spellEnd"/>
      <w:r w:rsidR="00AE6519" w:rsidRPr="009A661D">
        <w:rPr>
          <w:rFonts w:ascii="Arial" w:hAnsi="Arial" w:cs="Arial"/>
          <w:lang w:val="pt-PT"/>
        </w:rPr>
        <w:t>. A descrição da issue deve de ser atualizada nesta fase.</w:t>
      </w:r>
    </w:p>
    <w:p w14:paraId="28D95717" w14:textId="76F6521A" w:rsidR="00B2521F" w:rsidRPr="009A661D" w:rsidRDefault="003A36E1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Dev:Doing</w:t>
      </w:r>
      <w:proofErr w:type="spellEnd"/>
      <w:r w:rsidR="004B14CE" w:rsidRPr="009A661D">
        <w:rPr>
          <w:rFonts w:ascii="Arial" w:hAnsi="Arial" w:cs="Arial"/>
          <w:lang w:val="pt-PT"/>
        </w:rPr>
        <w:t xml:space="preserve"> – </w:t>
      </w:r>
      <w:r w:rsidR="004B14CE" w:rsidRPr="009A661D">
        <w:rPr>
          <w:rFonts w:ascii="Arial" w:eastAsia="Arial" w:hAnsi="Arial" w:cs="Arial"/>
          <w:sz w:val="19"/>
          <w:szCs w:val="19"/>
          <w:lang w:val="pt-PT"/>
        </w:rPr>
        <w:t>Fase de implementação</w:t>
      </w:r>
      <w:r w:rsidR="004B14CE" w:rsidRPr="009A661D">
        <w:rPr>
          <w:rFonts w:ascii="Arial" w:hAnsi="Arial" w:cs="Arial"/>
          <w:lang w:val="pt-PT"/>
        </w:rPr>
        <w:t>.</w:t>
      </w:r>
    </w:p>
    <w:p w14:paraId="62B8AF32" w14:textId="55147F4A" w:rsidR="002E5119" w:rsidRPr="009A661D" w:rsidRDefault="002E5119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Testing</w:t>
      </w:r>
      <w:proofErr w:type="spellEnd"/>
      <w:r w:rsidRPr="009A661D">
        <w:rPr>
          <w:rFonts w:ascii="Arial" w:hAnsi="Arial" w:cs="Arial"/>
          <w:lang w:val="pt-PT"/>
        </w:rPr>
        <w:t xml:space="preserve"> – Fase de testes ao código implementado.</w:t>
      </w:r>
    </w:p>
    <w:p w14:paraId="550B336F" w14:textId="7ACBB131" w:rsidR="00B2521F" w:rsidRPr="009A661D" w:rsidRDefault="002E5119" w:rsidP="004A04B1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Reviewing</w:t>
      </w:r>
      <w:proofErr w:type="spellEnd"/>
      <w:r w:rsidRPr="009A661D">
        <w:rPr>
          <w:rFonts w:ascii="Arial" w:hAnsi="Arial" w:cs="Arial"/>
          <w:lang w:val="pt-PT"/>
        </w:rPr>
        <w:t xml:space="preserve"> – Fase de revisão da implementação</w:t>
      </w:r>
      <w:r w:rsidR="00386000" w:rsidRPr="009A661D">
        <w:rPr>
          <w:rFonts w:ascii="Arial" w:hAnsi="Arial" w:cs="Arial"/>
          <w:lang w:val="pt-PT"/>
        </w:rPr>
        <w:t xml:space="preserve"> da issue</w:t>
      </w:r>
      <w:r w:rsidRPr="009A661D">
        <w:rPr>
          <w:rFonts w:ascii="Arial" w:hAnsi="Arial" w:cs="Arial"/>
          <w:lang w:val="pt-PT"/>
        </w:rPr>
        <w:t>.</w:t>
      </w:r>
    </w:p>
    <w:p w14:paraId="5138F0E3" w14:textId="77777777" w:rsidR="007052B6" w:rsidRPr="009A661D" w:rsidRDefault="00114D6C" w:rsidP="007052B6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Done</w:t>
      </w:r>
      <w:proofErr w:type="spellEnd"/>
      <w:r w:rsidR="001938A9" w:rsidRPr="009A661D">
        <w:rPr>
          <w:rFonts w:ascii="Arial" w:hAnsi="Arial" w:cs="Arial"/>
          <w:lang w:val="pt-PT"/>
        </w:rPr>
        <w:t xml:space="preserve"> – Fase </w:t>
      </w:r>
      <w:r w:rsidRPr="009A661D">
        <w:rPr>
          <w:rFonts w:ascii="Arial" w:hAnsi="Arial" w:cs="Arial"/>
          <w:lang w:val="pt-PT"/>
        </w:rPr>
        <w:t>em q</w:t>
      </w:r>
      <w:r w:rsidR="007D09C7" w:rsidRPr="009A661D">
        <w:rPr>
          <w:rFonts w:ascii="Arial" w:hAnsi="Arial" w:cs="Arial"/>
          <w:lang w:val="pt-PT"/>
        </w:rPr>
        <w:t>ue o merge request é feito, a issue</w:t>
      </w:r>
      <w:r w:rsidRPr="009A661D">
        <w:rPr>
          <w:rFonts w:ascii="Arial" w:hAnsi="Arial" w:cs="Arial"/>
          <w:lang w:val="pt-PT"/>
        </w:rPr>
        <w:t xml:space="preserve"> deve ser revista pelo CDR.</w:t>
      </w:r>
    </w:p>
    <w:p w14:paraId="0F8F6A3A" w14:textId="36EA5C7D" w:rsidR="007052B6" w:rsidRPr="009A661D" w:rsidRDefault="007052B6" w:rsidP="007052B6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Review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Rejected</w:t>
      </w:r>
      <w:proofErr w:type="spellEnd"/>
      <w:r w:rsidRPr="009A661D">
        <w:rPr>
          <w:rFonts w:ascii="Arial" w:hAnsi="Arial" w:cs="Arial"/>
          <w:lang w:val="pt-PT"/>
        </w:rPr>
        <w:t xml:space="preserve"> -  Significa que o merge request proveniente da issue foi recusado.</w:t>
      </w:r>
    </w:p>
    <w:p w14:paraId="025F37CD" w14:textId="51619F95" w:rsidR="006854AE" w:rsidRPr="009A661D" w:rsidRDefault="007052B6" w:rsidP="007052B6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Dev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Code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Review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Rejected</w:t>
      </w:r>
      <w:proofErr w:type="spellEnd"/>
      <w:r w:rsidRPr="009A661D">
        <w:rPr>
          <w:rFonts w:ascii="Arial" w:hAnsi="Arial" w:cs="Arial"/>
          <w:lang w:val="pt-PT"/>
        </w:rPr>
        <w:t xml:space="preserve"> -  Significa que o </w:t>
      </w:r>
      <w:r w:rsidR="00B91232" w:rsidRPr="009A661D">
        <w:rPr>
          <w:rFonts w:ascii="Arial" w:hAnsi="Arial" w:cs="Arial"/>
          <w:lang w:val="pt-PT"/>
        </w:rPr>
        <w:t>código não passou na revisão</w:t>
      </w:r>
      <w:r w:rsidR="006854AE" w:rsidRPr="009A661D">
        <w:rPr>
          <w:rFonts w:ascii="Arial" w:hAnsi="Arial" w:cs="Arial"/>
          <w:lang w:val="pt-PT"/>
        </w:rPr>
        <w:t>.</w:t>
      </w:r>
    </w:p>
    <w:p w14:paraId="7B9FA126" w14:textId="77777777" w:rsidR="00114D6C" w:rsidRPr="009A661D" w:rsidRDefault="00114D6C" w:rsidP="00114D6C">
      <w:pPr>
        <w:ind w:left="720"/>
        <w:rPr>
          <w:rFonts w:ascii="Arial" w:hAnsi="Arial" w:cs="Arial"/>
          <w:lang w:val="pt-PT"/>
        </w:rPr>
      </w:pPr>
    </w:p>
    <w:p w14:paraId="52DAAFE8" w14:textId="429A50BC" w:rsidR="00EC34FA" w:rsidRPr="009A661D" w:rsidRDefault="00EC34FA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Low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Priority</w:t>
      </w:r>
      <w:proofErr w:type="spellEnd"/>
      <w:r w:rsidR="00967F7F" w:rsidRPr="009A661D">
        <w:rPr>
          <w:rFonts w:ascii="Arial" w:hAnsi="Arial" w:cs="Arial"/>
          <w:lang w:val="pt-PT"/>
        </w:rPr>
        <w:t xml:space="preserve"> – Prioridade de desenvolvimento baixa</w:t>
      </w:r>
      <w:r w:rsidR="00036B7F" w:rsidRPr="009A661D">
        <w:rPr>
          <w:rFonts w:ascii="Arial" w:hAnsi="Arial" w:cs="Arial"/>
          <w:lang w:val="pt-PT"/>
        </w:rPr>
        <w:t>.</w:t>
      </w:r>
    </w:p>
    <w:p w14:paraId="2D939E55" w14:textId="097B6F37" w:rsidR="009F4BB2" w:rsidRPr="009A661D" w:rsidRDefault="007D09C7" w:rsidP="007D09C7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Critical</w:t>
      </w:r>
      <w:proofErr w:type="spellEnd"/>
      <w:r w:rsidR="00967F7F" w:rsidRPr="009A661D">
        <w:rPr>
          <w:rFonts w:ascii="Arial" w:hAnsi="Arial" w:cs="Arial"/>
          <w:lang w:val="pt-PT"/>
        </w:rPr>
        <w:t xml:space="preserve"> – Prioridade de desenvolvimento alta</w:t>
      </w:r>
      <w:r w:rsidR="00CF7C69" w:rsidRPr="009A661D">
        <w:rPr>
          <w:rFonts w:ascii="Arial" w:hAnsi="Arial" w:cs="Arial"/>
          <w:lang w:val="pt-PT"/>
        </w:rPr>
        <w:t xml:space="preserve"> (tem de ficar feito naquele sprint)</w:t>
      </w:r>
      <w:r w:rsidR="00967F7F" w:rsidRPr="009A661D">
        <w:rPr>
          <w:rFonts w:ascii="Arial" w:hAnsi="Arial" w:cs="Arial"/>
          <w:lang w:val="pt-PT"/>
        </w:rPr>
        <w:t>.</w:t>
      </w:r>
    </w:p>
    <w:p w14:paraId="21FCCFAF" w14:textId="061A11B9" w:rsidR="00D03007" w:rsidRPr="009A661D" w:rsidRDefault="00B22DD8" w:rsidP="00B22DD8">
      <w:pPr>
        <w:ind w:left="72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(caso não seja assumida nenhum</w:t>
      </w:r>
      <w:r w:rsidR="00036B7F" w:rsidRPr="009A661D">
        <w:rPr>
          <w:rFonts w:ascii="Arial" w:hAnsi="Arial" w:cs="Arial"/>
          <w:lang w:val="pt-PT"/>
        </w:rPr>
        <w:t>a</w:t>
      </w:r>
      <w:r w:rsidRPr="009A661D">
        <w:rPr>
          <w:rFonts w:ascii="Arial" w:hAnsi="Arial" w:cs="Arial"/>
          <w:lang w:val="pt-PT"/>
        </w:rPr>
        <w:t xml:space="preserve"> prioridade, considera-se uma prioridade intermédia).</w:t>
      </w:r>
    </w:p>
    <w:p w14:paraId="47593B19" w14:textId="77777777" w:rsidR="007D09C7" w:rsidRPr="009A661D" w:rsidRDefault="007D09C7" w:rsidP="007D09C7">
      <w:pPr>
        <w:ind w:left="720"/>
        <w:rPr>
          <w:rFonts w:ascii="Arial" w:hAnsi="Arial" w:cs="Arial"/>
          <w:lang w:val="pt-PT"/>
        </w:rPr>
      </w:pPr>
    </w:p>
    <w:p w14:paraId="13EF86BF" w14:textId="336FD4BD" w:rsidR="00A523E6" w:rsidRPr="009A661D" w:rsidRDefault="00A523E6" w:rsidP="00D06C0C">
      <w:pPr>
        <w:numPr>
          <w:ilvl w:val="0"/>
          <w:numId w:val="18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Request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gramEnd"/>
      <w:r w:rsidRPr="009A661D">
        <w:rPr>
          <w:rFonts w:ascii="Arial" w:hAnsi="Arial" w:cs="Arial"/>
          <w:lang w:val="pt-PT"/>
        </w:rPr>
        <w:t xml:space="preserve">New </w:t>
      </w:r>
      <w:proofErr w:type="spellStart"/>
      <w:r w:rsidRPr="009A661D">
        <w:rPr>
          <w:rFonts w:ascii="Arial" w:hAnsi="Arial" w:cs="Arial"/>
          <w:lang w:val="pt-PT"/>
        </w:rPr>
        <w:t>Request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5519DB" w:rsidRPr="009A661D">
        <w:rPr>
          <w:rFonts w:ascii="Arial" w:hAnsi="Arial" w:cs="Arial"/>
          <w:lang w:val="pt-PT"/>
        </w:rPr>
        <w:t>–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="005519DB" w:rsidRPr="009A661D">
        <w:rPr>
          <w:rFonts w:ascii="Arial" w:hAnsi="Arial" w:cs="Arial"/>
          <w:lang w:val="pt-PT"/>
        </w:rPr>
        <w:t>Atribuida</w:t>
      </w:r>
      <w:proofErr w:type="spellEnd"/>
      <w:r w:rsidR="005519DB" w:rsidRPr="009A661D">
        <w:rPr>
          <w:rFonts w:ascii="Arial" w:hAnsi="Arial" w:cs="Arial"/>
          <w:lang w:val="pt-PT"/>
        </w:rPr>
        <w:t xml:space="preserve"> a um novo </w:t>
      </w:r>
      <w:r w:rsidR="005519DB" w:rsidRPr="009A661D">
        <w:rPr>
          <w:rFonts w:ascii="Arial" w:hAnsi="Arial" w:cs="Arial"/>
          <w:b/>
          <w:bCs/>
          <w:lang w:val="pt-PT"/>
        </w:rPr>
        <w:t>CR</w:t>
      </w:r>
      <w:r w:rsidR="005519DB" w:rsidRPr="009A661D">
        <w:rPr>
          <w:rFonts w:ascii="Arial" w:hAnsi="Arial" w:cs="Arial"/>
          <w:lang w:val="pt-PT"/>
        </w:rPr>
        <w:t>.</w:t>
      </w:r>
    </w:p>
    <w:p w14:paraId="42F22D00" w14:textId="6B9847FB" w:rsidR="00D06C0C" w:rsidRPr="009A661D" w:rsidRDefault="00A523E6" w:rsidP="00D06C0C">
      <w:pPr>
        <w:numPr>
          <w:ilvl w:val="0"/>
          <w:numId w:val="18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Request</w:t>
      </w:r>
      <w:proofErr w:type="spellEnd"/>
      <w:r w:rsidR="005519DB"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="005519DB" w:rsidRPr="009A661D">
        <w:rPr>
          <w:rFonts w:ascii="Arial" w:hAnsi="Arial" w:cs="Arial"/>
          <w:lang w:val="pt-PT"/>
        </w:rPr>
        <w:t>Analysis</w:t>
      </w:r>
      <w:proofErr w:type="spellEnd"/>
      <w:r w:rsidR="00D06C0C" w:rsidRPr="009A661D">
        <w:rPr>
          <w:rFonts w:ascii="Arial" w:hAnsi="Arial" w:cs="Arial"/>
          <w:lang w:val="pt-PT"/>
        </w:rPr>
        <w:t xml:space="preserve"> – Análise do</w:t>
      </w:r>
      <w:r w:rsidR="00E324B6" w:rsidRPr="009A661D">
        <w:rPr>
          <w:rFonts w:ascii="Arial" w:hAnsi="Arial" w:cs="Arial"/>
          <w:lang w:val="pt-PT"/>
        </w:rPr>
        <w:t xml:space="preserve"> </w:t>
      </w:r>
      <w:r w:rsidR="00E324B6" w:rsidRPr="009A661D">
        <w:rPr>
          <w:rFonts w:ascii="Arial" w:hAnsi="Arial" w:cs="Arial"/>
          <w:b/>
          <w:bCs/>
          <w:lang w:val="pt-PT"/>
        </w:rPr>
        <w:t>CR</w:t>
      </w:r>
      <w:r w:rsidR="00D06C0C" w:rsidRPr="009A661D">
        <w:rPr>
          <w:rFonts w:ascii="Arial" w:hAnsi="Arial" w:cs="Arial"/>
          <w:lang w:val="pt-PT"/>
        </w:rPr>
        <w:t>.</w:t>
      </w:r>
    </w:p>
    <w:p w14:paraId="50847B76" w14:textId="31E11016" w:rsidR="00D05F95" w:rsidRPr="009A661D" w:rsidRDefault="005519DB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Request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="00EC34FA" w:rsidRPr="009A661D">
        <w:rPr>
          <w:rFonts w:ascii="Arial" w:hAnsi="Arial" w:cs="Arial"/>
          <w:lang w:val="pt-PT"/>
        </w:rPr>
        <w:t>Re</w:t>
      </w:r>
      <w:r w:rsidR="007A2FD3" w:rsidRPr="009A661D">
        <w:rPr>
          <w:rFonts w:ascii="Arial" w:hAnsi="Arial" w:cs="Arial"/>
          <w:lang w:val="pt-PT"/>
        </w:rPr>
        <w:t>jected</w:t>
      </w:r>
      <w:proofErr w:type="spellEnd"/>
      <w:r w:rsidR="00565320" w:rsidRPr="009A661D">
        <w:rPr>
          <w:rFonts w:ascii="Arial" w:hAnsi="Arial" w:cs="Arial"/>
          <w:lang w:val="pt-PT"/>
        </w:rPr>
        <w:t xml:space="preserve"> – Atribu</w:t>
      </w:r>
      <w:r w:rsidR="004E6D53" w:rsidRPr="009A661D">
        <w:rPr>
          <w:rFonts w:ascii="Arial" w:hAnsi="Arial" w:cs="Arial"/>
          <w:lang w:val="pt-PT"/>
        </w:rPr>
        <w:t>í</w:t>
      </w:r>
      <w:r w:rsidR="00565320" w:rsidRPr="009A661D">
        <w:rPr>
          <w:rFonts w:ascii="Arial" w:hAnsi="Arial" w:cs="Arial"/>
          <w:lang w:val="pt-PT"/>
        </w:rPr>
        <w:t>d</w:t>
      </w:r>
      <w:r w:rsidR="004E6D53" w:rsidRPr="009A661D">
        <w:rPr>
          <w:rFonts w:ascii="Arial" w:hAnsi="Arial" w:cs="Arial"/>
          <w:lang w:val="pt-PT"/>
        </w:rPr>
        <w:t>a</w:t>
      </w:r>
      <w:r w:rsidR="00565320" w:rsidRPr="009A661D">
        <w:rPr>
          <w:rFonts w:ascii="Arial" w:hAnsi="Arial" w:cs="Arial"/>
          <w:lang w:val="pt-PT"/>
        </w:rPr>
        <w:t xml:space="preserve"> quando um </w:t>
      </w:r>
      <w:r w:rsidR="00565320" w:rsidRPr="009A661D">
        <w:rPr>
          <w:rFonts w:ascii="Arial" w:hAnsi="Arial" w:cs="Arial"/>
          <w:b/>
          <w:bCs/>
          <w:lang w:val="pt-PT"/>
        </w:rPr>
        <w:t>CR</w:t>
      </w:r>
      <w:r w:rsidR="00565320" w:rsidRPr="009A661D">
        <w:rPr>
          <w:rFonts w:ascii="Arial" w:hAnsi="Arial" w:cs="Arial"/>
          <w:lang w:val="pt-PT"/>
        </w:rPr>
        <w:t xml:space="preserve"> é </w:t>
      </w:r>
      <w:r w:rsidR="007A2FD3" w:rsidRPr="009A661D">
        <w:rPr>
          <w:rFonts w:ascii="Arial" w:hAnsi="Arial" w:cs="Arial"/>
          <w:lang w:val="pt-PT"/>
        </w:rPr>
        <w:t>rejeitado</w:t>
      </w:r>
      <w:r w:rsidR="00565320" w:rsidRPr="009A661D">
        <w:rPr>
          <w:rFonts w:ascii="Arial" w:hAnsi="Arial" w:cs="Arial"/>
          <w:lang w:val="pt-PT"/>
        </w:rPr>
        <w:t>.</w:t>
      </w:r>
    </w:p>
    <w:p w14:paraId="2DADFAE9" w14:textId="72E4D673" w:rsidR="007A11F4" w:rsidRPr="009A661D" w:rsidRDefault="005519DB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proofErr w:type="gramStart"/>
      <w:r w:rsidRPr="009A661D">
        <w:rPr>
          <w:rFonts w:ascii="Arial" w:hAnsi="Arial" w:cs="Arial"/>
          <w:lang w:val="pt-PT"/>
        </w:rPr>
        <w:t>Request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Pr="009A661D">
        <w:rPr>
          <w:rFonts w:ascii="Arial" w:hAnsi="Arial" w:cs="Arial"/>
          <w:lang w:val="pt-PT"/>
        </w:rPr>
        <w:t>Approved</w:t>
      </w:r>
      <w:proofErr w:type="spellEnd"/>
      <w:r w:rsidR="007A11F4" w:rsidRPr="009A661D">
        <w:rPr>
          <w:rFonts w:ascii="Arial" w:hAnsi="Arial" w:cs="Arial"/>
          <w:lang w:val="pt-PT"/>
        </w:rPr>
        <w:t xml:space="preserve"> – </w:t>
      </w:r>
      <w:r w:rsidR="003B47C3" w:rsidRPr="009A661D">
        <w:rPr>
          <w:rFonts w:ascii="Arial" w:hAnsi="Arial" w:cs="Arial"/>
          <w:lang w:val="pt-PT"/>
        </w:rPr>
        <w:t xml:space="preserve">Atribuída </w:t>
      </w:r>
      <w:r w:rsidR="007A11F4" w:rsidRPr="009A661D">
        <w:rPr>
          <w:rFonts w:ascii="Arial" w:hAnsi="Arial" w:cs="Arial"/>
          <w:lang w:val="pt-PT"/>
        </w:rPr>
        <w:t xml:space="preserve">quando um </w:t>
      </w:r>
      <w:r w:rsidR="007A11F4" w:rsidRPr="009A661D">
        <w:rPr>
          <w:rFonts w:ascii="Arial" w:hAnsi="Arial" w:cs="Arial"/>
          <w:b/>
          <w:bCs/>
          <w:lang w:val="pt-PT"/>
        </w:rPr>
        <w:t>CR</w:t>
      </w:r>
      <w:r w:rsidR="007A11F4" w:rsidRPr="009A661D">
        <w:rPr>
          <w:rFonts w:ascii="Arial" w:hAnsi="Arial" w:cs="Arial"/>
          <w:lang w:val="pt-PT"/>
        </w:rPr>
        <w:t xml:space="preserve"> é </w:t>
      </w:r>
      <w:r w:rsidR="007A2FD3" w:rsidRPr="009A661D">
        <w:rPr>
          <w:rFonts w:ascii="Arial" w:hAnsi="Arial" w:cs="Arial"/>
          <w:lang w:val="pt-PT"/>
        </w:rPr>
        <w:t>aprovado.</w:t>
      </w:r>
    </w:p>
    <w:p w14:paraId="0C878BF0" w14:textId="77777777" w:rsidR="007052B6" w:rsidRPr="009A661D" w:rsidRDefault="007052B6" w:rsidP="007F18EB">
      <w:pPr>
        <w:ind w:left="720"/>
        <w:rPr>
          <w:rFonts w:ascii="Arial" w:hAnsi="Arial" w:cs="Arial"/>
          <w:lang w:val="pt-PT"/>
        </w:rPr>
      </w:pPr>
    </w:p>
    <w:p w14:paraId="26F6AC13" w14:textId="1DF1B8CF" w:rsidR="00C221B1" w:rsidRPr="009A661D" w:rsidRDefault="00C221B1" w:rsidP="00C221B1">
      <w:pPr>
        <w:numPr>
          <w:ilvl w:val="0"/>
          <w:numId w:val="17"/>
        </w:numPr>
        <w:rPr>
          <w:rFonts w:ascii="Arial" w:hAnsi="Arial" w:cs="Arial"/>
        </w:rPr>
      </w:pPr>
      <w:r w:rsidRPr="009A661D">
        <w:rPr>
          <w:rFonts w:ascii="Arial" w:hAnsi="Arial" w:cs="Arial"/>
        </w:rPr>
        <w:t>User Stor</w:t>
      </w:r>
      <w:r w:rsidR="003E6492" w:rsidRPr="009A661D">
        <w:rPr>
          <w:rFonts w:ascii="Arial" w:hAnsi="Arial" w:cs="Arial"/>
        </w:rPr>
        <w:t>y</w:t>
      </w:r>
      <w:r w:rsidRPr="009A661D">
        <w:rPr>
          <w:rFonts w:ascii="Arial" w:hAnsi="Arial" w:cs="Arial"/>
        </w:rPr>
        <w:t xml:space="preserve"> – </w:t>
      </w:r>
      <w:proofErr w:type="spellStart"/>
      <w:r w:rsidRPr="009A661D">
        <w:rPr>
          <w:rFonts w:ascii="Arial" w:hAnsi="Arial" w:cs="Arial"/>
        </w:rPr>
        <w:t>Identifica</w:t>
      </w:r>
      <w:proofErr w:type="spellEnd"/>
      <w:r w:rsidRPr="009A661D">
        <w:rPr>
          <w:rFonts w:ascii="Arial" w:hAnsi="Arial" w:cs="Arial"/>
        </w:rPr>
        <w:t xml:space="preserve"> user stories.</w:t>
      </w:r>
    </w:p>
    <w:p w14:paraId="49569B35" w14:textId="4C5F4370" w:rsidR="00086DDB" w:rsidRPr="009A661D" w:rsidRDefault="00386000" w:rsidP="00D05F95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User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proofErr w:type="gramStart"/>
      <w:r w:rsidRPr="009A661D">
        <w:rPr>
          <w:rFonts w:ascii="Arial" w:hAnsi="Arial" w:cs="Arial"/>
          <w:lang w:val="pt-PT"/>
        </w:rPr>
        <w:t>Storie</w:t>
      </w:r>
      <w:proofErr w:type="spellEnd"/>
      <w:r w:rsidRPr="009A661D">
        <w:rPr>
          <w:rFonts w:ascii="Arial" w:hAnsi="Arial" w:cs="Arial"/>
          <w:lang w:val="pt-PT"/>
        </w:rPr>
        <w:t>::</w:t>
      </w:r>
      <w:proofErr w:type="spellStart"/>
      <w:proofErr w:type="gramEnd"/>
      <w:r w:rsidR="00086DDB" w:rsidRPr="009A661D">
        <w:rPr>
          <w:rFonts w:ascii="Arial" w:hAnsi="Arial" w:cs="Arial"/>
          <w:lang w:val="pt-PT"/>
        </w:rPr>
        <w:t>Ready</w:t>
      </w:r>
      <w:proofErr w:type="spellEnd"/>
      <w:r w:rsidR="00086DDB" w:rsidRPr="009A661D">
        <w:rPr>
          <w:rFonts w:ascii="Arial" w:hAnsi="Arial" w:cs="Arial"/>
          <w:lang w:val="pt-PT"/>
        </w:rPr>
        <w:t xml:space="preserve"> </w:t>
      </w:r>
      <w:r w:rsidR="007F18EB" w:rsidRPr="009A661D">
        <w:rPr>
          <w:rFonts w:ascii="Arial" w:hAnsi="Arial" w:cs="Arial"/>
          <w:lang w:val="pt-PT"/>
        </w:rPr>
        <w:t>–</w:t>
      </w:r>
      <w:r w:rsidR="00086DDB" w:rsidRPr="009A661D">
        <w:rPr>
          <w:rFonts w:ascii="Arial" w:hAnsi="Arial" w:cs="Arial"/>
          <w:lang w:val="pt-PT"/>
        </w:rPr>
        <w:t xml:space="preserve"> </w:t>
      </w:r>
      <w:r w:rsidR="007F18EB" w:rsidRPr="009A661D">
        <w:rPr>
          <w:rFonts w:ascii="Arial" w:hAnsi="Arial" w:cs="Arial"/>
          <w:lang w:val="pt-PT"/>
        </w:rPr>
        <w:t xml:space="preserve">Identifica </w:t>
      </w:r>
      <w:proofErr w:type="spellStart"/>
      <w:r w:rsidR="007F18EB" w:rsidRPr="009A661D">
        <w:rPr>
          <w:rFonts w:ascii="Arial" w:hAnsi="Arial" w:cs="Arial"/>
          <w:lang w:val="pt-PT"/>
        </w:rPr>
        <w:t>user</w:t>
      </w:r>
      <w:proofErr w:type="spellEnd"/>
      <w:r w:rsidR="007F18EB" w:rsidRPr="009A661D">
        <w:rPr>
          <w:rFonts w:ascii="Arial" w:hAnsi="Arial" w:cs="Arial"/>
          <w:lang w:val="pt-PT"/>
        </w:rPr>
        <w:t xml:space="preserve"> </w:t>
      </w:r>
      <w:proofErr w:type="spellStart"/>
      <w:r w:rsidR="007F18EB" w:rsidRPr="009A661D">
        <w:rPr>
          <w:rFonts w:ascii="Arial" w:hAnsi="Arial" w:cs="Arial"/>
          <w:lang w:val="pt-PT"/>
        </w:rPr>
        <w:t>stories</w:t>
      </w:r>
      <w:proofErr w:type="spellEnd"/>
      <w:r w:rsidR="007F18EB" w:rsidRPr="009A661D">
        <w:rPr>
          <w:rFonts w:ascii="Arial" w:hAnsi="Arial" w:cs="Arial"/>
          <w:lang w:val="pt-PT"/>
        </w:rPr>
        <w:t xml:space="preserve"> que estão bem definidas.</w:t>
      </w:r>
    </w:p>
    <w:p w14:paraId="527D659C" w14:textId="77777777" w:rsidR="00386000" w:rsidRPr="009A661D" w:rsidRDefault="00386000" w:rsidP="00386000">
      <w:pPr>
        <w:pStyle w:val="Corpodetexto"/>
        <w:numPr>
          <w:ilvl w:val="0"/>
          <w:numId w:val="17"/>
        </w:numPr>
        <w:spacing w:after="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Bug – </w:t>
      </w:r>
      <w:proofErr w:type="spellStart"/>
      <w:r w:rsidRPr="009A661D">
        <w:rPr>
          <w:rFonts w:ascii="Arial" w:hAnsi="Arial" w:cs="Arial"/>
          <w:lang w:val="pt-PT"/>
        </w:rPr>
        <w:t>Label</w:t>
      </w:r>
      <w:proofErr w:type="spellEnd"/>
      <w:r w:rsidRPr="009A661D">
        <w:rPr>
          <w:rFonts w:ascii="Arial" w:hAnsi="Arial" w:cs="Arial"/>
          <w:lang w:val="pt-PT"/>
        </w:rPr>
        <w:t xml:space="preserve"> para identificar bugs.</w:t>
      </w:r>
    </w:p>
    <w:p w14:paraId="1C92BB16" w14:textId="77777777" w:rsidR="00386000" w:rsidRPr="009A661D" w:rsidRDefault="00386000" w:rsidP="00386000">
      <w:pPr>
        <w:numPr>
          <w:ilvl w:val="0"/>
          <w:numId w:val="17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Fix</w:t>
      </w:r>
      <w:proofErr w:type="spellEnd"/>
      <w:r w:rsidRPr="009A661D">
        <w:rPr>
          <w:rFonts w:ascii="Arial" w:hAnsi="Arial" w:cs="Arial"/>
          <w:lang w:val="pt-PT"/>
        </w:rPr>
        <w:t xml:space="preserve"> – </w:t>
      </w:r>
      <w:proofErr w:type="spellStart"/>
      <w:r w:rsidRPr="009A661D">
        <w:rPr>
          <w:rFonts w:ascii="Arial" w:hAnsi="Arial" w:cs="Arial"/>
          <w:lang w:val="pt-PT"/>
        </w:rPr>
        <w:t>Label</w:t>
      </w:r>
      <w:proofErr w:type="spellEnd"/>
      <w:r w:rsidRPr="009A661D">
        <w:rPr>
          <w:rFonts w:ascii="Arial" w:hAnsi="Arial" w:cs="Arial"/>
          <w:lang w:val="pt-PT"/>
        </w:rPr>
        <w:t xml:space="preserve"> para identificar issues com o objetivo de corrigir algo.</w:t>
      </w:r>
    </w:p>
    <w:p w14:paraId="743FF1EF" w14:textId="6EE26C3B" w:rsidR="00386000" w:rsidRPr="009A661D" w:rsidRDefault="00386000" w:rsidP="00A02574">
      <w:pPr>
        <w:pStyle w:val="Corpodetexto"/>
        <w:numPr>
          <w:ilvl w:val="0"/>
          <w:numId w:val="17"/>
        </w:numPr>
        <w:spacing w:after="0"/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Hotifx</w:t>
      </w:r>
      <w:proofErr w:type="spellEnd"/>
      <w:r w:rsidRPr="009A661D">
        <w:rPr>
          <w:rFonts w:ascii="Arial" w:hAnsi="Arial" w:cs="Arial"/>
          <w:lang w:val="pt-PT"/>
        </w:rPr>
        <w:t xml:space="preserve"> – </w:t>
      </w:r>
      <w:proofErr w:type="spellStart"/>
      <w:r w:rsidRPr="009A661D">
        <w:rPr>
          <w:rFonts w:ascii="Arial" w:hAnsi="Arial" w:cs="Arial"/>
          <w:lang w:val="pt-PT"/>
        </w:rPr>
        <w:t>Label</w:t>
      </w:r>
      <w:proofErr w:type="spellEnd"/>
      <w:r w:rsidRPr="009A661D">
        <w:rPr>
          <w:rFonts w:ascii="Arial" w:hAnsi="Arial" w:cs="Arial"/>
          <w:lang w:val="pt-PT"/>
        </w:rPr>
        <w:t xml:space="preserve"> para identificar algo que tem que ser corrigido urgentemente.</w:t>
      </w:r>
    </w:p>
    <w:p w14:paraId="6853160E" w14:textId="77777777" w:rsidR="00B22BBC" w:rsidRPr="009A661D" w:rsidRDefault="00B22BBC" w:rsidP="00B22BBC">
      <w:pPr>
        <w:pStyle w:val="Corpodetexto"/>
        <w:ind w:left="0"/>
        <w:rPr>
          <w:rFonts w:ascii="Arial" w:hAnsi="Arial" w:cs="Arial"/>
          <w:lang w:val="pt-PT"/>
        </w:rPr>
      </w:pPr>
    </w:p>
    <w:p w14:paraId="22EC5367" w14:textId="7AA00959" w:rsidR="00F80343" w:rsidRPr="009A661D" w:rsidRDefault="646AC0F5">
      <w:pPr>
        <w:pStyle w:val="Ttulo2"/>
        <w:rPr>
          <w:rFonts w:cs="Arial"/>
          <w:lang w:val="pt-PT"/>
        </w:rPr>
      </w:pPr>
      <w:bookmarkStart w:id="21" w:name="_Toc478353333"/>
      <w:bookmarkStart w:id="22" w:name="_Toc89378576"/>
      <w:bookmarkEnd w:id="19"/>
      <w:proofErr w:type="spellStart"/>
      <w:r w:rsidRPr="009A661D">
        <w:rPr>
          <w:rFonts w:cs="Arial"/>
          <w:lang w:val="pt-PT"/>
        </w:rPr>
        <w:t>Configuration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and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Change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Control</w:t>
      </w:r>
      <w:bookmarkEnd w:id="21"/>
      <w:bookmarkEnd w:id="22"/>
      <w:proofErr w:type="spellEnd"/>
    </w:p>
    <w:p w14:paraId="210E2649" w14:textId="1116796F" w:rsidR="005D4ED9" w:rsidRPr="009A661D" w:rsidRDefault="646AC0F5" w:rsidP="005D4ED9">
      <w:pPr>
        <w:pStyle w:val="Ttulo3"/>
        <w:rPr>
          <w:rFonts w:cs="Arial"/>
          <w:lang w:val="pt-PT"/>
        </w:rPr>
      </w:pPr>
      <w:bookmarkStart w:id="23" w:name="_Toc478353334"/>
      <w:bookmarkStart w:id="24" w:name="_Toc89378577"/>
      <w:r w:rsidRPr="009A661D">
        <w:rPr>
          <w:rFonts w:cs="Arial"/>
          <w:lang w:val="pt-PT"/>
        </w:rPr>
        <w:t xml:space="preserve">Processamento e aprovação de </w:t>
      </w:r>
      <w:proofErr w:type="spellStart"/>
      <w:r w:rsidRPr="009A661D">
        <w:rPr>
          <w:rFonts w:cs="Arial"/>
          <w:lang w:val="pt-PT"/>
        </w:rPr>
        <w:t>Change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Requests</w:t>
      </w:r>
      <w:bookmarkEnd w:id="23"/>
      <w:bookmarkEnd w:id="24"/>
      <w:proofErr w:type="spellEnd"/>
    </w:p>
    <w:p w14:paraId="1EE808DE" w14:textId="77777777" w:rsidR="005D4ED9" w:rsidRPr="009A661D" w:rsidRDefault="005D4ED9" w:rsidP="005D4ED9">
      <w:pPr>
        <w:rPr>
          <w:rFonts w:ascii="Arial" w:hAnsi="Arial" w:cs="Arial"/>
          <w:lang w:val="pt-PT"/>
        </w:rPr>
      </w:pPr>
    </w:p>
    <w:p w14:paraId="055F595C" w14:textId="6770C5BB" w:rsidR="00672408" w:rsidRPr="009A661D" w:rsidRDefault="006D081D" w:rsidP="00D05F95">
      <w:pPr>
        <w:numPr>
          <w:ilvl w:val="0"/>
          <w:numId w:val="14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Qualquer membro da equipa pode fazer um </w:t>
      </w:r>
      <w:r w:rsidRPr="009A661D">
        <w:rPr>
          <w:rFonts w:ascii="Arial" w:hAnsi="Arial" w:cs="Arial"/>
          <w:b/>
          <w:bCs/>
          <w:lang w:val="pt-PT"/>
        </w:rPr>
        <w:t>CR</w:t>
      </w:r>
      <w:r w:rsidRPr="009A661D">
        <w:rPr>
          <w:rFonts w:ascii="Arial" w:hAnsi="Arial" w:cs="Arial"/>
          <w:lang w:val="pt-PT"/>
        </w:rPr>
        <w:t xml:space="preserve">, este deverá ser </w:t>
      </w:r>
      <w:r w:rsidR="00B02019" w:rsidRPr="009A661D">
        <w:rPr>
          <w:rFonts w:ascii="Arial" w:hAnsi="Arial" w:cs="Arial"/>
          <w:lang w:val="pt-PT"/>
        </w:rPr>
        <w:t xml:space="preserve">criado através de uma nova </w:t>
      </w:r>
      <w:proofErr w:type="spellStart"/>
      <w:r w:rsidR="00B02019" w:rsidRPr="009A661D">
        <w:rPr>
          <w:rFonts w:ascii="Arial" w:hAnsi="Arial" w:cs="Arial"/>
          <w:lang w:val="pt-PT"/>
        </w:rPr>
        <w:t>issue</w:t>
      </w:r>
      <w:proofErr w:type="spellEnd"/>
      <w:r w:rsidR="00B02019" w:rsidRPr="009A661D">
        <w:rPr>
          <w:rFonts w:ascii="Arial" w:hAnsi="Arial" w:cs="Arial"/>
          <w:lang w:val="pt-PT"/>
        </w:rPr>
        <w:t xml:space="preserve"> com uma </w:t>
      </w:r>
      <w:proofErr w:type="spellStart"/>
      <w:r w:rsidR="00B02019" w:rsidRPr="009A661D">
        <w:rPr>
          <w:rFonts w:ascii="Arial" w:hAnsi="Arial" w:cs="Arial"/>
          <w:lang w:val="pt-PT"/>
        </w:rPr>
        <w:t>label</w:t>
      </w:r>
      <w:proofErr w:type="spellEnd"/>
      <w:r w:rsidR="00B02019" w:rsidRPr="009A661D">
        <w:rPr>
          <w:rFonts w:ascii="Arial" w:hAnsi="Arial" w:cs="Arial"/>
          <w:lang w:val="pt-PT"/>
        </w:rPr>
        <w:t xml:space="preserve"> específica denominada “</w:t>
      </w:r>
      <w:proofErr w:type="spellStart"/>
      <w:proofErr w:type="gramStart"/>
      <w:r w:rsidR="00147294" w:rsidRPr="009A661D">
        <w:rPr>
          <w:rFonts w:ascii="Arial" w:hAnsi="Arial" w:cs="Arial"/>
          <w:lang w:val="pt-PT"/>
        </w:rPr>
        <w:t>Request</w:t>
      </w:r>
      <w:proofErr w:type="spellEnd"/>
      <w:r w:rsidR="00147294" w:rsidRPr="009A661D">
        <w:rPr>
          <w:rFonts w:ascii="Arial" w:hAnsi="Arial" w:cs="Arial"/>
          <w:lang w:val="pt-PT"/>
        </w:rPr>
        <w:t>::</w:t>
      </w:r>
      <w:proofErr w:type="gramEnd"/>
      <w:r w:rsidR="00147294" w:rsidRPr="009A661D">
        <w:rPr>
          <w:rFonts w:ascii="Arial" w:hAnsi="Arial" w:cs="Arial"/>
          <w:lang w:val="pt-PT"/>
        </w:rPr>
        <w:t xml:space="preserve">New </w:t>
      </w:r>
      <w:proofErr w:type="spellStart"/>
      <w:r w:rsidR="00147294" w:rsidRPr="009A661D">
        <w:rPr>
          <w:rFonts w:ascii="Arial" w:hAnsi="Arial" w:cs="Arial"/>
          <w:lang w:val="pt-PT"/>
        </w:rPr>
        <w:t>Request</w:t>
      </w:r>
      <w:proofErr w:type="spellEnd"/>
      <w:r w:rsidR="00B02019" w:rsidRPr="009A661D">
        <w:rPr>
          <w:rFonts w:ascii="Arial" w:hAnsi="Arial" w:cs="Arial"/>
          <w:lang w:val="pt-PT"/>
        </w:rPr>
        <w:t>”</w:t>
      </w:r>
      <w:r w:rsidR="00E8369B" w:rsidRPr="009A661D">
        <w:rPr>
          <w:rFonts w:ascii="Arial" w:hAnsi="Arial" w:cs="Arial"/>
          <w:lang w:val="pt-PT"/>
        </w:rPr>
        <w:t>;</w:t>
      </w:r>
    </w:p>
    <w:p w14:paraId="3E38A662" w14:textId="77777777" w:rsidR="00E8369B" w:rsidRPr="009A661D" w:rsidRDefault="00E8369B" w:rsidP="00E8369B">
      <w:pPr>
        <w:ind w:left="720"/>
        <w:rPr>
          <w:rFonts w:ascii="Arial" w:hAnsi="Arial" w:cs="Arial"/>
          <w:lang w:val="pt-PT"/>
        </w:rPr>
      </w:pPr>
    </w:p>
    <w:p w14:paraId="285F2CB4" w14:textId="148BDFFA" w:rsidR="00D21F2A" w:rsidRPr="009A661D" w:rsidRDefault="00E8369B" w:rsidP="00D05F95">
      <w:pPr>
        <w:numPr>
          <w:ilvl w:val="0"/>
          <w:numId w:val="14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 </w:t>
      </w:r>
      <w:r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 xml:space="preserve"> está encarregue de aprovar/recusar os pedidos, caso seja aprovad</w:t>
      </w:r>
      <w:r w:rsidR="00E1334A" w:rsidRPr="009A661D">
        <w:rPr>
          <w:rFonts w:ascii="Arial" w:hAnsi="Arial" w:cs="Arial"/>
          <w:lang w:val="pt-PT"/>
        </w:rPr>
        <w:t>o</w:t>
      </w:r>
      <w:r w:rsidR="00574A0A" w:rsidRPr="009A661D">
        <w:rPr>
          <w:rFonts w:ascii="Arial" w:hAnsi="Arial" w:cs="Arial"/>
          <w:lang w:val="pt-PT"/>
        </w:rPr>
        <w:t xml:space="preserve">, após a análise do pedido são </w:t>
      </w:r>
      <w:r w:rsidR="00132765" w:rsidRPr="009A661D">
        <w:rPr>
          <w:rFonts w:ascii="Arial" w:hAnsi="Arial" w:cs="Arial"/>
          <w:lang w:val="pt-PT"/>
        </w:rPr>
        <w:t>empregues</w:t>
      </w:r>
      <w:r w:rsidR="00574A0A" w:rsidRPr="009A661D">
        <w:rPr>
          <w:rFonts w:ascii="Arial" w:hAnsi="Arial" w:cs="Arial"/>
          <w:lang w:val="pt-PT"/>
        </w:rPr>
        <w:t xml:space="preserve"> os meios necessários para</w:t>
      </w:r>
      <w:r w:rsidR="00E1334A" w:rsidRPr="009A661D">
        <w:rPr>
          <w:rFonts w:ascii="Arial" w:hAnsi="Arial" w:cs="Arial"/>
          <w:lang w:val="pt-PT"/>
        </w:rPr>
        <w:t xml:space="preserve"> efetuar as alterações necessárias, podendo até </w:t>
      </w:r>
      <w:r w:rsidR="001B7011" w:rsidRPr="009A661D">
        <w:rPr>
          <w:rFonts w:ascii="Arial" w:hAnsi="Arial" w:cs="Arial"/>
          <w:lang w:val="pt-PT"/>
        </w:rPr>
        <w:t xml:space="preserve">ser preciso recolher novas </w:t>
      </w:r>
      <w:proofErr w:type="spellStart"/>
      <w:r w:rsidR="001B7011" w:rsidRPr="009A661D">
        <w:rPr>
          <w:rFonts w:ascii="Arial" w:hAnsi="Arial" w:cs="Arial"/>
          <w:lang w:val="pt-PT"/>
        </w:rPr>
        <w:t>User</w:t>
      </w:r>
      <w:proofErr w:type="spellEnd"/>
      <w:r w:rsidR="001B7011" w:rsidRPr="009A661D">
        <w:rPr>
          <w:rFonts w:ascii="Arial" w:hAnsi="Arial" w:cs="Arial"/>
          <w:lang w:val="pt-PT"/>
        </w:rPr>
        <w:t xml:space="preserve"> </w:t>
      </w:r>
      <w:proofErr w:type="spellStart"/>
      <w:r w:rsidR="001B7011" w:rsidRPr="009A661D">
        <w:rPr>
          <w:rFonts w:ascii="Arial" w:hAnsi="Arial" w:cs="Arial"/>
          <w:lang w:val="pt-PT"/>
        </w:rPr>
        <w:t>Stories</w:t>
      </w:r>
      <w:proofErr w:type="spellEnd"/>
      <w:r w:rsidR="00574A0A" w:rsidRPr="009A661D">
        <w:rPr>
          <w:rFonts w:ascii="Arial" w:hAnsi="Arial" w:cs="Arial"/>
          <w:lang w:val="pt-PT"/>
        </w:rPr>
        <w:t>.</w:t>
      </w:r>
    </w:p>
    <w:p w14:paraId="7FD25044" w14:textId="77777777" w:rsidR="00E8369B" w:rsidRPr="009A661D" w:rsidRDefault="00E8369B" w:rsidP="00E8369B">
      <w:pPr>
        <w:pStyle w:val="PargrafodaLista"/>
        <w:rPr>
          <w:rFonts w:ascii="Arial" w:hAnsi="Arial" w:cs="Arial"/>
          <w:lang w:val="pt-PT"/>
        </w:rPr>
      </w:pPr>
    </w:p>
    <w:p w14:paraId="5F57832C" w14:textId="3060C39F" w:rsidR="00F80343" w:rsidRPr="009A661D" w:rsidRDefault="646AC0F5">
      <w:pPr>
        <w:pStyle w:val="Ttulo3"/>
        <w:rPr>
          <w:rFonts w:cs="Arial"/>
          <w:lang w:val="pt-PT"/>
        </w:rPr>
      </w:pPr>
      <w:bookmarkStart w:id="25" w:name="_Toc478353335"/>
      <w:bookmarkStart w:id="26" w:name="_Toc89378578"/>
      <w:proofErr w:type="spellStart"/>
      <w:r w:rsidRPr="009A661D">
        <w:rPr>
          <w:rFonts w:cs="Arial"/>
          <w:lang w:val="pt-PT"/>
        </w:rPr>
        <w:t>Change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Control</w:t>
      </w:r>
      <w:proofErr w:type="spellEnd"/>
      <w:r w:rsidRPr="009A661D">
        <w:rPr>
          <w:rFonts w:cs="Arial"/>
          <w:lang w:val="pt-PT"/>
        </w:rPr>
        <w:t xml:space="preserve"> </w:t>
      </w:r>
      <w:proofErr w:type="spellStart"/>
      <w:r w:rsidRPr="009A661D">
        <w:rPr>
          <w:rFonts w:cs="Arial"/>
          <w:lang w:val="pt-PT"/>
        </w:rPr>
        <w:t>Board</w:t>
      </w:r>
      <w:proofErr w:type="spellEnd"/>
      <w:r w:rsidRPr="009A661D">
        <w:rPr>
          <w:rFonts w:cs="Arial"/>
          <w:lang w:val="pt-PT"/>
        </w:rPr>
        <w:t xml:space="preserve"> (CCB)</w:t>
      </w:r>
      <w:bookmarkEnd w:id="25"/>
      <w:bookmarkEnd w:id="26"/>
    </w:p>
    <w:p w14:paraId="6C6BFFBC" w14:textId="7FC89761" w:rsidR="00735CAC" w:rsidRPr="009A661D" w:rsidRDefault="00834E13" w:rsidP="00735CAC">
      <w:pPr>
        <w:numPr>
          <w:ilvl w:val="0"/>
          <w:numId w:val="15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É neste</w:t>
      </w:r>
      <w:r w:rsidR="00352FAC" w:rsidRPr="009A661D">
        <w:rPr>
          <w:rFonts w:ascii="Arial" w:hAnsi="Arial" w:cs="Arial"/>
          <w:lang w:val="pt-PT"/>
        </w:rPr>
        <w:t xml:space="preserve"> quadro </w:t>
      </w:r>
      <w:r w:rsidRPr="009A661D">
        <w:rPr>
          <w:rFonts w:ascii="Arial" w:hAnsi="Arial" w:cs="Arial"/>
          <w:lang w:val="pt-PT"/>
        </w:rPr>
        <w:t xml:space="preserve">que </w:t>
      </w:r>
      <w:r w:rsidR="00352FAC" w:rsidRPr="009A661D">
        <w:rPr>
          <w:rFonts w:ascii="Arial" w:hAnsi="Arial" w:cs="Arial"/>
          <w:lang w:val="pt-PT"/>
        </w:rPr>
        <w:t xml:space="preserve">os </w:t>
      </w:r>
      <w:proofErr w:type="spellStart"/>
      <w:r w:rsidR="00352FAC" w:rsidRPr="009A661D">
        <w:rPr>
          <w:rFonts w:ascii="Arial" w:hAnsi="Arial" w:cs="Arial"/>
          <w:lang w:val="pt-PT"/>
        </w:rPr>
        <w:t>Change</w:t>
      </w:r>
      <w:proofErr w:type="spellEnd"/>
      <w:r w:rsidR="00352FAC" w:rsidRPr="009A661D">
        <w:rPr>
          <w:rFonts w:ascii="Arial" w:hAnsi="Arial" w:cs="Arial"/>
          <w:lang w:val="pt-PT"/>
        </w:rPr>
        <w:t xml:space="preserve"> </w:t>
      </w:r>
      <w:proofErr w:type="spellStart"/>
      <w:r w:rsidR="00352FAC" w:rsidRPr="009A661D">
        <w:rPr>
          <w:rFonts w:ascii="Arial" w:hAnsi="Arial" w:cs="Arial"/>
          <w:lang w:val="pt-PT"/>
        </w:rPr>
        <w:t>Requests</w:t>
      </w:r>
      <w:proofErr w:type="spellEnd"/>
      <w:r w:rsidRPr="009A661D">
        <w:rPr>
          <w:rFonts w:ascii="Arial" w:hAnsi="Arial" w:cs="Arial"/>
          <w:lang w:val="pt-PT"/>
        </w:rPr>
        <w:t xml:space="preserve"> são geridos</w:t>
      </w:r>
      <w:r w:rsidR="00352FAC" w:rsidRPr="009A661D">
        <w:rPr>
          <w:rFonts w:ascii="Arial" w:hAnsi="Arial" w:cs="Arial"/>
          <w:lang w:val="pt-PT"/>
        </w:rPr>
        <w:t>.</w:t>
      </w:r>
    </w:p>
    <w:p w14:paraId="73C53DEA" w14:textId="649E8556" w:rsidR="00FF41CB" w:rsidRPr="009A661D" w:rsidRDefault="00FF41CB" w:rsidP="002A6B89">
      <w:pPr>
        <w:rPr>
          <w:rFonts w:ascii="Arial" w:hAnsi="Arial" w:cs="Arial"/>
          <w:lang w:val="pt-PT"/>
        </w:rPr>
      </w:pPr>
    </w:p>
    <w:p w14:paraId="306E3100" w14:textId="77777777" w:rsidR="002A6B89" w:rsidRPr="009A661D" w:rsidRDefault="002A6B89" w:rsidP="002A6B89">
      <w:pPr>
        <w:rPr>
          <w:rFonts w:ascii="Arial" w:hAnsi="Arial" w:cs="Arial"/>
          <w:lang w:val="pt-PT"/>
        </w:rPr>
      </w:pPr>
    </w:p>
    <w:p w14:paraId="08B45539" w14:textId="521444DF" w:rsidR="00F80343" w:rsidRPr="009A661D" w:rsidRDefault="646AC0F5">
      <w:pPr>
        <w:pStyle w:val="Ttulo2"/>
        <w:rPr>
          <w:rFonts w:cs="Arial"/>
          <w:lang w:val="pt-PT"/>
        </w:rPr>
      </w:pPr>
      <w:bookmarkStart w:id="27" w:name="_Toc478353336"/>
      <w:bookmarkStart w:id="28" w:name="_Toc89378579"/>
      <w:proofErr w:type="spellStart"/>
      <w:r w:rsidRPr="009A661D">
        <w:rPr>
          <w:rFonts w:cs="Arial"/>
          <w:lang w:val="pt-PT"/>
        </w:rPr>
        <w:t>Configuration</w:t>
      </w:r>
      <w:proofErr w:type="spellEnd"/>
      <w:r w:rsidRPr="009A661D">
        <w:rPr>
          <w:rFonts w:cs="Arial"/>
          <w:lang w:val="pt-PT"/>
        </w:rPr>
        <w:t xml:space="preserve"> Status </w:t>
      </w:r>
      <w:proofErr w:type="spellStart"/>
      <w:r w:rsidRPr="009A661D">
        <w:rPr>
          <w:rFonts w:cs="Arial"/>
          <w:lang w:val="pt-PT"/>
        </w:rPr>
        <w:t>Accounting</w:t>
      </w:r>
      <w:bookmarkEnd w:id="27"/>
      <w:bookmarkEnd w:id="28"/>
      <w:proofErr w:type="spellEnd"/>
    </w:p>
    <w:p w14:paraId="09362EEC" w14:textId="55C84679" w:rsidR="00F80343" w:rsidRPr="009A661D" w:rsidRDefault="646AC0F5">
      <w:pPr>
        <w:pStyle w:val="Ttulo3"/>
        <w:rPr>
          <w:rFonts w:cs="Arial"/>
        </w:rPr>
      </w:pPr>
      <w:bookmarkStart w:id="29" w:name="_Toc478353337"/>
      <w:bookmarkStart w:id="30" w:name="_Toc89378580"/>
      <w:r w:rsidRPr="009A661D">
        <w:rPr>
          <w:rFonts w:cs="Arial"/>
        </w:rPr>
        <w:t>Project Media Storage and Release Process</w:t>
      </w:r>
      <w:bookmarkEnd w:id="29"/>
      <w:bookmarkEnd w:id="30"/>
    </w:p>
    <w:p w14:paraId="2F581FCE" w14:textId="6F6E3B15" w:rsidR="00F361C2" w:rsidRPr="009A661D" w:rsidRDefault="00F361C2" w:rsidP="00BF1229">
      <w:pPr>
        <w:numPr>
          <w:ilvl w:val="0"/>
          <w:numId w:val="16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Caso seja necessário voltar atrás no projeto, deve-se recuar até à </w:t>
      </w:r>
      <w:r w:rsidR="0083207F" w:rsidRPr="009A661D">
        <w:rPr>
          <w:rFonts w:ascii="Arial" w:hAnsi="Arial" w:cs="Arial"/>
          <w:lang w:val="pt-PT"/>
        </w:rPr>
        <w:t>última</w:t>
      </w:r>
      <w:r w:rsidRPr="009A661D">
        <w:rPr>
          <w:rFonts w:ascii="Arial" w:hAnsi="Arial" w:cs="Arial"/>
          <w:lang w:val="pt-PT"/>
        </w:rPr>
        <w:t xml:space="preserve"> versão estável do programa que vá de encontro ao </w:t>
      </w:r>
      <w:r w:rsidR="0083207F" w:rsidRPr="009A661D">
        <w:rPr>
          <w:rFonts w:ascii="Arial" w:hAnsi="Arial" w:cs="Arial"/>
          <w:lang w:val="pt-PT"/>
        </w:rPr>
        <w:t>problema. Este processo de “</w:t>
      </w:r>
      <w:proofErr w:type="spellStart"/>
      <w:r w:rsidR="0083207F" w:rsidRPr="009A661D">
        <w:rPr>
          <w:rFonts w:ascii="Arial" w:hAnsi="Arial" w:cs="Arial"/>
          <w:lang w:val="pt-PT"/>
        </w:rPr>
        <w:t>rollback</w:t>
      </w:r>
      <w:proofErr w:type="spellEnd"/>
      <w:r w:rsidR="0083207F" w:rsidRPr="009A661D">
        <w:rPr>
          <w:rFonts w:ascii="Arial" w:hAnsi="Arial" w:cs="Arial"/>
          <w:lang w:val="pt-PT"/>
        </w:rPr>
        <w:t xml:space="preserve">” é </w:t>
      </w:r>
      <w:r w:rsidR="0032705B" w:rsidRPr="009A661D">
        <w:rPr>
          <w:rFonts w:ascii="Arial" w:hAnsi="Arial" w:cs="Arial"/>
          <w:lang w:val="pt-PT"/>
        </w:rPr>
        <w:t xml:space="preserve">feito através do repositório </w:t>
      </w:r>
      <w:proofErr w:type="spellStart"/>
      <w:r w:rsidR="00A10900" w:rsidRPr="009A661D">
        <w:rPr>
          <w:rFonts w:ascii="Arial" w:hAnsi="Arial" w:cs="Arial"/>
          <w:lang w:val="pt-PT"/>
        </w:rPr>
        <w:t>G</w:t>
      </w:r>
      <w:r w:rsidR="0032705B" w:rsidRPr="009A661D">
        <w:rPr>
          <w:rFonts w:ascii="Arial" w:hAnsi="Arial" w:cs="Arial"/>
          <w:lang w:val="pt-PT"/>
        </w:rPr>
        <w:t>it</w:t>
      </w:r>
      <w:proofErr w:type="spellEnd"/>
      <w:r w:rsidR="0032705B" w:rsidRPr="009A661D">
        <w:rPr>
          <w:rFonts w:ascii="Arial" w:hAnsi="Arial" w:cs="Arial"/>
          <w:lang w:val="pt-PT"/>
        </w:rPr>
        <w:t xml:space="preserve"> presente no </w:t>
      </w:r>
      <w:proofErr w:type="spellStart"/>
      <w:r w:rsidR="00A10900" w:rsidRPr="009A661D">
        <w:rPr>
          <w:rFonts w:ascii="Arial" w:hAnsi="Arial" w:cs="Arial"/>
          <w:lang w:val="pt-PT"/>
        </w:rPr>
        <w:t>G</w:t>
      </w:r>
      <w:r w:rsidR="0032705B" w:rsidRPr="009A661D">
        <w:rPr>
          <w:rFonts w:ascii="Arial" w:hAnsi="Arial" w:cs="Arial"/>
          <w:lang w:val="pt-PT"/>
        </w:rPr>
        <w:t>itLab</w:t>
      </w:r>
      <w:proofErr w:type="spellEnd"/>
      <w:r w:rsidR="00F25DDE" w:rsidRPr="009A661D">
        <w:rPr>
          <w:rFonts w:ascii="Arial" w:hAnsi="Arial" w:cs="Arial"/>
          <w:lang w:val="pt-PT"/>
        </w:rPr>
        <w:t>.</w:t>
      </w:r>
    </w:p>
    <w:p w14:paraId="72DD8ED6" w14:textId="77777777" w:rsidR="00E8172D" w:rsidRPr="009A661D" w:rsidRDefault="00E8172D" w:rsidP="00E8172D">
      <w:pPr>
        <w:ind w:left="720"/>
        <w:jc w:val="both"/>
        <w:rPr>
          <w:rFonts w:ascii="Arial" w:hAnsi="Arial" w:cs="Arial"/>
          <w:lang w:val="pt-PT"/>
        </w:rPr>
      </w:pPr>
    </w:p>
    <w:p w14:paraId="358C3EC0" w14:textId="40598012" w:rsidR="009F59E1" w:rsidRPr="009A661D" w:rsidRDefault="009F59E1" w:rsidP="00BF1229">
      <w:pPr>
        <w:numPr>
          <w:ilvl w:val="0"/>
          <w:numId w:val="16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lastRenderedPageBreak/>
        <w:t xml:space="preserve">As </w:t>
      </w:r>
      <w:proofErr w:type="spellStart"/>
      <w:r w:rsidRPr="009A661D">
        <w:rPr>
          <w:rFonts w:ascii="Arial" w:hAnsi="Arial" w:cs="Arial"/>
          <w:lang w:val="pt-PT"/>
        </w:rPr>
        <w:t>releases</w:t>
      </w:r>
      <w:proofErr w:type="spellEnd"/>
      <w:r w:rsidRPr="009A661D">
        <w:rPr>
          <w:rFonts w:ascii="Arial" w:hAnsi="Arial" w:cs="Arial"/>
          <w:lang w:val="pt-PT"/>
        </w:rPr>
        <w:t xml:space="preserve"> acontecem </w:t>
      </w:r>
      <w:r w:rsidR="00E8172D" w:rsidRPr="009A661D">
        <w:rPr>
          <w:rFonts w:ascii="Arial" w:hAnsi="Arial" w:cs="Arial"/>
          <w:lang w:val="pt-PT"/>
        </w:rPr>
        <w:t xml:space="preserve">no final de cada </w:t>
      </w:r>
      <w:proofErr w:type="spellStart"/>
      <w:r w:rsidR="00E32FCA" w:rsidRPr="009A661D">
        <w:rPr>
          <w:rFonts w:ascii="Arial" w:hAnsi="Arial" w:cs="Arial"/>
          <w:lang w:val="pt-PT"/>
        </w:rPr>
        <w:t>milestone</w:t>
      </w:r>
      <w:proofErr w:type="spellEnd"/>
      <w:r w:rsidR="00E32FCA" w:rsidRPr="009A661D">
        <w:rPr>
          <w:rFonts w:ascii="Arial" w:hAnsi="Arial" w:cs="Arial"/>
          <w:lang w:val="pt-PT"/>
        </w:rPr>
        <w:t>.</w:t>
      </w:r>
    </w:p>
    <w:p w14:paraId="4943CA9B" w14:textId="256E5DF1" w:rsidR="006A3B9D" w:rsidRPr="009A661D" w:rsidRDefault="006A3B9D" w:rsidP="00E32FCA">
      <w:pPr>
        <w:rPr>
          <w:rFonts w:ascii="Arial" w:hAnsi="Arial" w:cs="Arial"/>
          <w:lang w:val="pt-PT"/>
        </w:rPr>
      </w:pPr>
    </w:p>
    <w:p w14:paraId="7A6333BB" w14:textId="77777777" w:rsidR="00E96D4E" w:rsidRPr="009A661D" w:rsidRDefault="00E96D4E" w:rsidP="00F67009">
      <w:pPr>
        <w:rPr>
          <w:rFonts w:ascii="Arial" w:hAnsi="Arial" w:cs="Arial"/>
          <w:lang w:val="pt-PT"/>
        </w:rPr>
      </w:pPr>
    </w:p>
    <w:p w14:paraId="4289FC17" w14:textId="429AAEC7" w:rsidR="009610CF" w:rsidRPr="009A661D" w:rsidRDefault="646AC0F5" w:rsidP="00FA5914">
      <w:pPr>
        <w:pStyle w:val="Ttulo3"/>
        <w:rPr>
          <w:rFonts w:cs="Arial"/>
          <w:lang w:val="pt-PT"/>
        </w:rPr>
      </w:pPr>
      <w:bookmarkStart w:id="31" w:name="_Toc478353338"/>
      <w:bookmarkStart w:id="32" w:name="_Toc89378581"/>
      <w:proofErr w:type="spellStart"/>
      <w:r w:rsidRPr="009A661D">
        <w:rPr>
          <w:rFonts w:cs="Arial"/>
          <w:lang w:val="pt-PT"/>
        </w:rPr>
        <w:t>Reports</w:t>
      </w:r>
      <w:proofErr w:type="spellEnd"/>
      <w:r w:rsidRPr="009A661D">
        <w:rPr>
          <w:rFonts w:cs="Arial"/>
          <w:lang w:val="pt-PT"/>
        </w:rPr>
        <w:t xml:space="preserve"> e </w:t>
      </w:r>
      <w:proofErr w:type="spellStart"/>
      <w:r w:rsidRPr="009A661D">
        <w:rPr>
          <w:rFonts w:cs="Arial"/>
          <w:lang w:val="pt-PT"/>
        </w:rPr>
        <w:t>Audits</w:t>
      </w:r>
      <w:bookmarkEnd w:id="31"/>
      <w:bookmarkEnd w:id="32"/>
      <w:proofErr w:type="spellEnd"/>
    </w:p>
    <w:p w14:paraId="07CD9B76" w14:textId="5B3A781C" w:rsidR="00425B52" w:rsidRPr="009A661D" w:rsidRDefault="00081000" w:rsidP="001A27DB">
      <w:pPr>
        <w:numPr>
          <w:ilvl w:val="0"/>
          <w:numId w:val="16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Os </w:t>
      </w:r>
      <w:proofErr w:type="spellStart"/>
      <w:r w:rsidR="00BC4AB3" w:rsidRPr="009A661D">
        <w:rPr>
          <w:rFonts w:ascii="Arial" w:hAnsi="Arial" w:cs="Arial"/>
          <w:i/>
          <w:iCs/>
          <w:lang w:val="pt-PT"/>
        </w:rPr>
        <w:t>Reports</w:t>
      </w:r>
      <w:proofErr w:type="spellEnd"/>
      <w:r w:rsidR="00BC4AB3" w:rsidRPr="009A661D">
        <w:rPr>
          <w:rFonts w:ascii="Arial" w:hAnsi="Arial" w:cs="Arial"/>
          <w:lang w:val="pt-PT"/>
        </w:rPr>
        <w:t xml:space="preserve"> </w:t>
      </w:r>
      <w:r w:rsidR="00F75218" w:rsidRPr="009A661D">
        <w:rPr>
          <w:rFonts w:ascii="Arial" w:hAnsi="Arial" w:cs="Arial"/>
          <w:lang w:val="pt-PT"/>
        </w:rPr>
        <w:t xml:space="preserve">são feitos </w:t>
      </w:r>
      <w:r w:rsidR="00151B9D" w:rsidRPr="009A661D">
        <w:rPr>
          <w:rFonts w:ascii="Arial" w:hAnsi="Arial" w:cs="Arial"/>
          <w:lang w:val="pt-PT"/>
        </w:rPr>
        <w:t>utilizando o</w:t>
      </w:r>
      <w:r w:rsidR="00F75218" w:rsidRPr="009A661D">
        <w:rPr>
          <w:rFonts w:ascii="Arial" w:hAnsi="Arial" w:cs="Arial"/>
          <w:lang w:val="pt-PT"/>
        </w:rPr>
        <w:t xml:space="preserve"> </w:t>
      </w:r>
      <w:proofErr w:type="spellStart"/>
      <w:r w:rsidR="00F75218" w:rsidRPr="009A661D">
        <w:rPr>
          <w:rFonts w:ascii="Arial" w:hAnsi="Arial" w:cs="Arial"/>
          <w:lang w:val="pt-PT"/>
        </w:rPr>
        <w:t>gitLab</w:t>
      </w:r>
      <w:proofErr w:type="spellEnd"/>
      <w:r w:rsidR="00235D06" w:rsidRPr="009A661D">
        <w:rPr>
          <w:rFonts w:ascii="Arial" w:hAnsi="Arial" w:cs="Arial"/>
          <w:lang w:val="pt-PT"/>
        </w:rPr>
        <w:t xml:space="preserve"> </w:t>
      </w:r>
      <w:r w:rsidR="00C71EAA" w:rsidRPr="009A661D">
        <w:rPr>
          <w:rFonts w:ascii="Arial" w:hAnsi="Arial" w:cs="Arial"/>
          <w:lang w:val="pt-PT"/>
        </w:rPr>
        <w:t xml:space="preserve">no final de </w:t>
      </w:r>
      <w:r w:rsidR="00235D06" w:rsidRPr="009A661D">
        <w:rPr>
          <w:rFonts w:ascii="Arial" w:hAnsi="Arial" w:cs="Arial"/>
          <w:lang w:val="pt-PT"/>
        </w:rPr>
        <w:t xml:space="preserve">cada sprint, neste </w:t>
      </w:r>
      <w:proofErr w:type="spellStart"/>
      <w:r w:rsidR="00235D06" w:rsidRPr="009A661D">
        <w:rPr>
          <w:rFonts w:ascii="Arial" w:hAnsi="Arial" w:cs="Arial"/>
          <w:lang w:val="pt-PT"/>
        </w:rPr>
        <w:t>reports</w:t>
      </w:r>
      <w:proofErr w:type="spellEnd"/>
      <w:r w:rsidR="00235D06" w:rsidRPr="009A661D">
        <w:rPr>
          <w:rFonts w:ascii="Arial" w:hAnsi="Arial" w:cs="Arial"/>
          <w:lang w:val="pt-PT"/>
        </w:rPr>
        <w:t xml:space="preserve"> a equipa analisa as </w:t>
      </w:r>
      <w:proofErr w:type="spellStart"/>
      <w:r w:rsidR="00235D06" w:rsidRPr="009A661D">
        <w:rPr>
          <w:rFonts w:ascii="Arial" w:hAnsi="Arial" w:cs="Arial"/>
          <w:lang w:val="pt-PT"/>
        </w:rPr>
        <w:t>user</w:t>
      </w:r>
      <w:proofErr w:type="spellEnd"/>
      <w:r w:rsidR="00235D06" w:rsidRPr="009A661D">
        <w:rPr>
          <w:rFonts w:ascii="Arial" w:hAnsi="Arial" w:cs="Arial"/>
          <w:lang w:val="pt-PT"/>
        </w:rPr>
        <w:t xml:space="preserve"> </w:t>
      </w:r>
      <w:proofErr w:type="spellStart"/>
      <w:r w:rsidR="00235D06" w:rsidRPr="009A661D">
        <w:rPr>
          <w:rFonts w:ascii="Arial" w:hAnsi="Arial" w:cs="Arial"/>
          <w:lang w:val="pt-PT"/>
        </w:rPr>
        <w:t>stories</w:t>
      </w:r>
      <w:proofErr w:type="spellEnd"/>
      <w:r w:rsidR="00235D06" w:rsidRPr="009A661D">
        <w:rPr>
          <w:rFonts w:ascii="Arial" w:hAnsi="Arial" w:cs="Arial"/>
          <w:lang w:val="pt-PT"/>
        </w:rPr>
        <w:t xml:space="preserve"> e as </w:t>
      </w:r>
      <w:proofErr w:type="spellStart"/>
      <w:r w:rsidR="00235D06" w:rsidRPr="009A661D">
        <w:rPr>
          <w:rFonts w:ascii="Arial" w:hAnsi="Arial" w:cs="Arial"/>
          <w:lang w:val="pt-PT"/>
        </w:rPr>
        <w:t>issues</w:t>
      </w:r>
      <w:proofErr w:type="spellEnd"/>
      <w:r w:rsidR="00235D06" w:rsidRPr="009A661D">
        <w:rPr>
          <w:rFonts w:ascii="Arial" w:hAnsi="Arial" w:cs="Arial"/>
          <w:lang w:val="pt-PT"/>
        </w:rPr>
        <w:t xml:space="preserve"> que foram implementadas, </w:t>
      </w:r>
      <w:r w:rsidR="005E5400" w:rsidRPr="009A661D">
        <w:rPr>
          <w:rFonts w:ascii="Arial" w:hAnsi="Arial" w:cs="Arial"/>
          <w:lang w:val="pt-PT"/>
        </w:rPr>
        <w:t xml:space="preserve">aquilo que ficou por implementar e o que retornou para o </w:t>
      </w:r>
      <w:proofErr w:type="spellStart"/>
      <w:r w:rsidR="005E5400" w:rsidRPr="009A661D">
        <w:rPr>
          <w:rFonts w:ascii="Arial" w:hAnsi="Arial" w:cs="Arial"/>
          <w:lang w:val="pt-PT"/>
        </w:rPr>
        <w:t>backlog</w:t>
      </w:r>
      <w:proofErr w:type="spellEnd"/>
      <w:r w:rsidR="005E5400" w:rsidRPr="009A661D">
        <w:rPr>
          <w:rFonts w:ascii="Arial" w:hAnsi="Arial" w:cs="Arial"/>
          <w:lang w:val="pt-PT"/>
        </w:rPr>
        <w:t>.</w:t>
      </w:r>
    </w:p>
    <w:p w14:paraId="4E8618F7" w14:textId="77777777" w:rsidR="00FE1C50" w:rsidRPr="009A661D" w:rsidRDefault="00FE1C50" w:rsidP="001A27DB">
      <w:pPr>
        <w:ind w:left="720"/>
        <w:jc w:val="both"/>
        <w:rPr>
          <w:rFonts w:ascii="Arial" w:hAnsi="Arial" w:cs="Arial"/>
          <w:lang w:val="pt-PT"/>
        </w:rPr>
      </w:pPr>
    </w:p>
    <w:p w14:paraId="11D7D84F" w14:textId="3F2FC59E" w:rsidR="00FE1C50" w:rsidRPr="009A661D" w:rsidRDefault="00FE1C50" w:rsidP="001A27DB">
      <w:pPr>
        <w:numPr>
          <w:ilvl w:val="0"/>
          <w:numId w:val="16"/>
        </w:numPr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Estes </w:t>
      </w:r>
      <w:proofErr w:type="spellStart"/>
      <w:r w:rsidRPr="009A661D">
        <w:rPr>
          <w:rFonts w:ascii="Arial" w:hAnsi="Arial" w:cs="Arial"/>
          <w:lang w:val="pt-PT"/>
        </w:rPr>
        <w:t>reports</w:t>
      </w:r>
      <w:proofErr w:type="spellEnd"/>
      <w:r w:rsidR="00247D8C" w:rsidRPr="009A661D">
        <w:rPr>
          <w:rFonts w:ascii="Arial" w:hAnsi="Arial" w:cs="Arial"/>
          <w:lang w:val="pt-PT"/>
        </w:rPr>
        <w:t xml:space="preserve"> são</w:t>
      </w:r>
      <w:r w:rsidRPr="009A661D">
        <w:rPr>
          <w:rFonts w:ascii="Arial" w:hAnsi="Arial" w:cs="Arial"/>
          <w:lang w:val="pt-PT"/>
        </w:rPr>
        <w:t xml:space="preserve"> feito</w:t>
      </w:r>
      <w:r w:rsidR="00247D8C" w:rsidRPr="009A661D">
        <w:rPr>
          <w:rFonts w:ascii="Arial" w:hAnsi="Arial" w:cs="Arial"/>
          <w:lang w:val="pt-PT"/>
        </w:rPr>
        <w:t>s</w:t>
      </w:r>
      <w:r w:rsidRPr="009A661D">
        <w:rPr>
          <w:rFonts w:ascii="Arial" w:hAnsi="Arial" w:cs="Arial"/>
          <w:lang w:val="pt-PT"/>
        </w:rPr>
        <w:t xml:space="preserve"> no final do sprint</w:t>
      </w:r>
      <w:r w:rsidR="00BA020C" w:rsidRPr="009A661D">
        <w:rPr>
          <w:rFonts w:ascii="Arial" w:hAnsi="Arial" w:cs="Arial"/>
          <w:lang w:val="pt-PT"/>
        </w:rPr>
        <w:t xml:space="preserve">, </w:t>
      </w:r>
      <w:r w:rsidRPr="009A661D">
        <w:rPr>
          <w:rFonts w:ascii="Arial" w:hAnsi="Arial" w:cs="Arial"/>
          <w:lang w:val="pt-PT"/>
        </w:rPr>
        <w:t xml:space="preserve">todas as considerações retiradas </w:t>
      </w:r>
      <w:r w:rsidR="001A27DB" w:rsidRPr="009A661D">
        <w:rPr>
          <w:rFonts w:ascii="Arial" w:hAnsi="Arial" w:cs="Arial"/>
          <w:lang w:val="pt-PT"/>
        </w:rPr>
        <w:t xml:space="preserve">deste </w:t>
      </w:r>
      <w:proofErr w:type="spellStart"/>
      <w:r w:rsidR="001A27DB" w:rsidRPr="009A661D">
        <w:rPr>
          <w:rFonts w:ascii="Arial" w:hAnsi="Arial" w:cs="Arial"/>
          <w:lang w:val="pt-PT"/>
        </w:rPr>
        <w:t>report</w:t>
      </w:r>
      <w:proofErr w:type="spellEnd"/>
      <w:r w:rsidR="001A27DB" w:rsidRPr="009A661D">
        <w:rPr>
          <w:rFonts w:ascii="Arial" w:hAnsi="Arial" w:cs="Arial"/>
          <w:lang w:val="pt-PT"/>
        </w:rPr>
        <w:t xml:space="preserve"> irão ser analisadas e transmitidas para uma parte da descrição do sprint que retrata a reunião de revisão de sprint.</w:t>
      </w:r>
    </w:p>
    <w:p w14:paraId="3CAB536C" w14:textId="77777777" w:rsidR="004A04B1" w:rsidRPr="009A661D" w:rsidRDefault="004A04B1" w:rsidP="00580C4D">
      <w:pPr>
        <w:jc w:val="both"/>
        <w:rPr>
          <w:rFonts w:ascii="Arial" w:hAnsi="Arial" w:cs="Arial"/>
          <w:lang w:val="pt-PT"/>
        </w:rPr>
      </w:pPr>
    </w:p>
    <w:p w14:paraId="66B6F29D" w14:textId="3478F141" w:rsidR="00F80343" w:rsidRPr="009A661D" w:rsidRDefault="646AC0F5" w:rsidP="004A04B1">
      <w:pPr>
        <w:pStyle w:val="Ttulo1"/>
        <w:keepLines/>
        <w:widowControl/>
        <w:rPr>
          <w:rFonts w:cs="Arial"/>
          <w:lang w:val="pt-PT"/>
        </w:rPr>
      </w:pPr>
      <w:bookmarkStart w:id="33" w:name="_Toc478353339"/>
      <w:bookmarkStart w:id="34" w:name="_Toc89378582"/>
      <w:r w:rsidRPr="009A661D">
        <w:rPr>
          <w:rFonts w:cs="Arial"/>
          <w:lang w:val="pt-PT"/>
        </w:rPr>
        <w:t>M</w:t>
      </w:r>
      <w:bookmarkEnd w:id="33"/>
      <w:r w:rsidRPr="009A661D">
        <w:rPr>
          <w:rFonts w:cs="Arial"/>
          <w:lang w:val="pt-PT"/>
        </w:rPr>
        <w:t>etodologia</w:t>
      </w:r>
      <w:bookmarkEnd w:id="34"/>
    </w:p>
    <w:p w14:paraId="2D0CB786" w14:textId="2179E069" w:rsidR="002F1C71" w:rsidRPr="009A661D" w:rsidRDefault="002B0384" w:rsidP="002F1C71">
      <w:pPr>
        <w:ind w:firstLine="72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 metodologia usada é o SCRUM</w:t>
      </w:r>
      <w:r w:rsidR="002F1C71" w:rsidRPr="009A661D">
        <w:rPr>
          <w:rFonts w:ascii="Arial" w:hAnsi="Arial" w:cs="Arial"/>
          <w:lang w:val="pt-PT"/>
        </w:rPr>
        <w:t xml:space="preserve">, </w:t>
      </w:r>
      <w:r w:rsidR="00997921" w:rsidRPr="009A661D">
        <w:rPr>
          <w:rFonts w:ascii="Arial" w:hAnsi="Arial" w:cs="Arial"/>
          <w:lang w:val="pt-PT"/>
        </w:rPr>
        <w:t>a nossa metodologia define-se por</w:t>
      </w:r>
      <w:r w:rsidR="002F1C71" w:rsidRPr="009A661D">
        <w:rPr>
          <w:rFonts w:ascii="Arial" w:hAnsi="Arial" w:cs="Arial"/>
          <w:lang w:val="pt-PT"/>
        </w:rPr>
        <w:t>:</w:t>
      </w:r>
    </w:p>
    <w:p w14:paraId="5BA2CFFE" w14:textId="77777777" w:rsidR="00B63334" w:rsidRPr="009A661D" w:rsidRDefault="00B63334" w:rsidP="002F1C71">
      <w:pPr>
        <w:ind w:firstLine="720"/>
        <w:rPr>
          <w:rFonts w:ascii="Arial" w:hAnsi="Arial" w:cs="Arial"/>
          <w:lang w:val="pt-PT"/>
        </w:rPr>
      </w:pPr>
    </w:p>
    <w:p w14:paraId="0BCC3236" w14:textId="77777777" w:rsidR="003779D5" w:rsidRPr="009A661D" w:rsidRDefault="003779D5" w:rsidP="003779D5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Fase Inicial:</w:t>
      </w:r>
    </w:p>
    <w:p w14:paraId="33AEE8BB" w14:textId="7D391E83" w:rsidR="003779D5" w:rsidRPr="009A661D" w:rsidRDefault="003779D5" w:rsidP="00B63334">
      <w:pPr>
        <w:pStyle w:val="PargrafodaLista"/>
        <w:numPr>
          <w:ilvl w:val="1"/>
          <w:numId w:val="2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Criar um repositório vazio;</w:t>
      </w:r>
    </w:p>
    <w:p w14:paraId="582320BA" w14:textId="77777777" w:rsidR="003779D5" w:rsidRPr="009A661D" w:rsidRDefault="003779D5" w:rsidP="00B63334">
      <w:pPr>
        <w:pStyle w:val="PargrafodaLista"/>
        <w:numPr>
          <w:ilvl w:val="1"/>
          <w:numId w:val="2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Criar dois </w:t>
      </w:r>
      <w:proofErr w:type="spellStart"/>
      <w:r w:rsidRPr="009A661D">
        <w:rPr>
          <w:rFonts w:ascii="Arial" w:hAnsi="Arial" w:cs="Arial"/>
          <w:i/>
          <w:iCs/>
          <w:lang w:val="pt-PT"/>
        </w:rPr>
        <w:t>Boards</w:t>
      </w:r>
      <w:proofErr w:type="spellEnd"/>
      <w:r w:rsidRPr="009A661D">
        <w:rPr>
          <w:rFonts w:ascii="Arial" w:hAnsi="Arial" w:cs="Arial"/>
          <w:lang w:val="pt-PT"/>
        </w:rPr>
        <w:t xml:space="preserve">, um para </w:t>
      </w:r>
      <w:proofErr w:type="spellStart"/>
      <w:r w:rsidRPr="009A661D">
        <w:rPr>
          <w:rFonts w:ascii="Arial" w:hAnsi="Arial" w:cs="Arial"/>
          <w:lang w:val="pt-PT"/>
        </w:rPr>
        <w:t>change</w:t>
      </w:r>
      <w:proofErr w:type="spellEnd"/>
      <w:r w:rsidRPr="009A661D">
        <w:rPr>
          <w:rFonts w:ascii="Arial" w:hAnsi="Arial" w:cs="Arial"/>
          <w:lang w:val="pt-PT"/>
        </w:rPr>
        <w:t xml:space="preserve"> requests e outro para desenvolvimento;</w:t>
      </w:r>
    </w:p>
    <w:p w14:paraId="56AB74C2" w14:textId="77777777" w:rsidR="003779D5" w:rsidRPr="009A661D" w:rsidRDefault="003779D5" w:rsidP="00B63334">
      <w:pPr>
        <w:pStyle w:val="PargrafodaLista"/>
        <w:numPr>
          <w:ilvl w:val="1"/>
          <w:numId w:val="2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Criar </w:t>
      </w:r>
      <w:proofErr w:type="spellStart"/>
      <w:r w:rsidRPr="009A661D">
        <w:rPr>
          <w:rFonts w:ascii="Arial" w:hAnsi="Arial" w:cs="Arial"/>
          <w:lang w:val="pt-PT"/>
        </w:rPr>
        <w:t>labels</w:t>
      </w:r>
      <w:proofErr w:type="spellEnd"/>
      <w:r w:rsidRPr="009A661D">
        <w:rPr>
          <w:rFonts w:ascii="Arial" w:hAnsi="Arial" w:cs="Arial"/>
          <w:lang w:val="pt-PT"/>
        </w:rPr>
        <w:t xml:space="preserve"> que serão atribuídas às issues;</w:t>
      </w:r>
    </w:p>
    <w:p w14:paraId="2EA008E0" w14:textId="2A1E88C6" w:rsidR="00303C88" w:rsidRPr="009A661D" w:rsidRDefault="00303C88" w:rsidP="00B63334">
      <w:pPr>
        <w:pStyle w:val="PargrafodaLista"/>
        <w:numPr>
          <w:ilvl w:val="1"/>
          <w:numId w:val="2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Definir Requisitos, use cases e </w:t>
      </w:r>
      <w:proofErr w:type="spellStart"/>
      <w:r w:rsidRPr="009A661D">
        <w:rPr>
          <w:rFonts w:ascii="Arial" w:hAnsi="Arial" w:cs="Arial"/>
          <w:lang w:val="pt-PT"/>
        </w:rPr>
        <w:t>mockups</w:t>
      </w:r>
      <w:proofErr w:type="spellEnd"/>
      <w:r w:rsidR="00350414" w:rsidRPr="009A661D">
        <w:rPr>
          <w:rFonts w:ascii="Arial" w:hAnsi="Arial" w:cs="Arial"/>
          <w:lang w:val="pt-PT"/>
        </w:rPr>
        <w:t>;</w:t>
      </w:r>
    </w:p>
    <w:p w14:paraId="601C3F68" w14:textId="77777777" w:rsidR="003779D5" w:rsidRPr="009A661D" w:rsidRDefault="003779D5" w:rsidP="00B63334">
      <w:pPr>
        <w:pStyle w:val="PargrafodaLista"/>
        <w:numPr>
          <w:ilvl w:val="1"/>
          <w:numId w:val="22"/>
        </w:numPr>
        <w:spacing w:before="240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Definir ferramentas e recursos;</w:t>
      </w:r>
    </w:p>
    <w:p w14:paraId="36B95CA9" w14:textId="77777777" w:rsidR="003779D5" w:rsidRPr="009A661D" w:rsidRDefault="003779D5" w:rsidP="003779D5">
      <w:pPr>
        <w:pStyle w:val="PargrafodaLista"/>
        <w:ind w:left="2160"/>
        <w:rPr>
          <w:rFonts w:ascii="Arial" w:hAnsi="Arial" w:cs="Arial"/>
          <w:lang w:val="pt-PT"/>
        </w:rPr>
      </w:pPr>
    </w:p>
    <w:p w14:paraId="00249E1C" w14:textId="634FDAAE" w:rsidR="003779D5" w:rsidRPr="009A661D" w:rsidRDefault="003779D5" w:rsidP="003779D5">
      <w:pPr>
        <w:ind w:left="1701" w:hanging="567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Nota: </w:t>
      </w:r>
      <w:r w:rsidRPr="009A661D">
        <w:rPr>
          <w:rFonts w:ascii="Arial" w:hAnsi="Arial" w:cs="Arial"/>
          <w:lang w:val="pt-PT"/>
        </w:rPr>
        <w:tab/>
        <w:t xml:space="preserve">Esta fase tem a duração estimada de </w:t>
      </w:r>
      <w:r w:rsidR="00303C88" w:rsidRPr="009A661D">
        <w:rPr>
          <w:rFonts w:ascii="Arial" w:hAnsi="Arial" w:cs="Arial"/>
          <w:lang w:val="pt-PT"/>
        </w:rPr>
        <w:t>3</w:t>
      </w:r>
      <w:r w:rsidRPr="009A661D">
        <w:rPr>
          <w:rFonts w:ascii="Arial" w:hAnsi="Arial" w:cs="Arial"/>
          <w:lang w:val="pt-PT"/>
        </w:rPr>
        <w:t xml:space="preserve"> semanas, durante estas duas semanas existem várias reuniões</w:t>
      </w:r>
      <w:r w:rsidR="00303C88" w:rsidRPr="009A661D">
        <w:rPr>
          <w:rFonts w:ascii="Arial" w:hAnsi="Arial" w:cs="Arial"/>
          <w:lang w:val="pt-PT"/>
        </w:rPr>
        <w:t>, formais ou informais</w:t>
      </w:r>
      <w:r w:rsidRPr="009A661D">
        <w:rPr>
          <w:rFonts w:ascii="Arial" w:hAnsi="Arial" w:cs="Arial"/>
          <w:lang w:val="pt-PT"/>
        </w:rPr>
        <w:t xml:space="preserve"> para perceber e definir o que é preciso fazer e como fazer.</w:t>
      </w:r>
    </w:p>
    <w:p w14:paraId="53844398" w14:textId="77777777" w:rsidR="0024433C" w:rsidRPr="009A661D" w:rsidRDefault="0024433C" w:rsidP="0018637E">
      <w:pPr>
        <w:rPr>
          <w:rFonts w:ascii="Arial" w:hAnsi="Arial" w:cs="Arial"/>
          <w:lang w:val="pt-PT"/>
        </w:rPr>
      </w:pPr>
    </w:p>
    <w:p w14:paraId="2291E0BE" w14:textId="77777777" w:rsidR="005D5E1C" w:rsidRPr="009A661D" w:rsidRDefault="005D5E1C" w:rsidP="005D5E1C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Fase de desenvolvimento:</w:t>
      </w:r>
    </w:p>
    <w:p w14:paraId="51679424" w14:textId="059F489F" w:rsidR="005D5E1C" w:rsidRPr="009A661D" w:rsidRDefault="005D5E1C" w:rsidP="00AF2502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É feita uma reunião de sprint na qual uma ou mais </w:t>
      </w:r>
      <w:proofErr w:type="spellStart"/>
      <w:r w:rsidRPr="009A661D">
        <w:rPr>
          <w:rFonts w:ascii="Arial" w:hAnsi="Arial" w:cs="Arial"/>
          <w:lang w:val="pt-PT"/>
        </w:rPr>
        <w:t>user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storie</w:t>
      </w:r>
      <w:r w:rsidR="00BB52F1" w:rsidRPr="009A661D">
        <w:rPr>
          <w:rFonts w:ascii="Arial" w:hAnsi="Arial" w:cs="Arial"/>
          <w:lang w:val="pt-PT"/>
        </w:rPr>
        <w:t>s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BB52F1" w:rsidRPr="009A661D">
        <w:rPr>
          <w:rFonts w:ascii="Arial" w:hAnsi="Arial" w:cs="Arial"/>
          <w:lang w:val="pt-PT"/>
        </w:rPr>
        <w:t xml:space="preserve">são </w:t>
      </w:r>
      <w:r w:rsidRPr="009A661D">
        <w:rPr>
          <w:rFonts w:ascii="Arial" w:hAnsi="Arial" w:cs="Arial"/>
          <w:lang w:val="pt-PT"/>
        </w:rPr>
        <w:t>selecionada</w:t>
      </w:r>
      <w:r w:rsidR="00BB52F1" w:rsidRPr="009A661D">
        <w:rPr>
          <w:rFonts w:ascii="Arial" w:hAnsi="Arial" w:cs="Arial"/>
          <w:lang w:val="pt-PT"/>
        </w:rPr>
        <w:t>s</w:t>
      </w:r>
      <w:r w:rsidRPr="009A661D">
        <w:rPr>
          <w:rFonts w:ascii="Arial" w:hAnsi="Arial" w:cs="Arial"/>
          <w:lang w:val="pt-PT"/>
        </w:rPr>
        <w:t xml:space="preserve"> e dividida</w:t>
      </w:r>
      <w:r w:rsidR="00BB52F1" w:rsidRPr="009A661D">
        <w:rPr>
          <w:rFonts w:ascii="Arial" w:hAnsi="Arial" w:cs="Arial"/>
          <w:lang w:val="pt-PT"/>
        </w:rPr>
        <w:t>s</w:t>
      </w:r>
      <w:r w:rsidRPr="009A661D">
        <w:rPr>
          <w:rFonts w:ascii="Arial" w:hAnsi="Arial" w:cs="Arial"/>
          <w:lang w:val="pt-PT"/>
        </w:rPr>
        <w:t xml:space="preserve"> em várias </w:t>
      </w:r>
      <w:r w:rsidR="00BB52F1" w:rsidRPr="009A661D">
        <w:rPr>
          <w:rFonts w:ascii="Arial" w:hAnsi="Arial" w:cs="Arial"/>
          <w:lang w:val="pt-PT"/>
        </w:rPr>
        <w:t>i</w:t>
      </w:r>
      <w:r w:rsidRPr="009A661D">
        <w:rPr>
          <w:rFonts w:ascii="Arial" w:hAnsi="Arial" w:cs="Arial"/>
          <w:lang w:val="pt-PT"/>
        </w:rPr>
        <w:t>ssues;</w:t>
      </w:r>
    </w:p>
    <w:p w14:paraId="0DAB0EFC" w14:textId="77777777" w:rsidR="005D5E1C" w:rsidRPr="009A661D" w:rsidRDefault="005D5E1C" w:rsidP="00AF2502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As issues são atribuídas a diferentes membros da equipa;</w:t>
      </w:r>
    </w:p>
    <w:p w14:paraId="766A8E38" w14:textId="25056267" w:rsidR="005D5E1C" w:rsidRPr="009A661D" w:rsidRDefault="005D5E1C" w:rsidP="00AF2502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As issues vão circulando pelo </w:t>
      </w:r>
      <w:proofErr w:type="spellStart"/>
      <w:r w:rsidRPr="009A661D">
        <w:rPr>
          <w:rFonts w:ascii="Arial" w:hAnsi="Arial" w:cs="Arial"/>
          <w:i/>
          <w:iCs/>
          <w:lang w:val="pt-PT"/>
        </w:rPr>
        <w:t>Board</w:t>
      </w:r>
      <w:proofErr w:type="spellEnd"/>
      <w:r w:rsidRPr="009A661D">
        <w:rPr>
          <w:rFonts w:ascii="Arial" w:hAnsi="Arial" w:cs="Arial"/>
          <w:lang w:val="pt-PT"/>
        </w:rPr>
        <w:t xml:space="preserve"> de desenvolvimento e sendo fechadas à medida que são implementadas</w:t>
      </w:r>
      <w:r w:rsidR="0061456C" w:rsidRPr="009A661D">
        <w:rPr>
          <w:rFonts w:ascii="Arial" w:hAnsi="Arial" w:cs="Arial"/>
          <w:lang w:val="pt-PT"/>
        </w:rPr>
        <w:t>,</w:t>
      </w:r>
      <w:r w:rsidRPr="009A661D">
        <w:rPr>
          <w:rFonts w:ascii="Arial" w:hAnsi="Arial" w:cs="Arial"/>
          <w:lang w:val="pt-PT"/>
        </w:rPr>
        <w:t xml:space="preserve"> testadas</w:t>
      </w:r>
      <w:r w:rsidR="0061456C" w:rsidRPr="009A661D">
        <w:rPr>
          <w:rFonts w:ascii="Arial" w:hAnsi="Arial" w:cs="Arial"/>
          <w:lang w:val="pt-PT"/>
        </w:rPr>
        <w:t xml:space="preserve"> e o merge request é aceite</w:t>
      </w:r>
      <w:r w:rsidRPr="009A661D">
        <w:rPr>
          <w:rFonts w:ascii="Arial" w:hAnsi="Arial" w:cs="Arial"/>
          <w:lang w:val="pt-PT"/>
        </w:rPr>
        <w:t>.</w:t>
      </w:r>
    </w:p>
    <w:p w14:paraId="4DD21340" w14:textId="77777777" w:rsidR="00303C88" w:rsidRPr="009A661D" w:rsidRDefault="00303C88" w:rsidP="00B22BBC">
      <w:pPr>
        <w:rPr>
          <w:rFonts w:ascii="Arial" w:hAnsi="Arial" w:cs="Arial"/>
          <w:b/>
          <w:bCs/>
          <w:lang w:val="pt-PT"/>
        </w:rPr>
      </w:pPr>
    </w:p>
    <w:p w14:paraId="26FBBD17" w14:textId="6C9D707D" w:rsidR="005D5E1C" w:rsidRPr="009A661D" w:rsidRDefault="004E6E91" w:rsidP="005D5E1C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Fase pós desenvolvimento:</w:t>
      </w:r>
    </w:p>
    <w:p w14:paraId="1A615DBA" w14:textId="3F75E91F" w:rsidR="004E6E91" w:rsidRPr="009A661D" w:rsidRDefault="004E6E91" w:rsidP="00AF2502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 equipa </w:t>
      </w:r>
      <w:r w:rsidR="00BA0925" w:rsidRPr="009A661D">
        <w:rPr>
          <w:rFonts w:ascii="Arial" w:hAnsi="Arial" w:cs="Arial"/>
          <w:lang w:val="pt-PT"/>
        </w:rPr>
        <w:t>reúne-se</w:t>
      </w:r>
      <w:r w:rsidR="00B63334" w:rsidRPr="009A661D">
        <w:rPr>
          <w:rFonts w:ascii="Arial" w:hAnsi="Arial" w:cs="Arial"/>
          <w:lang w:val="pt-PT"/>
        </w:rPr>
        <w:t xml:space="preserve"> uma primeira vez</w:t>
      </w:r>
      <w:r w:rsidR="00BA0925" w:rsidRPr="009A661D">
        <w:rPr>
          <w:rFonts w:ascii="Arial" w:hAnsi="Arial" w:cs="Arial"/>
          <w:lang w:val="pt-PT"/>
        </w:rPr>
        <w:t xml:space="preserve"> para perceber o que </w:t>
      </w:r>
      <w:r w:rsidR="00313296" w:rsidRPr="009A661D">
        <w:rPr>
          <w:rFonts w:ascii="Arial" w:hAnsi="Arial" w:cs="Arial"/>
          <w:lang w:val="pt-PT"/>
        </w:rPr>
        <w:t>aconteceu durante o sprint, tomando nota daquilo que ficou feito e do que ficou por fazer</w:t>
      </w:r>
      <w:r w:rsidR="00B63334" w:rsidRPr="009A661D">
        <w:rPr>
          <w:rFonts w:ascii="Arial" w:hAnsi="Arial" w:cs="Arial"/>
          <w:lang w:val="pt-PT"/>
        </w:rPr>
        <w:t>;</w:t>
      </w:r>
    </w:p>
    <w:p w14:paraId="4522BCDD" w14:textId="06B291C5" w:rsidR="00B63334" w:rsidRPr="009A661D" w:rsidRDefault="00B63334" w:rsidP="00AF2502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Uma segunda reunião é feita para apurar o que podia ter sido feito para melhorar a metodologia utilizada, nesta fase é normal haver a alterações ao </w:t>
      </w:r>
      <w:r w:rsidRPr="009A661D">
        <w:rPr>
          <w:rFonts w:ascii="Arial" w:hAnsi="Arial" w:cs="Arial"/>
          <w:b/>
          <w:bCs/>
          <w:lang w:val="pt-PT"/>
        </w:rPr>
        <w:t>SCM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plan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3EC0AC42" w14:textId="782C495E" w:rsidR="00B22BBC" w:rsidRPr="009A661D" w:rsidRDefault="0060664B" w:rsidP="00B22BBC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Um </w:t>
      </w:r>
      <w:r w:rsidR="00303C88" w:rsidRPr="009A661D">
        <w:rPr>
          <w:rFonts w:ascii="Arial" w:hAnsi="Arial" w:cs="Arial"/>
          <w:b/>
          <w:bCs/>
          <w:lang w:val="pt-PT"/>
        </w:rPr>
        <w:t>MR</w:t>
      </w:r>
      <w:r w:rsidR="00303C88" w:rsidRPr="009A661D">
        <w:rPr>
          <w:rFonts w:ascii="Arial" w:hAnsi="Arial" w:cs="Arial"/>
          <w:lang w:val="pt-PT"/>
        </w:rPr>
        <w:t xml:space="preserve"> </w:t>
      </w:r>
      <w:r w:rsidRPr="009A661D">
        <w:rPr>
          <w:rFonts w:ascii="Arial" w:hAnsi="Arial" w:cs="Arial"/>
          <w:lang w:val="pt-PT"/>
        </w:rPr>
        <w:t xml:space="preserve">é feito para a </w:t>
      </w:r>
      <w:proofErr w:type="spellStart"/>
      <w:r w:rsidRPr="009A661D">
        <w:rPr>
          <w:rFonts w:ascii="Arial" w:hAnsi="Arial" w:cs="Arial"/>
          <w:lang w:val="pt-PT"/>
        </w:rPr>
        <w:t>branch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3A093B" w:rsidRPr="009A661D">
        <w:rPr>
          <w:rFonts w:ascii="Arial" w:hAnsi="Arial" w:cs="Arial"/>
          <w:b/>
          <w:bCs/>
          <w:lang w:val="pt-PT"/>
        </w:rPr>
        <w:t>”</w:t>
      </w:r>
      <w:proofErr w:type="spellStart"/>
      <w:r w:rsidR="003A093B" w:rsidRPr="009A661D">
        <w:rPr>
          <w:rFonts w:ascii="Arial" w:hAnsi="Arial" w:cs="Arial"/>
          <w:b/>
          <w:bCs/>
          <w:lang w:val="pt-PT"/>
        </w:rPr>
        <w:t>main</w:t>
      </w:r>
      <w:proofErr w:type="spellEnd"/>
      <w:r w:rsidR="003A093B" w:rsidRPr="009A661D">
        <w:rPr>
          <w:rFonts w:ascii="Arial" w:hAnsi="Arial" w:cs="Arial"/>
          <w:b/>
          <w:bCs/>
          <w:lang w:val="pt-PT"/>
        </w:rPr>
        <w:t xml:space="preserve">” </w:t>
      </w:r>
      <w:r w:rsidRPr="009A661D">
        <w:rPr>
          <w:rFonts w:ascii="Arial" w:hAnsi="Arial" w:cs="Arial"/>
          <w:lang w:val="pt-PT"/>
        </w:rPr>
        <w:t xml:space="preserve">assim que o </w:t>
      </w:r>
      <w:r w:rsidRPr="009A661D">
        <w:rPr>
          <w:rFonts w:ascii="Arial" w:hAnsi="Arial" w:cs="Arial"/>
          <w:b/>
          <w:bCs/>
          <w:lang w:val="pt-PT"/>
        </w:rPr>
        <w:t>PO</w:t>
      </w:r>
      <w:r w:rsidRPr="009A661D">
        <w:rPr>
          <w:rFonts w:ascii="Arial" w:hAnsi="Arial" w:cs="Arial"/>
          <w:lang w:val="pt-PT"/>
        </w:rPr>
        <w:t xml:space="preserve"> achar </w:t>
      </w:r>
      <w:r w:rsidR="0018637E" w:rsidRPr="009A661D">
        <w:rPr>
          <w:rFonts w:ascii="Arial" w:hAnsi="Arial" w:cs="Arial"/>
          <w:lang w:val="pt-PT"/>
        </w:rPr>
        <w:t xml:space="preserve">oportuno, </w:t>
      </w:r>
      <w:r w:rsidR="00C73DAC" w:rsidRPr="009A661D">
        <w:rPr>
          <w:rFonts w:ascii="Arial" w:hAnsi="Arial" w:cs="Arial"/>
          <w:lang w:val="pt-PT"/>
        </w:rPr>
        <w:t xml:space="preserve">toda a </w:t>
      </w:r>
      <w:r w:rsidR="00C73DAC" w:rsidRPr="009A661D">
        <w:rPr>
          <w:rFonts w:ascii="Arial" w:hAnsi="Arial" w:cs="Arial"/>
          <w:lang w:val="pt-PT"/>
        </w:rPr>
        <w:lastRenderedPageBreak/>
        <w:t xml:space="preserve">equipa pode estar presente nesta situação, mas apenas o </w:t>
      </w:r>
      <w:r w:rsidR="00C73DAC" w:rsidRPr="009A661D">
        <w:rPr>
          <w:rFonts w:ascii="Arial" w:hAnsi="Arial" w:cs="Arial"/>
          <w:b/>
          <w:bCs/>
          <w:lang w:val="pt-PT"/>
        </w:rPr>
        <w:t>PO</w:t>
      </w:r>
      <w:r w:rsidR="00C73DAC" w:rsidRPr="009A661D">
        <w:rPr>
          <w:rFonts w:ascii="Arial" w:hAnsi="Arial" w:cs="Arial"/>
          <w:lang w:val="pt-PT"/>
        </w:rPr>
        <w:t xml:space="preserve"> interage com </w:t>
      </w:r>
      <w:r w:rsidR="00AF2502" w:rsidRPr="009A661D">
        <w:rPr>
          <w:rFonts w:ascii="Arial" w:hAnsi="Arial" w:cs="Arial"/>
          <w:lang w:val="pt-PT"/>
        </w:rPr>
        <w:t>o merge request</w:t>
      </w:r>
      <w:r w:rsidR="00B22BBC" w:rsidRPr="009A661D">
        <w:rPr>
          <w:rFonts w:ascii="Arial" w:hAnsi="Arial" w:cs="Arial"/>
          <w:lang w:val="pt-PT"/>
        </w:rPr>
        <w:t>.</w:t>
      </w:r>
    </w:p>
    <w:p w14:paraId="41B7A596" w14:textId="77777777" w:rsidR="0051611B" w:rsidRPr="009A661D" w:rsidRDefault="0051611B" w:rsidP="0051611B">
      <w:pPr>
        <w:pStyle w:val="PargrafodaLista"/>
        <w:numPr>
          <w:ilvl w:val="0"/>
          <w:numId w:val="22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Milestones</w:t>
      </w:r>
      <w:proofErr w:type="spellEnd"/>
      <w:r w:rsidRPr="009A661D">
        <w:rPr>
          <w:rFonts w:ascii="Arial" w:hAnsi="Arial" w:cs="Arial"/>
          <w:b/>
          <w:bCs/>
          <w:lang w:val="pt-PT"/>
        </w:rPr>
        <w:t>:</w:t>
      </w:r>
    </w:p>
    <w:p w14:paraId="0E3F52F0" w14:textId="5EC7116F" w:rsidR="00336361" w:rsidRPr="009A661D" w:rsidRDefault="003A300A" w:rsidP="00FF41CB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Existirão 3 </w:t>
      </w:r>
      <w:proofErr w:type="spellStart"/>
      <w:r w:rsidRPr="009A661D">
        <w:rPr>
          <w:rFonts w:ascii="Arial" w:hAnsi="Arial" w:cs="Arial"/>
          <w:lang w:val="pt-PT"/>
        </w:rPr>
        <w:t>Milestones</w:t>
      </w:r>
      <w:proofErr w:type="spellEnd"/>
      <w:r w:rsidRPr="009A661D">
        <w:rPr>
          <w:rFonts w:ascii="Arial" w:hAnsi="Arial" w:cs="Arial"/>
          <w:lang w:val="pt-PT"/>
        </w:rPr>
        <w:t>;</w:t>
      </w:r>
    </w:p>
    <w:p w14:paraId="2B160A74" w14:textId="4DDB32B1" w:rsidR="00B22BBC" w:rsidRPr="009A661D" w:rsidRDefault="006045D3" w:rsidP="00B22BBC">
      <w:pPr>
        <w:pStyle w:val="PargrafodaLista"/>
        <w:numPr>
          <w:ilvl w:val="1"/>
          <w:numId w:val="22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Os objetivos de cada </w:t>
      </w:r>
      <w:proofErr w:type="spellStart"/>
      <w:r w:rsidRPr="009A661D">
        <w:rPr>
          <w:rFonts w:ascii="Arial" w:hAnsi="Arial" w:cs="Arial"/>
          <w:lang w:val="pt-PT"/>
        </w:rPr>
        <w:t>Milestone</w:t>
      </w:r>
      <w:proofErr w:type="spellEnd"/>
      <w:r w:rsidRPr="009A661D">
        <w:rPr>
          <w:rFonts w:ascii="Arial" w:hAnsi="Arial" w:cs="Arial"/>
          <w:lang w:val="pt-PT"/>
        </w:rPr>
        <w:t xml:space="preserve"> estão descritos no enunciado fornecido.</w:t>
      </w:r>
    </w:p>
    <w:p w14:paraId="6D348FC2" w14:textId="109AE8B8" w:rsidR="004A04B1" w:rsidRPr="009A661D" w:rsidRDefault="004A04B1" w:rsidP="004A04B1">
      <w:pPr>
        <w:spacing w:before="240"/>
        <w:jc w:val="both"/>
        <w:rPr>
          <w:rFonts w:ascii="Arial" w:hAnsi="Arial" w:cs="Arial"/>
          <w:b/>
          <w:bCs/>
          <w:lang w:val="pt-PT"/>
        </w:rPr>
      </w:pPr>
    </w:p>
    <w:p w14:paraId="21DEA181" w14:textId="77777777" w:rsidR="004A04B1" w:rsidRPr="009A661D" w:rsidRDefault="004A04B1" w:rsidP="004A04B1">
      <w:pPr>
        <w:spacing w:before="240"/>
        <w:jc w:val="both"/>
        <w:rPr>
          <w:rFonts w:ascii="Arial" w:hAnsi="Arial" w:cs="Arial"/>
          <w:b/>
          <w:bCs/>
          <w:lang w:val="pt-PT"/>
        </w:rPr>
      </w:pPr>
    </w:p>
    <w:p w14:paraId="4808AD03" w14:textId="7708E3BF" w:rsidR="00EB6A96" w:rsidRPr="009A661D" w:rsidRDefault="00EB6A96" w:rsidP="00077429">
      <w:pPr>
        <w:pStyle w:val="PargrafodaLista"/>
        <w:numPr>
          <w:ilvl w:val="0"/>
          <w:numId w:val="24"/>
        </w:numPr>
        <w:spacing w:before="240"/>
        <w:ind w:left="1418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Horário dos sprints</w:t>
      </w:r>
    </w:p>
    <w:p w14:paraId="64C55861" w14:textId="695633A0" w:rsidR="00EB6A96" w:rsidRPr="009A661D" w:rsidRDefault="00EB6A96" w:rsidP="00EB6A96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Até ao dia 12/</w:t>
      </w:r>
      <w:r w:rsidR="002B421E" w:rsidRPr="009A661D">
        <w:rPr>
          <w:rFonts w:ascii="Arial" w:hAnsi="Arial" w:cs="Arial"/>
          <w:lang w:val="pt-PT"/>
        </w:rPr>
        <w:t>11</w:t>
      </w:r>
      <w:r w:rsidRPr="009A661D">
        <w:rPr>
          <w:rFonts w:ascii="Arial" w:hAnsi="Arial" w:cs="Arial"/>
          <w:lang w:val="pt-PT"/>
        </w:rPr>
        <w:t xml:space="preserve">/2021 os Sprints são de sexta-feira a sexta-feira, começa na aula laboratorial e acaba às 0:00 da sexta-feira seguinte. </w:t>
      </w:r>
    </w:p>
    <w:p w14:paraId="2CA6B36D" w14:textId="439F7557" w:rsidR="00EB6A96" w:rsidRPr="009A661D" w:rsidRDefault="00EB6A96" w:rsidP="00EB6A96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O sprint de dia 12/</w:t>
      </w:r>
      <w:r w:rsidR="002B421E" w:rsidRPr="009A661D">
        <w:rPr>
          <w:rFonts w:ascii="Arial" w:hAnsi="Arial" w:cs="Arial"/>
          <w:lang w:val="pt-PT"/>
        </w:rPr>
        <w:t>11</w:t>
      </w:r>
      <w:r w:rsidRPr="009A661D">
        <w:rPr>
          <w:rFonts w:ascii="Arial" w:hAnsi="Arial" w:cs="Arial"/>
          <w:lang w:val="pt-PT"/>
        </w:rPr>
        <w:t xml:space="preserve">/2021 começa na aula prática desse dia, mas acaba na quarta-feira seguinte às 0:00. </w:t>
      </w:r>
    </w:p>
    <w:p w14:paraId="1FF9057B" w14:textId="70DCC51F" w:rsidR="00B22BBC" w:rsidRPr="009A661D" w:rsidRDefault="0013068E" w:rsidP="00B22BBC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 partir do dia 17/</w:t>
      </w:r>
      <w:r w:rsidR="002B421E" w:rsidRPr="009A661D">
        <w:rPr>
          <w:rFonts w:ascii="Arial" w:hAnsi="Arial" w:cs="Arial"/>
          <w:lang w:val="pt-PT"/>
        </w:rPr>
        <w:t>11</w:t>
      </w:r>
      <w:r w:rsidRPr="009A661D">
        <w:rPr>
          <w:rFonts w:ascii="Arial" w:hAnsi="Arial" w:cs="Arial"/>
          <w:lang w:val="pt-PT"/>
        </w:rPr>
        <w:t xml:space="preserve">/2021 todos os sprints são de quarta-feira a quarta-feira, </w:t>
      </w:r>
      <w:r w:rsidR="00A711CC" w:rsidRPr="009A661D">
        <w:rPr>
          <w:rFonts w:ascii="Arial" w:hAnsi="Arial" w:cs="Arial"/>
          <w:lang w:val="pt-PT"/>
        </w:rPr>
        <w:t>começando depois da reunião de planeamento de sprint</w:t>
      </w:r>
      <w:r w:rsidR="00D96FFB" w:rsidRPr="009A661D">
        <w:rPr>
          <w:rFonts w:ascii="Arial" w:hAnsi="Arial" w:cs="Arial"/>
          <w:lang w:val="pt-PT"/>
        </w:rPr>
        <w:t xml:space="preserve"> e acabando às 0:00 da quarta-feira seguinte. </w:t>
      </w:r>
    </w:p>
    <w:p w14:paraId="29F840DA" w14:textId="4F3EDB66" w:rsidR="00077429" w:rsidRPr="009A661D" w:rsidRDefault="00077429" w:rsidP="00077429">
      <w:pPr>
        <w:pStyle w:val="PargrafodaLista"/>
        <w:numPr>
          <w:ilvl w:val="0"/>
          <w:numId w:val="24"/>
        </w:numPr>
        <w:spacing w:before="240"/>
        <w:ind w:left="1418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Sprint </w:t>
      </w:r>
      <w:proofErr w:type="spellStart"/>
      <w:r w:rsidRPr="009A661D">
        <w:rPr>
          <w:rFonts w:ascii="Arial" w:hAnsi="Arial" w:cs="Arial"/>
          <w:b/>
          <w:bCs/>
          <w:lang w:val="pt-PT"/>
        </w:rPr>
        <w:t>Planning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meeting:</w:t>
      </w:r>
    </w:p>
    <w:p w14:paraId="33DCBE84" w14:textId="162A65CB" w:rsidR="00077429" w:rsidRPr="009A661D" w:rsidRDefault="00077429" w:rsidP="00077429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O objetivo do sprint é definido</w:t>
      </w:r>
      <w:r w:rsidR="009D4329" w:rsidRPr="009A661D">
        <w:rPr>
          <w:rFonts w:ascii="Arial" w:hAnsi="Arial" w:cs="Arial"/>
          <w:lang w:val="pt-PT"/>
        </w:rPr>
        <w:t xml:space="preserve"> e selecionadas</w:t>
      </w:r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user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stories</w:t>
      </w:r>
      <w:proofErr w:type="spellEnd"/>
      <w:r w:rsidRPr="009A661D">
        <w:rPr>
          <w:rFonts w:ascii="Arial" w:hAnsi="Arial" w:cs="Arial"/>
          <w:lang w:val="pt-PT"/>
        </w:rPr>
        <w:t>;</w:t>
      </w:r>
    </w:p>
    <w:p w14:paraId="3685A732" w14:textId="77777777" w:rsidR="00077429" w:rsidRPr="009A661D" w:rsidRDefault="00077429" w:rsidP="00077429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As </w:t>
      </w:r>
      <w:proofErr w:type="spellStart"/>
      <w:r w:rsidRPr="009A661D">
        <w:rPr>
          <w:rFonts w:ascii="Arial" w:hAnsi="Arial" w:cs="Arial"/>
          <w:lang w:val="pt-PT"/>
        </w:rPr>
        <w:t>user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stories</w:t>
      </w:r>
      <w:proofErr w:type="spellEnd"/>
      <w:r w:rsidRPr="009A661D">
        <w:rPr>
          <w:rFonts w:ascii="Arial" w:hAnsi="Arial" w:cs="Arial"/>
          <w:lang w:val="pt-PT"/>
        </w:rPr>
        <w:t xml:space="preserve"> são divididas em issues (tarefas mais pequenas) e atribuídas aos elementos da equipa;</w:t>
      </w:r>
    </w:p>
    <w:p w14:paraId="29F93637" w14:textId="7E3D1731" w:rsidR="00B22BBC" w:rsidRPr="009A661D" w:rsidRDefault="00077429" w:rsidP="00B22BBC">
      <w:pPr>
        <w:pStyle w:val="PargrafodaLista"/>
        <w:numPr>
          <w:ilvl w:val="1"/>
          <w:numId w:val="24"/>
        </w:numPr>
        <w:spacing w:before="240"/>
        <w:ind w:left="2127"/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O </w:t>
      </w:r>
      <w:proofErr w:type="spellStart"/>
      <w:r w:rsidRPr="009A661D">
        <w:rPr>
          <w:rFonts w:ascii="Arial" w:hAnsi="Arial" w:cs="Arial"/>
          <w:lang w:val="pt-PT"/>
        </w:rPr>
        <w:t>backlog</w:t>
      </w:r>
      <w:proofErr w:type="spellEnd"/>
      <w:r w:rsidRPr="009A661D">
        <w:rPr>
          <w:rFonts w:ascii="Arial" w:hAnsi="Arial" w:cs="Arial"/>
          <w:lang w:val="pt-PT"/>
        </w:rPr>
        <w:t xml:space="preserve"> do sprint fica definido e é o ponto de partida da equipa.</w:t>
      </w:r>
    </w:p>
    <w:p w14:paraId="6E51BF82" w14:textId="5C21FB35" w:rsidR="00077429" w:rsidRPr="009A661D" w:rsidRDefault="00077429" w:rsidP="00336361">
      <w:pPr>
        <w:pStyle w:val="PargrafodaLista"/>
        <w:numPr>
          <w:ilvl w:val="0"/>
          <w:numId w:val="24"/>
        </w:numPr>
        <w:spacing w:before="240"/>
        <w:ind w:left="1418"/>
        <w:rPr>
          <w:rFonts w:ascii="Arial" w:hAnsi="Arial" w:cs="Arial"/>
          <w:b/>
          <w:bCs/>
          <w:lang w:val="pt-PT"/>
        </w:rPr>
      </w:pPr>
      <w:proofErr w:type="spellStart"/>
      <w:r w:rsidRPr="009A661D">
        <w:rPr>
          <w:rFonts w:ascii="Arial" w:hAnsi="Arial" w:cs="Arial"/>
          <w:b/>
          <w:bCs/>
          <w:lang w:val="pt-PT"/>
        </w:rPr>
        <w:t>Daily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</w:t>
      </w:r>
      <w:proofErr w:type="spellStart"/>
      <w:r w:rsidRPr="009A661D">
        <w:rPr>
          <w:rFonts w:ascii="Arial" w:hAnsi="Arial" w:cs="Arial"/>
          <w:b/>
          <w:bCs/>
          <w:lang w:val="pt-PT"/>
        </w:rPr>
        <w:t>Scrum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</w:t>
      </w:r>
      <w:r w:rsidR="001E2F9A" w:rsidRPr="009A661D">
        <w:rPr>
          <w:rFonts w:ascii="Arial" w:hAnsi="Arial" w:cs="Arial"/>
          <w:b/>
          <w:bCs/>
          <w:lang w:val="pt-PT"/>
        </w:rPr>
        <w:t>meeting:</w:t>
      </w:r>
    </w:p>
    <w:p w14:paraId="1EAF19A4" w14:textId="072DFCA7" w:rsidR="001E2F9A" w:rsidRPr="009A661D" w:rsidRDefault="001E2F9A" w:rsidP="00235CC4">
      <w:pPr>
        <w:pStyle w:val="PargrafodaLista"/>
        <w:numPr>
          <w:ilvl w:val="0"/>
          <w:numId w:val="26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Esta reunião é </w:t>
      </w:r>
      <w:r w:rsidR="00235CC4" w:rsidRPr="009A661D">
        <w:rPr>
          <w:rFonts w:ascii="Arial" w:hAnsi="Arial" w:cs="Arial"/>
          <w:lang w:val="pt-PT"/>
        </w:rPr>
        <w:t>informal,</w:t>
      </w:r>
      <w:r w:rsidR="00904AA1" w:rsidRPr="009A661D">
        <w:rPr>
          <w:rFonts w:ascii="Arial" w:hAnsi="Arial" w:cs="Arial"/>
          <w:lang w:val="pt-PT"/>
        </w:rPr>
        <w:t xml:space="preserve"> mas muito importante</w:t>
      </w:r>
      <w:r w:rsidRPr="009A661D">
        <w:rPr>
          <w:rFonts w:ascii="Arial" w:hAnsi="Arial" w:cs="Arial"/>
          <w:lang w:val="pt-PT"/>
        </w:rPr>
        <w:t>, sendo feita preferencialmente de pé, mas podendo também ser feita através de vídeo chamada;</w:t>
      </w:r>
    </w:p>
    <w:p w14:paraId="0CD58E4E" w14:textId="6D9E1A2D" w:rsidR="001E2F9A" w:rsidRPr="009A661D" w:rsidRDefault="001E2F9A" w:rsidP="00235CC4">
      <w:pPr>
        <w:pStyle w:val="PargrafodaLista"/>
        <w:numPr>
          <w:ilvl w:val="0"/>
          <w:numId w:val="26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O objetivo é manter a equipa focada e atualizada sobre o que está a acontecer durante o sprint;</w:t>
      </w:r>
    </w:p>
    <w:p w14:paraId="655F1353" w14:textId="6864E9EB" w:rsidR="00AD6ED0" w:rsidRPr="009A661D" w:rsidRDefault="00AD6ED0" w:rsidP="00235CC4">
      <w:pPr>
        <w:pStyle w:val="PargrafodaLista"/>
        <w:numPr>
          <w:ilvl w:val="0"/>
          <w:numId w:val="26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Cada desenvolvedor explica brevemente o que fez e os problemas que encontrou;</w:t>
      </w:r>
    </w:p>
    <w:p w14:paraId="026ED0AA" w14:textId="3C196114" w:rsidR="00AD6ED0" w:rsidRPr="009A661D" w:rsidRDefault="00AD6ED0" w:rsidP="00235CC4">
      <w:pPr>
        <w:pStyle w:val="PargrafodaLista"/>
        <w:numPr>
          <w:ilvl w:val="0"/>
          <w:numId w:val="26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Não é um</w:t>
      </w:r>
      <w:r w:rsidR="00B219CB" w:rsidRPr="009A661D">
        <w:rPr>
          <w:rFonts w:ascii="Arial" w:hAnsi="Arial" w:cs="Arial"/>
          <w:lang w:val="pt-PT"/>
        </w:rPr>
        <w:t>a</w:t>
      </w:r>
      <w:r w:rsidRPr="009A661D">
        <w:rPr>
          <w:rFonts w:ascii="Arial" w:hAnsi="Arial" w:cs="Arial"/>
          <w:lang w:val="pt-PT"/>
        </w:rPr>
        <w:t xml:space="preserve"> reunião de extrema importância, se houver um dia que não se faça não há um grande problema, mas convém fazer uma todos os dias.</w:t>
      </w:r>
    </w:p>
    <w:p w14:paraId="26E53F3C" w14:textId="59F76615" w:rsidR="00B22BBC" w:rsidRPr="009A661D" w:rsidRDefault="00A85A3A" w:rsidP="00B22BBC">
      <w:pPr>
        <w:pStyle w:val="PargrafodaLista"/>
        <w:numPr>
          <w:ilvl w:val="0"/>
          <w:numId w:val="26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Tem uma duração de aproximadamente 15 minutos.</w:t>
      </w:r>
    </w:p>
    <w:p w14:paraId="6F78D881" w14:textId="77777777" w:rsidR="000C5C22" w:rsidRPr="009A661D" w:rsidRDefault="000C5C22" w:rsidP="000C5C22">
      <w:pPr>
        <w:pStyle w:val="PargrafodaLista"/>
        <w:numPr>
          <w:ilvl w:val="0"/>
          <w:numId w:val="27"/>
        </w:numPr>
        <w:spacing w:before="240"/>
        <w:ind w:left="141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Sprint </w:t>
      </w:r>
      <w:proofErr w:type="spellStart"/>
      <w:r w:rsidRPr="009A661D">
        <w:rPr>
          <w:rFonts w:ascii="Arial" w:hAnsi="Arial" w:cs="Arial"/>
          <w:b/>
          <w:bCs/>
          <w:lang w:val="pt-PT"/>
        </w:rPr>
        <w:t>Review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meeting:</w:t>
      </w:r>
    </w:p>
    <w:p w14:paraId="0A16CEF1" w14:textId="190305BF" w:rsidR="000C5C22" w:rsidRPr="009A661D" w:rsidRDefault="000C5C22" w:rsidP="000C5C22">
      <w:pPr>
        <w:pStyle w:val="PargrafodaLista"/>
        <w:numPr>
          <w:ilvl w:val="0"/>
          <w:numId w:val="25"/>
        </w:numPr>
        <w:spacing w:before="240"/>
        <w:ind w:left="226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Todo o interveniente </w:t>
      </w:r>
      <w:r w:rsidR="00A2293C" w:rsidRPr="009A661D">
        <w:rPr>
          <w:rFonts w:ascii="Arial" w:hAnsi="Arial" w:cs="Arial"/>
          <w:lang w:val="pt-PT"/>
        </w:rPr>
        <w:t>n</w:t>
      </w:r>
      <w:r w:rsidRPr="009A661D">
        <w:rPr>
          <w:rFonts w:ascii="Arial" w:hAnsi="Arial" w:cs="Arial"/>
          <w:lang w:val="pt-PT"/>
        </w:rPr>
        <w:t xml:space="preserve">o sprint </w:t>
      </w:r>
      <w:r w:rsidR="00A2293C" w:rsidRPr="009A661D">
        <w:rPr>
          <w:rFonts w:ascii="Arial" w:hAnsi="Arial" w:cs="Arial"/>
          <w:lang w:val="pt-PT"/>
        </w:rPr>
        <w:t>é obrigado</w:t>
      </w:r>
      <w:r w:rsidRPr="009A661D">
        <w:rPr>
          <w:rFonts w:ascii="Arial" w:hAnsi="Arial" w:cs="Arial"/>
          <w:lang w:val="pt-PT"/>
        </w:rPr>
        <w:t xml:space="preserve"> </w:t>
      </w:r>
      <w:r w:rsidR="00A2293C" w:rsidRPr="009A661D">
        <w:rPr>
          <w:rFonts w:ascii="Arial" w:hAnsi="Arial" w:cs="Arial"/>
          <w:lang w:val="pt-PT"/>
        </w:rPr>
        <w:t>a</w:t>
      </w:r>
      <w:r w:rsidRPr="009A661D">
        <w:rPr>
          <w:rFonts w:ascii="Arial" w:hAnsi="Arial" w:cs="Arial"/>
          <w:lang w:val="pt-PT"/>
        </w:rPr>
        <w:t xml:space="preserve"> estar presente nesta reunião que </w:t>
      </w:r>
      <w:r w:rsidRPr="009A661D">
        <w:rPr>
          <w:rFonts w:ascii="Arial" w:hAnsi="Arial" w:cs="Arial"/>
          <w:lang w:val="pt-PT"/>
        </w:rPr>
        <w:lastRenderedPageBreak/>
        <w:t xml:space="preserve">demora cerca de </w:t>
      </w:r>
      <w:r w:rsidR="00C12631" w:rsidRPr="009A661D">
        <w:rPr>
          <w:rFonts w:ascii="Arial" w:hAnsi="Arial" w:cs="Arial"/>
          <w:lang w:val="pt-PT"/>
        </w:rPr>
        <w:t>meia a uma</w:t>
      </w:r>
      <w:r w:rsidRPr="009A661D">
        <w:rPr>
          <w:rFonts w:ascii="Arial" w:hAnsi="Arial" w:cs="Arial"/>
          <w:lang w:val="pt-PT"/>
        </w:rPr>
        <w:t xml:space="preserve"> hora;</w:t>
      </w:r>
    </w:p>
    <w:p w14:paraId="280DB39E" w14:textId="77777777" w:rsidR="000C5C22" w:rsidRPr="009A661D" w:rsidRDefault="000C5C22" w:rsidP="000C5C22">
      <w:pPr>
        <w:pStyle w:val="PargrafodaLista"/>
        <w:numPr>
          <w:ilvl w:val="0"/>
          <w:numId w:val="25"/>
        </w:numPr>
        <w:spacing w:before="240"/>
        <w:ind w:left="226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No último dia do sprint ou no dia seguinte é feita uma revisão a tudo o que foi feito e ficou por fazer, ficando tudo documentado na descrição do sprint;</w:t>
      </w:r>
    </w:p>
    <w:p w14:paraId="30B0737D" w14:textId="77777777" w:rsidR="000C5C22" w:rsidRPr="009A661D" w:rsidRDefault="000C5C22" w:rsidP="000C5C22">
      <w:pPr>
        <w:pStyle w:val="PargrafodaLista"/>
        <w:numPr>
          <w:ilvl w:val="0"/>
          <w:numId w:val="25"/>
        </w:numPr>
        <w:spacing w:before="240"/>
        <w:ind w:left="226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São tomadas decisões sobre próximos sprints;</w:t>
      </w:r>
    </w:p>
    <w:p w14:paraId="7C4B59FF" w14:textId="77777777" w:rsidR="000C5C22" w:rsidRPr="009A661D" w:rsidRDefault="000C5C22" w:rsidP="000C5C22">
      <w:pPr>
        <w:pStyle w:val="PargrafodaLista"/>
        <w:numPr>
          <w:ilvl w:val="0"/>
          <w:numId w:val="25"/>
        </w:numPr>
        <w:spacing w:before="240"/>
        <w:ind w:left="226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É especificado se o objetivo foi ou não cumprido, podendo ser alterado o curso do projeto se necessário;</w:t>
      </w:r>
    </w:p>
    <w:p w14:paraId="2E6C24FE" w14:textId="17429239" w:rsidR="002B4A5B" w:rsidRPr="009A661D" w:rsidRDefault="000C5C22" w:rsidP="004A04B1">
      <w:pPr>
        <w:pStyle w:val="PargrafodaLista"/>
        <w:numPr>
          <w:ilvl w:val="0"/>
          <w:numId w:val="25"/>
        </w:numPr>
        <w:spacing w:before="240"/>
        <w:ind w:left="226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Esta reunião pode originar novos produtos para o </w:t>
      </w:r>
      <w:proofErr w:type="spellStart"/>
      <w:r w:rsidRPr="009A661D">
        <w:rPr>
          <w:rFonts w:ascii="Arial" w:hAnsi="Arial" w:cs="Arial"/>
          <w:lang w:val="pt-PT"/>
        </w:rPr>
        <w:t>backlog</w:t>
      </w:r>
      <w:proofErr w:type="spellEnd"/>
      <w:r w:rsidRPr="009A661D">
        <w:rPr>
          <w:rFonts w:ascii="Arial" w:hAnsi="Arial" w:cs="Arial"/>
          <w:lang w:val="pt-PT"/>
        </w:rPr>
        <w:t xml:space="preserve"> e/ou fazer com que alguns que estavam presentes neste sprint retornem ao </w:t>
      </w:r>
      <w:proofErr w:type="spellStart"/>
      <w:r w:rsidRPr="009A661D">
        <w:rPr>
          <w:rFonts w:ascii="Arial" w:hAnsi="Arial" w:cs="Arial"/>
          <w:lang w:val="pt-PT"/>
        </w:rPr>
        <w:t>backlog</w:t>
      </w:r>
      <w:proofErr w:type="spellEnd"/>
      <w:r w:rsidRPr="009A661D">
        <w:rPr>
          <w:rFonts w:ascii="Arial" w:hAnsi="Arial" w:cs="Arial"/>
          <w:lang w:val="pt-PT"/>
        </w:rPr>
        <w:t>.</w:t>
      </w:r>
    </w:p>
    <w:p w14:paraId="3361BA8E" w14:textId="77777777" w:rsidR="00D96FFB" w:rsidRPr="009A661D" w:rsidRDefault="00D96FFB" w:rsidP="00D96FFB">
      <w:pPr>
        <w:pStyle w:val="PargrafodaLista"/>
        <w:numPr>
          <w:ilvl w:val="0"/>
          <w:numId w:val="27"/>
        </w:numPr>
        <w:spacing w:before="240"/>
        <w:ind w:left="141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Sprint </w:t>
      </w:r>
      <w:proofErr w:type="spellStart"/>
      <w:r w:rsidRPr="009A661D">
        <w:rPr>
          <w:rFonts w:ascii="Arial" w:hAnsi="Arial" w:cs="Arial"/>
          <w:b/>
          <w:bCs/>
          <w:lang w:val="pt-PT"/>
        </w:rPr>
        <w:t>Retrospective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meeting:</w:t>
      </w:r>
    </w:p>
    <w:p w14:paraId="473EAB68" w14:textId="77777777" w:rsidR="00D96FFB" w:rsidRPr="009A661D" w:rsidRDefault="00D96FFB" w:rsidP="00D96FFB">
      <w:pPr>
        <w:pStyle w:val="PargrafodaLista"/>
        <w:numPr>
          <w:ilvl w:val="0"/>
          <w:numId w:val="28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Esta reunião tem o propósito de avaliar a metodologia a ser utilizada para encontrar falhas ou possíveis melhorias.</w:t>
      </w:r>
    </w:p>
    <w:p w14:paraId="4A429C1B" w14:textId="77777777" w:rsidR="00D96FFB" w:rsidRPr="009A661D" w:rsidRDefault="00D96FFB" w:rsidP="00D96FFB">
      <w:pPr>
        <w:pStyle w:val="PargrafodaLista"/>
        <w:numPr>
          <w:ilvl w:val="0"/>
          <w:numId w:val="28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Tudo aquilo que correu bem e o que correu mal é documentado e novas ideias são discutidas;</w:t>
      </w:r>
    </w:p>
    <w:p w14:paraId="786BA427" w14:textId="77777777" w:rsidR="00D96FFB" w:rsidRPr="009A661D" w:rsidRDefault="00D96FFB" w:rsidP="00D96FFB">
      <w:pPr>
        <w:pStyle w:val="PargrafodaLista"/>
        <w:numPr>
          <w:ilvl w:val="0"/>
          <w:numId w:val="28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No final desta reunião o plano </w:t>
      </w:r>
      <w:r w:rsidRPr="009A661D">
        <w:rPr>
          <w:rFonts w:ascii="Arial" w:hAnsi="Arial" w:cs="Arial"/>
          <w:b/>
          <w:bCs/>
          <w:lang w:val="pt-PT"/>
        </w:rPr>
        <w:t>SCM</w:t>
      </w:r>
      <w:r w:rsidRPr="009A661D">
        <w:rPr>
          <w:rFonts w:ascii="Arial" w:hAnsi="Arial" w:cs="Arial"/>
          <w:lang w:val="pt-PT"/>
        </w:rPr>
        <w:t xml:space="preserve"> poderá ser atualizado adaptando-se às necessidades da equipa.</w:t>
      </w:r>
    </w:p>
    <w:p w14:paraId="54855F08" w14:textId="4BD9AF92" w:rsidR="00D96FFB" w:rsidRPr="009A661D" w:rsidRDefault="00D96FFB" w:rsidP="00D96FFB">
      <w:pPr>
        <w:pStyle w:val="PargrafodaLista"/>
        <w:numPr>
          <w:ilvl w:val="0"/>
          <w:numId w:val="28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Com esta reunião é possível refinar cada vez mais o processo de desenvolvimento, fazendo com que o mesmo seja melhorado no final de cada sprint.</w:t>
      </w:r>
    </w:p>
    <w:p w14:paraId="0FD5D529" w14:textId="34BFDD03" w:rsidR="0024433C" w:rsidRPr="009A661D" w:rsidRDefault="00C12631" w:rsidP="00B22BBC">
      <w:pPr>
        <w:pStyle w:val="PargrafodaLista"/>
        <w:numPr>
          <w:ilvl w:val="0"/>
          <w:numId w:val="28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Todo o interveniente no sprint é obrigado a estar presente nesta reunião que demora cerca de meia a uma hora;</w:t>
      </w:r>
    </w:p>
    <w:p w14:paraId="33968FEA" w14:textId="57E46D70" w:rsidR="00D96FFB" w:rsidRPr="009A661D" w:rsidRDefault="00D96FFB" w:rsidP="00380CFB">
      <w:pPr>
        <w:pStyle w:val="PargrafodaLista"/>
        <w:numPr>
          <w:ilvl w:val="0"/>
          <w:numId w:val="27"/>
        </w:numPr>
        <w:spacing w:before="240"/>
        <w:ind w:left="1418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>Horário de reuniões</w:t>
      </w:r>
    </w:p>
    <w:p w14:paraId="46BD61F5" w14:textId="7D3116BA" w:rsidR="005254CB" w:rsidRPr="009A661D" w:rsidRDefault="005254CB" w:rsidP="005254CB">
      <w:pPr>
        <w:pStyle w:val="PargrafodaLista"/>
        <w:numPr>
          <w:ilvl w:val="1"/>
          <w:numId w:val="27"/>
        </w:numPr>
        <w:spacing w:before="240"/>
        <w:ind w:left="2127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Até dia 12/11/2021</w:t>
      </w:r>
    </w:p>
    <w:p w14:paraId="6A63C0E1" w14:textId="77777777" w:rsidR="005254CB" w:rsidRPr="009A661D" w:rsidRDefault="005254CB" w:rsidP="005254CB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Reunião de planeamento de sprint: sexta-feira das 12:00 às 13:00</w:t>
      </w:r>
    </w:p>
    <w:p w14:paraId="5AADCF31" w14:textId="3793F52D" w:rsidR="005254CB" w:rsidRPr="009A661D" w:rsidRDefault="005254CB" w:rsidP="005254CB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Reuniões de revisão e retrospetiva de sprint: sexta-feira das 11:00 às 12:00</w:t>
      </w:r>
    </w:p>
    <w:p w14:paraId="6147ABD3" w14:textId="413C63AF" w:rsidR="005254CB" w:rsidRPr="009A661D" w:rsidRDefault="005254CB" w:rsidP="00D96FFB">
      <w:pPr>
        <w:pStyle w:val="PargrafodaLista"/>
        <w:numPr>
          <w:ilvl w:val="1"/>
          <w:numId w:val="27"/>
        </w:numPr>
        <w:spacing w:before="240"/>
        <w:ind w:left="2127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Semana 12/11/2021 (sexta-feira) a 17/11/2021 (quarta-feira)</w:t>
      </w:r>
    </w:p>
    <w:p w14:paraId="35E75983" w14:textId="603B2609" w:rsidR="005254CB" w:rsidRPr="009A661D" w:rsidRDefault="005254CB" w:rsidP="005254CB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 xml:space="preserve">Reunião de planeamento de sprint: sexta-feira das </w:t>
      </w:r>
      <w:r w:rsidR="00C61286" w:rsidRPr="009A661D">
        <w:rPr>
          <w:rFonts w:ascii="Arial" w:hAnsi="Arial" w:cs="Arial"/>
          <w:lang w:val="pt-PT"/>
        </w:rPr>
        <w:t>9</w:t>
      </w:r>
      <w:r w:rsidRPr="009A661D">
        <w:rPr>
          <w:rFonts w:ascii="Arial" w:hAnsi="Arial" w:cs="Arial"/>
          <w:lang w:val="pt-PT"/>
        </w:rPr>
        <w:t>:00 às 1</w:t>
      </w:r>
      <w:r w:rsidR="00C61286" w:rsidRPr="009A661D">
        <w:rPr>
          <w:rFonts w:ascii="Arial" w:hAnsi="Arial" w:cs="Arial"/>
          <w:lang w:val="pt-PT"/>
        </w:rPr>
        <w:t>1</w:t>
      </w:r>
      <w:r w:rsidRPr="009A661D">
        <w:rPr>
          <w:rFonts w:ascii="Arial" w:hAnsi="Arial" w:cs="Arial"/>
          <w:lang w:val="pt-PT"/>
        </w:rPr>
        <w:t>:00</w:t>
      </w:r>
    </w:p>
    <w:p w14:paraId="003BAE66" w14:textId="7D6E23B7" w:rsidR="005254CB" w:rsidRPr="009A661D" w:rsidRDefault="005254CB" w:rsidP="005254CB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Reuniões de revisão e retrospetiva de sprint: quarta-feira das 16:20 às 17:20</w:t>
      </w:r>
    </w:p>
    <w:p w14:paraId="719993C8" w14:textId="49A8B01C" w:rsidR="005254CB" w:rsidRPr="009A661D" w:rsidRDefault="005254CB" w:rsidP="00D96FFB">
      <w:pPr>
        <w:pStyle w:val="PargrafodaLista"/>
        <w:numPr>
          <w:ilvl w:val="1"/>
          <w:numId w:val="27"/>
        </w:numPr>
        <w:spacing w:before="240"/>
        <w:ind w:left="2127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Depois de dia 17/11/2021</w:t>
      </w:r>
    </w:p>
    <w:p w14:paraId="584F1139" w14:textId="3BBD6CA5" w:rsidR="00902BCE" w:rsidRPr="009A661D" w:rsidRDefault="00902BCE" w:rsidP="00902BCE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Reunião de planeamento de sprint: quarta-feira das 17:30 às 18:30</w:t>
      </w:r>
    </w:p>
    <w:p w14:paraId="6778FFC1" w14:textId="25C86AAC" w:rsidR="00902BCE" w:rsidRPr="009A661D" w:rsidRDefault="00902BCE" w:rsidP="00902BCE">
      <w:pPr>
        <w:pStyle w:val="PargrafodaLista"/>
        <w:numPr>
          <w:ilvl w:val="2"/>
          <w:numId w:val="27"/>
        </w:numPr>
        <w:spacing w:before="240"/>
        <w:ind w:left="2694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lang w:val="pt-PT"/>
        </w:rPr>
        <w:t>Reuniões de revisão e retrospetiva de sprint: quarta-feira das 16:20 às 17:20</w:t>
      </w:r>
    </w:p>
    <w:p w14:paraId="14B0FCCA" w14:textId="3989A9BC" w:rsidR="000154A9" w:rsidRPr="009A661D" w:rsidRDefault="000154A9" w:rsidP="000154A9">
      <w:pPr>
        <w:pStyle w:val="PargrafodaLista"/>
        <w:numPr>
          <w:ilvl w:val="0"/>
          <w:numId w:val="27"/>
        </w:numPr>
        <w:spacing w:before="240"/>
        <w:jc w:val="both"/>
        <w:rPr>
          <w:rFonts w:ascii="Arial" w:hAnsi="Arial" w:cs="Arial"/>
          <w:b/>
          <w:bCs/>
          <w:lang w:val="pt-PT"/>
        </w:rPr>
      </w:pPr>
      <w:r w:rsidRPr="009A661D">
        <w:rPr>
          <w:rFonts w:ascii="Arial" w:hAnsi="Arial" w:cs="Arial"/>
          <w:b/>
          <w:bCs/>
          <w:lang w:val="pt-PT"/>
        </w:rPr>
        <w:t xml:space="preserve">Nota: As reuniões diárias ocorrem espontaneamente na ESTG ou podem ser marcadas dinamicamente pelo </w:t>
      </w:r>
      <w:proofErr w:type="spellStart"/>
      <w:r w:rsidRPr="009A661D">
        <w:rPr>
          <w:rFonts w:ascii="Arial" w:hAnsi="Arial" w:cs="Arial"/>
          <w:b/>
          <w:bCs/>
          <w:lang w:val="pt-PT"/>
        </w:rPr>
        <w:t>Scrum</w:t>
      </w:r>
      <w:proofErr w:type="spellEnd"/>
      <w:r w:rsidRPr="009A661D">
        <w:rPr>
          <w:rFonts w:ascii="Arial" w:hAnsi="Arial" w:cs="Arial"/>
          <w:b/>
          <w:bCs/>
          <w:lang w:val="pt-PT"/>
        </w:rPr>
        <w:t xml:space="preserve"> Master.</w:t>
      </w:r>
    </w:p>
    <w:p w14:paraId="0A800277" w14:textId="4486DBF6" w:rsidR="00500322" w:rsidRPr="009A661D" w:rsidRDefault="00500322" w:rsidP="00E74266">
      <w:pPr>
        <w:rPr>
          <w:rFonts w:ascii="Arial" w:hAnsi="Arial" w:cs="Arial"/>
          <w:lang w:val="pt-PT"/>
        </w:rPr>
      </w:pPr>
    </w:p>
    <w:p w14:paraId="5BB7E6AE" w14:textId="29E80A11" w:rsidR="004A04B1" w:rsidRPr="009A661D" w:rsidRDefault="004A04B1" w:rsidP="00E74266">
      <w:pPr>
        <w:rPr>
          <w:rFonts w:ascii="Arial" w:hAnsi="Arial" w:cs="Arial"/>
          <w:lang w:val="pt-PT"/>
        </w:rPr>
      </w:pPr>
    </w:p>
    <w:p w14:paraId="45D6F907" w14:textId="6950DB1F" w:rsidR="004A04B1" w:rsidRPr="009A661D" w:rsidRDefault="004A04B1" w:rsidP="00E74266">
      <w:pPr>
        <w:rPr>
          <w:rFonts w:ascii="Arial" w:hAnsi="Arial" w:cs="Arial"/>
          <w:lang w:val="pt-PT"/>
        </w:rPr>
      </w:pPr>
    </w:p>
    <w:p w14:paraId="5DF3342A" w14:textId="77777777" w:rsidR="004A04B1" w:rsidRPr="009A661D" w:rsidRDefault="004A04B1" w:rsidP="00E74266">
      <w:pPr>
        <w:rPr>
          <w:rFonts w:ascii="Arial" w:hAnsi="Arial" w:cs="Arial"/>
          <w:lang w:val="pt-PT"/>
        </w:rPr>
      </w:pPr>
    </w:p>
    <w:p w14:paraId="2576FC92" w14:textId="28793B26" w:rsidR="00F80343" w:rsidRPr="009A661D" w:rsidRDefault="646AC0F5">
      <w:pPr>
        <w:pStyle w:val="Ttulo1"/>
        <w:rPr>
          <w:rFonts w:cs="Arial"/>
          <w:lang w:val="pt-PT"/>
        </w:rPr>
      </w:pPr>
      <w:bookmarkStart w:id="35" w:name="_Toc89378583"/>
      <w:r w:rsidRPr="009A661D">
        <w:rPr>
          <w:rFonts w:cs="Arial"/>
          <w:lang w:val="pt-PT"/>
        </w:rPr>
        <w:t xml:space="preserve">Recursos </w:t>
      </w:r>
      <w:r w:rsidRPr="009A661D">
        <w:rPr>
          <w:rFonts w:cs="Arial"/>
          <w:noProof/>
          <w:lang w:val="pt-PT"/>
        </w:rPr>
        <w:t>e ferramentas</w:t>
      </w:r>
      <w:bookmarkEnd w:id="35"/>
    </w:p>
    <w:p w14:paraId="617FF49D" w14:textId="574C11D5" w:rsidR="00D53925" w:rsidRPr="009A661D" w:rsidRDefault="00D53925" w:rsidP="00D05F95">
      <w:pPr>
        <w:numPr>
          <w:ilvl w:val="0"/>
          <w:numId w:val="3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>GitLab</w:t>
      </w:r>
      <w:r w:rsidR="00F0309F" w:rsidRPr="009A661D">
        <w:rPr>
          <w:rFonts w:ascii="Arial" w:hAnsi="Arial" w:cs="Arial"/>
          <w:lang w:val="pt-PT"/>
        </w:rPr>
        <w:tab/>
      </w:r>
      <w:r w:rsidR="00F0309F" w:rsidRPr="009A661D">
        <w:rPr>
          <w:rFonts w:ascii="Arial" w:hAnsi="Arial" w:cs="Arial"/>
          <w:lang w:val="pt-PT"/>
        </w:rPr>
        <w:tab/>
      </w:r>
      <w:r w:rsidR="005E1C03" w:rsidRPr="009A661D">
        <w:rPr>
          <w:rFonts w:ascii="Arial" w:hAnsi="Arial" w:cs="Arial"/>
          <w:lang w:val="pt-PT"/>
        </w:rPr>
        <w:tab/>
      </w:r>
      <w:r w:rsidR="006945BB" w:rsidRPr="009A661D">
        <w:rPr>
          <w:rFonts w:ascii="Arial" w:hAnsi="Arial" w:cs="Arial"/>
          <w:sz w:val="24"/>
          <w:szCs w:val="24"/>
          <w:lang w:val="pt-PT"/>
        </w:rPr>
        <w:t>–</w:t>
      </w:r>
      <w:r w:rsidR="00F0309F" w:rsidRPr="009A661D">
        <w:rPr>
          <w:rFonts w:ascii="Arial" w:hAnsi="Arial" w:cs="Arial"/>
          <w:sz w:val="24"/>
          <w:szCs w:val="24"/>
          <w:lang w:val="pt-PT"/>
        </w:rPr>
        <w:t xml:space="preserve"> </w:t>
      </w:r>
      <w:r w:rsidR="005F2439" w:rsidRPr="009A661D">
        <w:rPr>
          <w:rFonts w:ascii="Arial" w:hAnsi="Arial" w:cs="Arial"/>
        </w:rPr>
        <w:t xml:space="preserve"> </w:t>
      </w:r>
      <w:hyperlink r:id="rId13" w:history="1">
        <w:r w:rsidR="00F94ECC" w:rsidRPr="009A661D">
          <w:rPr>
            <w:rStyle w:val="Hiperligao"/>
            <w:rFonts w:ascii="Arial" w:hAnsi="Arial" w:cs="Arial"/>
            <w:color w:val="0070C0"/>
            <w:lang w:val="pt-PT"/>
          </w:rPr>
          <w:t>https://gitlab.com/</w:t>
        </w:r>
      </w:hyperlink>
      <w:r w:rsidR="005F2439" w:rsidRPr="009A661D">
        <w:rPr>
          <w:rFonts w:ascii="Arial" w:hAnsi="Arial" w:cs="Arial"/>
          <w:color w:val="0070C0"/>
          <w:lang w:val="pt-PT"/>
        </w:rPr>
        <w:t xml:space="preserve"> </w:t>
      </w:r>
    </w:p>
    <w:p w14:paraId="6C5AE887" w14:textId="1C54F106" w:rsidR="00F0309F" w:rsidRPr="009A661D" w:rsidRDefault="00F0309F" w:rsidP="00D05F95">
      <w:pPr>
        <w:numPr>
          <w:ilvl w:val="0"/>
          <w:numId w:val="3"/>
        </w:numPr>
        <w:rPr>
          <w:rFonts w:ascii="Arial" w:hAnsi="Arial" w:cs="Arial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Git</w:t>
      </w:r>
      <w:proofErr w:type="spellEnd"/>
      <w:r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lang w:val="pt-PT"/>
        </w:rPr>
        <w:tab/>
      </w:r>
      <w:r w:rsidR="005E1C03"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sz w:val="24"/>
          <w:szCs w:val="24"/>
          <w:lang w:val="pt-PT"/>
        </w:rPr>
        <w:t xml:space="preserve">–  </w:t>
      </w:r>
      <w:hyperlink r:id="rId14" w:history="1">
        <w:r w:rsidRPr="009A661D">
          <w:rPr>
            <w:rStyle w:val="Hiperligao"/>
            <w:rFonts w:ascii="Arial" w:hAnsi="Arial" w:cs="Arial"/>
            <w:color w:val="0070C0"/>
            <w:lang w:val="pt-PT"/>
          </w:rPr>
          <w:t>https://git-scm.com/</w:t>
        </w:r>
      </w:hyperlink>
    </w:p>
    <w:p w14:paraId="7FBEE211" w14:textId="09E53227" w:rsidR="00E80669" w:rsidRPr="009A661D" w:rsidRDefault="005E1C03" w:rsidP="00D05F95">
      <w:pPr>
        <w:numPr>
          <w:ilvl w:val="0"/>
          <w:numId w:val="3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Visual </w:t>
      </w:r>
      <w:proofErr w:type="spellStart"/>
      <w:r w:rsidRPr="009A661D">
        <w:rPr>
          <w:rFonts w:ascii="Arial" w:hAnsi="Arial" w:cs="Arial"/>
          <w:lang w:val="pt-PT"/>
        </w:rPr>
        <w:t>Studio</w:t>
      </w:r>
      <w:proofErr w:type="spellEnd"/>
      <w:r w:rsidR="00F0309F"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lang w:val="pt-PT"/>
        </w:rPr>
        <w:tab/>
      </w:r>
      <w:r w:rsidR="006945BB" w:rsidRPr="009A661D">
        <w:rPr>
          <w:rFonts w:ascii="Arial" w:hAnsi="Arial" w:cs="Arial"/>
          <w:sz w:val="24"/>
          <w:szCs w:val="24"/>
          <w:lang w:val="pt-PT"/>
        </w:rPr>
        <w:t>–</w:t>
      </w:r>
      <w:r w:rsidR="00F0309F" w:rsidRPr="009A661D">
        <w:rPr>
          <w:rFonts w:ascii="Arial" w:hAnsi="Arial" w:cs="Arial"/>
          <w:sz w:val="24"/>
          <w:szCs w:val="24"/>
          <w:lang w:val="pt-PT"/>
        </w:rPr>
        <w:t xml:space="preserve"> </w:t>
      </w:r>
      <w:r w:rsidR="00F0309F" w:rsidRPr="009A661D">
        <w:rPr>
          <w:rFonts w:ascii="Arial" w:hAnsi="Arial" w:cs="Arial"/>
          <w:lang w:val="pt-PT"/>
        </w:rPr>
        <w:t xml:space="preserve"> </w:t>
      </w:r>
      <w:hyperlink r:id="rId15" w:history="1">
        <w:r w:rsidRPr="009A661D">
          <w:rPr>
            <w:rStyle w:val="Hiperligao"/>
            <w:rFonts w:ascii="Arial" w:hAnsi="Arial" w:cs="Arial"/>
            <w:color w:val="0070C0"/>
          </w:rPr>
          <w:t>https://visualstudio.microsoft.com/</w:t>
        </w:r>
      </w:hyperlink>
    </w:p>
    <w:p w14:paraId="7938ECBF" w14:textId="05A187ED" w:rsidR="005E1C03" w:rsidRPr="009A661D" w:rsidRDefault="005E1C03" w:rsidP="00D05F95">
      <w:pPr>
        <w:numPr>
          <w:ilvl w:val="0"/>
          <w:numId w:val="3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Visual </w:t>
      </w:r>
      <w:proofErr w:type="spellStart"/>
      <w:r w:rsidRPr="009A661D">
        <w:rPr>
          <w:rFonts w:ascii="Arial" w:hAnsi="Arial" w:cs="Arial"/>
          <w:lang w:val="pt-PT"/>
        </w:rPr>
        <w:t>Studio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proofErr w:type="spellStart"/>
      <w:r w:rsidRPr="009A661D">
        <w:rPr>
          <w:rFonts w:ascii="Arial" w:hAnsi="Arial" w:cs="Arial"/>
          <w:lang w:val="pt-PT"/>
        </w:rPr>
        <w:t>Code</w:t>
      </w:r>
      <w:proofErr w:type="spellEnd"/>
      <w:r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sz w:val="24"/>
          <w:szCs w:val="24"/>
          <w:lang w:val="pt-PT"/>
        </w:rPr>
        <w:t xml:space="preserve">–  </w:t>
      </w:r>
      <w:hyperlink r:id="rId16" w:history="1">
        <w:r w:rsidRPr="009A661D">
          <w:rPr>
            <w:rStyle w:val="Hiperligao"/>
            <w:rFonts w:ascii="Arial" w:hAnsi="Arial" w:cs="Arial"/>
            <w:color w:val="0070C0"/>
            <w:lang w:val="pt-PT"/>
          </w:rPr>
          <w:t>https://code.visualstudio.com/</w:t>
        </w:r>
      </w:hyperlink>
    </w:p>
    <w:p w14:paraId="4AC81CA8" w14:textId="38C1B079" w:rsidR="00CF4C9B" w:rsidRPr="009A661D" w:rsidRDefault="00CF4C9B" w:rsidP="00D05F95">
      <w:pPr>
        <w:numPr>
          <w:ilvl w:val="0"/>
          <w:numId w:val="3"/>
        </w:numPr>
        <w:rPr>
          <w:rStyle w:val="Hiperligao"/>
          <w:rFonts w:ascii="Arial" w:hAnsi="Arial" w:cs="Arial"/>
          <w:color w:val="auto"/>
          <w:u w:val="none"/>
          <w:lang w:val="pt-PT"/>
        </w:rPr>
      </w:pPr>
      <w:r w:rsidRPr="009A661D">
        <w:rPr>
          <w:rFonts w:ascii="Arial" w:hAnsi="Arial" w:cs="Arial"/>
          <w:lang w:val="pt-PT"/>
        </w:rPr>
        <w:t>C#</w:t>
      </w:r>
      <w:proofErr w:type="gramStart"/>
      <w:r w:rsidRPr="009A661D">
        <w:rPr>
          <w:rFonts w:ascii="Arial" w:hAnsi="Arial" w:cs="Arial"/>
          <w:lang w:val="pt-PT"/>
        </w:rPr>
        <w:tab/>
      </w:r>
      <w:r w:rsidR="00500322" w:rsidRPr="009A661D">
        <w:rPr>
          <w:rFonts w:ascii="Arial" w:hAnsi="Arial" w:cs="Arial"/>
          <w:lang w:val="pt-PT"/>
        </w:rPr>
        <w:t xml:space="preserve">  </w:t>
      </w:r>
      <w:r w:rsidR="00F0309F" w:rsidRPr="009A661D">
        <w:rPr>
          <w:rFonts w:ascii="Arial" w:hAnsi="Arial" w:cs="Arial"/>
          <w:lang w:val="pt-PT"/>
        </w:rPr>
        <w:tab/>
      </w:r>
      <w:proofErr w:type="gramEnd"/>
      <w:r w:rsidR="005E1C03"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sz w:val="24"/>
          <w:szCs w:val="24"/>
          <w:lang w:val="pt-PT"/>
        </w:rPr>
        <w:t>–</w:t>
      </w:r>
      <w:r w:rsidR="00F0309F" w:rsidRPr="009A661D">
        <w:rPr>
          <w:rFonts w:ascii="Arial" w:hAnsi="Arial" w:cs="Arial"/>
          <w:sz w:val="24"/>
          <w:szCs w:val="24"/>
          <w:lang w:val="pt-PT"/>
        </w:rPr>
        <w:t xml:space="preserve"> </w:t>
      </w:r>
      <w:r w:rsidR="00F0309F" w:rsidRPr="009A661D">
        <w:rPr>
          <w:rFonts w:ascii="Arial" w:hAnsi="Arial" w:cs="Arial"/>
          <w:lang w:val="pt-PT"/>
        </w:rPr>
        <w:t xml:space="preserve"> </w:t>
      </w:r>
      <w:hyperlink r:id="rId17" w:history="1">
        <w:r w:rsidR="00F0309F" w:rsidRPr="009A661D">
          <w:rPr>
            <w:rStyle w:val="Hiperligao"/>
            <w:rFonts w:ascii="Arial" w:hAnsi="Arial" w:cs="Arial"/>
            <w:color w:val="0070C0"/>
            <w:lang w:val="pt-PT"/>
          </w:rPr>
          <w:t>https://docs.microsoft.com/en-us/dotnet/csharp/</w:t>
        </w:r>
      </w:hyperlink>
    </w:p>
    <w:p w14:paraId="35056BFA" w14:textId="799BF589" w:rsidR="00A02574" w:rsidRPr="009A661D" w:rsidRDefault="00500322" w:rsidP="00A02574">
      <w:pPr>
        <w:numPr>
          <w:ilvl w:val="0"/>
          <w:numId w:val="3"/>
        </w:numPr>
        <w:rPr>
          <w:rStyle w:val="Hiperligao"/>
          <w:rFonts w:ascii="Arial" w:hAnsi="Arial" w:cs="Arial"/>
          <w:color w:val="auto"/>
          <w:u w:val="none"/>
          <w:lang w:val="pt-PT"/>
        </w:rPr>
      </w:pPr>
      <w:proofErr w:type="spellStart"/>
      <w:r w:rsidRPr="009A661D">
        <w:rPr>
          <w:rFonts w:ascii="Arial" w:hAnsi="Arial" w:cs="Arial"/>
          <w:lang w:val="pt-PT"/>
        </w:rPr>
        <w:t>Swagger</w:t>
      </w:r>
      <w:proofErr w:type="spellEnd"/>
      <w:r w:rsidRPr="009A661D">
        <w:rPr>
          <w:rFonts w:ascii="Arial" w:hAnsi="Arial" w:cs="Arial"/>
          <w:lang w:val="pt-PT"/>
        </w:rPr>
        <w:t xml:space="preserve"> </w:t>
      </w:r>
      <w:r w:rsidR="00F0309F" w:rsidRPr="009A661D">
        <w:rPr>
          <w:rFonts w:ascii="Arial" w:hAnsi="Arial" w:cs="Arial"/>
          <w:lang w:val="pt-PT"/>
        </w:rPr>
        <w:tab/>
      </w:r>
      <w:r w:rsidR="005E1C03"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sz w:val="24"/>
          <w:szCs w:val="24"/>
          <w:lang w:val="pt-PT"/>
        </w:rPr>
        <w:t>–</w:t>
      </w:r>
      <w:r w:rsidR="00F0309F" w:rsidRPr="009A661D">
        <w:rPr>
          <w:rFonts w:ascii="Arial" w:hAnsi="Arial" w:cs="Arial"/>
          <w:sz w:val="24"/>
          <w:szCs w:val="24"/>
          <w:lang w:val="pt-PT"/>
        </w:rPr>
        <w:t xml:space="preserve">  </w:t>
      </w:r>
      <w:hyperlink r:id="rId18" w:history="1">
        <w:r w:rsidR="00F0309F" w:rsidRPr="009A661D">
          <w:rPr>
            <w:rStyle w:val="Hiperligao"/>
            <w:rFonts w:ascii="Arial" w:hAnsi="Arial" w:cs="Arial"/>
            <w:color w:val="0070C0"/>
            <w:lang w:val="pt-PT"/>
          </w:rPr>
          <w:t>https://swagger.io/</w:t>
        </w:r>
      </w:hyperlink>
    </w:p>
    <w:p w14:paraId="5DE7E258" w14:textId="3938BDE6" w:rsidR="00500322" w:rsidRPr="009A661D" w:rsidRDefault="00A02574" w:rsidP="00A02574">
      <w:pPr>
        <w:numPr>
          <w:ilvl w:val="0"/>
          <w:numId w:val="3"/>
        </w:numPr>
        <w:rPr>
          <w:rFonts w:ascii="Arial" w:hAnsi="Arial" w:cs="Arial"/>
          <w:lang w:val="pt-PT"/>
        </w:rPr>
      </w:pPr>
      <w:r w:rsidRPr="009A661D">
        <w:rPr>
          <w:rFonts w:ascii="Arial" w:hAnsi="Arial" w:cs="Arial"/>
          <w:lang w:val="pt-PT"/>
        </w:rPr>
        <w:t xml:space="preserve">Angular </w:t>
      </w:r>
      <w:r w:rsidRPr="009A661D">
        <w:rPr>
          <w:rFonts w:ascii="Arial" w:hAnsi="Arial" w:cs="Arial"/>
          <w:lang w:val="pt-PT"/>
        </w:rPr>
        <w:tab/>
      </w:r>
      <w:r w:rsidR="005E1C03" w:rsidRPr="009A661D">
        <w:rPr>
          <w:rFonts w:ascii="Arial" w:hAnsi="Arial" w:cs="Arial"/>
          <w:lang w:val="pt-PT"/>
        </w:rPr>
        <w:tab/>
      </w:r>
      <w:r w:rsidRPr="009A661D">
        <w:rPr>
          <w:rFonts w:ascii="Arial" w:hAnsi="Arial" w:cs="Arial"/>
          <w:sz w:val="24"/>
          <w:szCs w:val="24"/>
          <w:lang w:val="pt-PT"/>
        </w:rPr>
        <w:t xml:space="preserve">– </w:t>
      </w:r>
      <w:r w:rsidRPr="009A661D">
        <w:rPr>
          <w:rFonts w:ascii="Arial" w:hAnsi="Arial" w:cs="Arial"/>
          <w:color w:val="0070C0"/>
          <w:sz w:val="24"/>
          <w:szCs w:val="24"/>
          <w:lang w:val="pt-PT"/>
        </w:rPr>
        <w:t xml:space="preserve"> </w:t>
      </w:r>
      <w:hyperlink r:id="rId19" w:history="1">
        <w:r w:rsidRPr="009A661D">
          <w:rPr>
            <w:rStyle w:val="Hiperligao"/>
            <w:rFonts w:ascii="Arial" w:hAnsi="Arial" w:cs="Arial"/>
            <w:color w:val="0070C0"/>
            <w:lang w:val="pt-PT"/>
          </w:rPr>
          <w:t>https://angular.io/</w:t>
        </w:r>
      </w:hyperlink>
    </w:p>
    <w:p w14:paraId="50D9F932" w14:textId="3B679E50" w:rsidR="0036584D" w:rsidRPr="009A661D" w:rsidRDefault="0036584D" w:rsidP="0036584D">
      <w:pPr>
        <w:pStyle w:val="PargrafodaLista"/>
        <w:numPr>
          <w:ilvl w:val="0"/>
          <w:numId w:val="3"/>
        </w:numPr>
        <w:rPr>
          <w:rStyle w:val="Hiperligao"/>
          <w:rFonts w:ascii="Arial" w:hAnsi="Arial" w:cs="Arial"/>
          <w:color w:val="auto"/>
          <w:u w:val="none"/>
        </w:rPr>
      </w:pPr>
      <w:proofErr w:type="spellStart"/>
      <w:r w:rsidRPr="009A661D">
        <w:rPr>
          <w:rStyle w:val="Hiperligao"/>
          <w:rFonts w:ascii="Arial" w:hAnsi="Arial" w:cs="Arial"/>
          <w:color w:val="auto"/>
          <w:u w:val="none"/>
        </w:rPr>
        <w:t>Mockflow</w:t>
      </w:r>
      <w:proofErr w:type="spellEnd"/>
      <w:r w:rsidRPr="009A661D">
        <w:rPr>
          <w:rStyle w:val="Hiperligao"/>
          <w:rFonts w:ascii="Arial" w:hAnsi="Arial" w:cs="Arial"/>
          <w:color w:val="auto"/>
          <w:u w:val="none"/>
        </w:rPr>
        <w:tab/>
      </w:r>
      <w:r w:rsidRPr="009A661D">
        <w:rPr>
          <w:rStyle w:val="Hiperligao"/>
          <w:rFonts w:ascii="Arial" w:hAnsi="Arial" w:cs="Arial"/>
          <w:color w:val="auto"/>
          <w:u w:val="none"/>
        </w:rPr>
        <w:tab/>
      </w:r>
      <w:r w:rsidRPr="009A661D">
        <w:rPr>
          <w:rFonts w:ascii="Arial" w:hAnsi="Arial" w:cs="Arial"/>
          <w:sz w:val="24"/>
          <w:szCs w:val="24"/>
        </w:rPr>
        <w:t xml:space="preserve">–  </w:t>
      </w:r>
      <w:hyperlink r:id="rId20" w:history="1">
        <w:r w:rsidRPr="009A661D">
          <w:rPr>
            <w:rStyle w:val="Hiperligao"/>
            <w:rFonts w:ascii="Arial" w:hAnsi="Arial" w:cs="Arial"/>
            <w:color w:val="0070C0"/>
          </w:rPr>
          <w:t>https://www.mockflow.com/</w:t>
        </w:r>
      </w:hyperlink>
    </w:p>
    <w:p w14:paraId="7EF9EF5D" w14:textId="578EB68D" w:rsidR="00E32FCA" w:rsidRPr="009A661D" w:rsidRDefault="00E32FCA" w:rsidP="00AE534A">
      <w:pPr>
        <w:pStyle w:val="PargrafodaLista"/>
        <w:numPr>
          <w:ilvl w:val="0"/>
          <w:numId w:val="3"/>
        </w:numPr>
        <w:rPr>
          <w:rStyle w:val="Hiperligao"/>
          <w:rFonts w:ascii="Arial" w:hAnsi="Arial" w:cs="Arial"/>
          <w:color w:val="auto"/>
          <w:u w:val="none"/>
        </w:rPr>
      </w:pPr>
      <w:r w:rsidRPr="009A661D">
        <w:rPr>
          <w:rStyle w:val="Hiperligao"/>
          <w:rFonts w:ascii="Arial" w:hAnsi="Arial" w:cs="Arial"/>
          <w:color w:val="auto"/>
          <w:u w:val="none"/>
        </w:rPr>
        <w:t>Docker</w:t>
      </w:r>
      <w:r w:rsidRPr="009A661D">
        <w:rPr>
          <w:rStyle w:val="Hiperligao"/>
          <w:rFonts w:ascii="Arial" w:hAnsi="Arial" w:cs="Arial"/>
          <w:color w:val="auto"/>
          <w:u w:val="none"/>
        </w:rPr>
        <w:tab/>
      </w:r>
      <w:r w:rsidRPr="009A661D">
        <w:rPr>
          <w:rStyle w:val="Hiperligao"/>
          <w:rFonts w:ascii="Arial" w:hAnsi="Arial" w:cs="Arial"/>
          <w:color w:val="auto"/>
          <w:u w:val="none"/>
        </w:rPr>
        <w:tab/>
      </w:r>
      <w:r w:rsidRPr="009A661D">
        <w:rPr>
          <w:rStyle w:val="Hiperligao"/>
          <w:rFonts w:ascii="Arial" w:hAnsi="Arial" w:cs="Arial"/>
          <w:color w:val="auto"/>
          <w:u w:val="none"/>
        </w:rPr>
        <w:tab/>
      </w:r>
      <w:r w:rsidRPr="009A661D">
        <w:rPr>
          <w:rFonts w:ascii="Arial" w:hAnsi="Arial" w:cs="Arial"/>
          <w:sz w:val="24"/>
          <w:szCs w:val="24"/>
        </w:rPr>
        <w:t xml:space="preserve">–  </w:t>
      </w:r>
      <w:hyperlink r:id="rId21" w:history="1">
        <w:r w:rsidRPr="009A661D">
          <w:rPr>
            <w:rStyle w:val="Hiperligao"/>
            <w:rFonts w:ascii="Arial" w:hAnsi="Arial" w:cs="Arial"/>
            <w:color w:val="0070C0"/>
          </w:rPr>
          <w:t>https://www.docker.com/</w:t>
        </w:r>
      </w:hyperlink>
    </w:p>
    <w:p w14:paraId="18FE18B1" w14:textId="77777777" w:rsidR="00AE534A" w:rsidRPr="00AE534A" w:rsidRDefault="00AE534A" w:rsidP="00AE534A">
      <w:pPr>
        <w:ind w:left="360"/>
        <w:rPr>
          <w:rStyle w:val="Hiperligao"/>
          <w:rFonts w:ascii="Arial" w:hAnsi="Arial" w:cs="Arial"/>
          <w:color w:val="auto"/>
          <w:u w:val="none"/>
        </w:rPr>
      </w:pPr>
    </w:p>
    <w:sectPr w:rsidR="00AE534A" w:rsidRPr="00AE534A" w:rsidSect="002A6B89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4803" w14:textId="77777777" w:rsidR="00160266" w:rsidRDefault="00160266">
      <w:pPr>
        <w:spacing w:line="240" w:lineRule="auto"/>
      </w:pPr>
      <w:r>
        <w:separator/>
      </w:r>
    </w:p>
  </w:endnote>
  <w:endnote w:type="continuationSeparator" w:id="0">
    <w:p w14:paraId="058AE057" w14:textId="77777777" w:rsidR="00160266" w:rsidRDefault="00160266">
      <w:pPr>
        <w:spacing w:line="240" w:lineRule="auto"/>
      </w:pPr>
      <w:r>
        <w:continuationSeparator/>
      </w:r>
    </w:p>
  </w:endnote>
  <w:endnote w:type="continuationNotice" w:id="1">
    <w:p w14:paraId="455D71C2" w14:textId="77777777" w:rsidR="00160266" w:rsidRDefault="001602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4674" w14:textId="77777777" w:rsidR="00F45006" w:rsidRDefault="00F450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1282CA" w14:textId="77777777" w:rsidR="00F45006" w:rsidRDefault="00F4500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5006" w14:paraId="12CE51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9B3DA7" w14:textId="77777777" w:rsidR="00F45006" w:rsidRDefault="00F4500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911E7" w14:textId="54611B29" w:rsidR="00F45006" w:rsidRDefault="00F45006" w:rsidP="00074E01">
          <w:pPr>
            <w:ind w:left="-152"/>
            <w:jc w:val="center"/>
          </w:pPr>
          <w:r>
            <w:rPr>
              <w:rFonts w:ascii="Symbol" w:eastAsia="Symbol" w:hAnsi="Symbol" w:cs="Symbol"/>
            </w:rPr>
            <w:t>Ó</w:t>
          </w:r>
          <w:r w:rsidR="00114FB7">
            <w:t xml:space="preserve"> </w:t>
          </w:r>
          <w:r w:rsidR="00114FB7" w:rsidRPr="00114FB7">
            <w:t>LEI_</w:t>
          </w:r>
          <w:r w:rsidR="00C30C9E">
            <w:t>LDS</w:t>
          </w:r>
          <w:r w:rsidR="00114FB7" w:rsidRPr="00114FB7">
            <w:t>_GRUPO</w:t>
          </w:r>
          <w:r w:rsidR="00C30C9E">
            <w:t>2</w:t>
          </w:r>
          <w:r w:rsidR="00114FB7"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71EE">
            <w:rPr>
              <w:noProof/>
            </w:rPr>
            <w:t>2022</w:t>
          </w:r>
          <w:r>
            <w:fldChar w:fldCharType="end"/>
          </w:r>
          <w:r w:rsidR="00C30C9E">
            <w:t>/2022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0836B" w14:textId="77777777" w:rsidR="00F45006" w:rsidRDefault="00F4500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02111DA" w14:textId="77777777" w:rsidR="00F45006" w:rsidRDefault="00F450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BA88" w14:textId="77777777" w:rsidR="00F45006" w:rsidRDefault="00F450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8313" w14:textId="77777777" w:rsidR="00160266" w:rsidRDefault="00160266">
      <w:pPr>
        <w:spacing w:line="240" w:lineRule="auto"/>
      </w:pPr>
      <w:r>
        <w:separator/>
      </w:r>
    </w:p>
  </w:footnote>
  <w:footnote w:type="continuationSeparator" w:id="0">
    <w:p w14:paraId="5EAD9E29" w14:textId="77777777" w:rsidR="00160266" w:rsidRDefault="00160266">
      <w:pPr>
        <w:spacing w:line="240" w:lineRule="auto"/>
      </w:pPr>
      <w:r>
        <w:continuationSeparator/>
      </w:r>
    </w:p>
  </w:footnote>
  <w:footnote w:type="continuationNotice" w:id="1">
    <w:p w14:paraId="2C88C621" w14:textId="77777777" w:rsidR="00160266" w:rsidRDefault="001602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85DA" w14:textId="77777777" w:rsidR="00F45006" w:rsidRDefault="00F45006">
    <w:pPr>
      <w:rPr>
        <w:sz w:val="24"/>
      </w:rPr>
    </w:pPr>
  </w:p>
  <w:p w14:paraId="788FF9B2" w14:textId="77777777" w:rsidR="00F45006" w:rsidRDefault="00F45006">
    <w:pPr>
      <w:pBdr>
        <w:top w:val="single" w:sz="6" w:space="1" w:color="auto"/>
      </w:pBdr>
      <w:rPr>
        <w:sz w:val="24"/>
      </w:rPr>
    </w:pPr>
  </w:p>
  <w:p w14:paraId="5832AF7F" w14:textId="294AFD81" w:rsidR="00C30C9E" w:rsidRDefault="00114FB7" w:rsidP="00C30C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AE5469">
      <w:rPr>
        <w:rFonts w:ascii="Arial" w:hAnsi="Arial"/>
        <w:b/>
        <w:sz w:val="36"/>
      </w:rPr>
      <w:t>LEI_</w:t>
    </w:r>
    <w:r w:rsidR="00C30C9E">
      <w:rPr>
        <w:rFonts w:ascii="Arial" w:hAnsi="Arial"/>
        <w:b/>
        <w:sz w:val="36"/>
      </w:rPr>
      <w:t>LDS</w:t>
    </w:r>
    <w:r w:rsidRPr="00AE5469">
      <w:rPr>
        <w:rFonts w:ascii="Arial" w:hAnsi="Arial"/>
        <w:b/>
        <w:sz w:val="36"/>
      </w:rPr>
      <w:t>2</w:t>
    </w:r>
    <w:r w:rsidR="00C30C9E">
      <w:rPr>
        <w:rFonts w:ascii="Arial" w:hAnsi="Arial"/>
        <w:b/>
        <w:sz w:val="36"/>
      </w:rPr>
      <w:t>122</w:t>
    </w:r>
    <w:r w:rsidRPr="00AE5469">
      <w:rPr>
        <w:rFonts w:ascii="Arial" w:hAnsi="Arial"/>
        <w:b/>
        <w:sz w:val="36"/>
      </w:rPr>
      <w:t>_GRUPO</w:t>
    </w:r>
    <w:r w:rsidR="00C30C9E">
      <w:rPr>
        <w:rFonts w:ascii="Arial" w:hAnsi="Arial"/>
        <w:b/>
        <w:sz w:val="36"/>
      </w:rPr>
      <w:t>2</w:t>
    </w:r>
  </w:p>
  <w:p w14:paraId="186F02D8" w14:textId="77777777" w:rsidR="00F45006" w:rsidRDefault="00F45006">
    <w:pPr>
      <w:pBdr>
        <w:bottom w:val="single" w:sz="6" w:space="1" w:color="auto"/>
      </w:pBdr>
      <w:jc w:val="right"/>
      <w:rPr>
        <w:sz w:val="24"/>
      </w:rPr>
    </w:pPr>
  </w:p>
  <w:p w14:paraId="443175C9" w14:textId="77777777" w:rsidR="00C30C9E" w:rsidRDefault="00C30C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5006" w14:paraId="443D13A2" w14:textId="77777777">
      <w:tc>
        <w:tcPr>
          <w:tcW w:w="6379" w:type="dxa"/>
        </w:tcPr>
        <w:p w14:paraId="3364FD22" w14:textId="5C54DD50" w:rsidR="00F45006" w:rsidRDefault="00114FB7">
          <w:r w:rsidRPr="00114FB7">
            <w:t>LEI_</w:t>
          </w:r>
          <w:r w:rsidR="00C30C9E">
            <w:t>LDS2122_GRUPO2</w:t>
          </w:r>
        </w:p>
      </w:tc>
      <w:tc>
        <w:tcPr>
          <w:tcW w:w="3179" w:type="dxa"/>
        </w:tcPr>
        <w:p w14:paraId="444FCB75" w14:textId="215AEBCB" w:rsidR="00F45006" w:rsidRDefault="00F4500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Pr="00C30C9E">
            <w:rPr>
              <w:lang w:val="pt-PT"/>
            </w:rPr>
            <w:t>Versão</w:t>
          </w:r>
          <w:r>
            <w:t xml:space="preserve">:           </w:t>
          </w:r>
          <w:r w:rsidR="00C30C9E">
            <w:t>1</w:t>
          </w:r>
          <w:r w:rsidR="00193A45">
            <w:t>.</w:t>
          </w:r>
          <w:r w:rsidR="001271EE">
            <w:t>6</w:t>
          </w:r>
        </w:p>
      </w:tc>
    </w:tr>
    <w:tr w:rsidR="00F45006" w:rsidRPr="005836F7" w14:paraId="2D664D5D" w14:textId="77777777">
      <w:tc>
        <w:tcPr>
          <w:tcW w:w="6379" w:type="dxa"/>
        </w:tcPr>
        <w:p w14:paraId="7626F64E" w14:textId="03DFBEDD" w:rsidR="00F45006" w:rsidRDefault="001E1ADE">
          <w:fldSimple w:instr=" TITLE  \* MERGEFORMAT ">
            <w:r w:rsidR="002B4A5B">
              <w:t>Configuration Management Plan</w:t>
            </w:r>
          </w:fldSimple>
        </w:p>
      </w:tc>
      <w:tc>
        <w:tcPr>
          <w:tcW w:w="3179" w:type="dxa"/>
        </w:tcPr>
        <w:p w14:paraId="4FC400FA" w14:textId="501BDBA7" w:rsidR="00F53DDF" w:rsidRDefault="00F45006">
          <w:r>
            <w:t xml:space="preserve">  Data:  </w:t>
          </w:r>
          <w:r w:rsidR="001271EE">
            <w:t>14</w:t>
          </w:r>
          <w:r>
            <w:t>/</w:t>
          </w:r>
          <w:r w:rsidR="001271EE">
            <w:t>01</w:t>
          </w:r>
          <w:r>
            <w:t>/202</w:t>
          </w:r>
          <w:r w:rsidR="001271EE">
            <w:t>2</w:t>
          </w:r>
        </w:p>
      </w:tc>
    </w:tr>
  </w:tbl>
  <w:p w14:paraId="7E5E0DFA" w14:textId="77777777" w:rsidR="00F45006" w:rsidRDefault="00F450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7FE0" w14:textId="77777777" w:rsidR="00F45006" w:rsidRDefault="00F450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AA0C1E"/>
    <w:multiLevelType w:val="hybridMultilevel"/>
    <w:tmpl w:val="DB98F696"/>
    <w:lvl w:ilvl="0" w:tplc="64A235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46E74"/>
    <w:multiLevelType w:val="hybridMultilevel"/>
    <w:tmpl w:val="570AAFEE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AF15A2"/>
    <w:multiLevelType w:val="hybridMultilevel"/>
    <w:tmpl w:val="D9A295F4"/>
    <w:lvl w:ilvl="0" w:tplc="64A235CE">
      <w:start w:val="1"/>
      <w:numFmt w:val="decimal"/>
      <w:lvlText w:val="%1."/>
      <w:lvlJc w:val="left"/>
      <w:pPr>
        <w:ind w:left="2520" w:hanging="360"/>
      </w:pPr>
      <w:rPr>
        <w:b w:val="0"/>
        <w:bCs w:val="0"/>
      </w:rPr>
    </w:lvl>
    <w:lvl w:ilvl="1" w:tplc="64A235CE">
      <w:start w:val="1"/>
      <w:numFmt w:val="decimal"/>
      <w:lvlText w:val="%2."/>
      <w:lvlJc w:val="left"/>
      <w:pPr>
        <w:ind w:left="2160" w:hanging="360"/>
      </w:pPr>
      <w:rPr>
        <w:b w:val="0"/>
        <w:bCs w:val="0"/>
      </w:r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B035E7"/>
    <w:multiLevelType w:val="hybridMultilevel"/>
    <w:tmpl w:val="40FC97C4"/>
    <w:lvl w:ilvl="0" w:tplc="0816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DE7E71"/>
    <w:multiLevelType w:val="hybridMultilevel"/>
    <w:tmpl w:val="F2347A1C"/>
    <w:lvl w:ilvl="0" w:tplc="64A235CE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6C0A93"/>
    <w:multiLevelType w:val="hybridMultilevel"/>
    <w:tmpl w:val="8A6E0E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D331B"/>
    <w:multiLevelType w:val="hybridMultilevel"/>
    <w:tmpl w:val="98A0D044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0F0282"/>
    <w:multiLevelType w:val="multilevel"/>
    <w:tmpl w:val="D8FCB61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D520290"/>
    <w:multiLevelType w:val="hybridMultilevel"/>
    <w:tmpl w:val="0A803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200F"/>
    <w:multiLevelType w:val="hybridMultilevel"/>
    <w:tmpl w:val="16CCE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F31A8"/>
    <w:multiLevelType w:val="hybridMultilevel"/>
    <w:tmpl w:val="B52C0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7368"/>
    <w:multiLevelType w:val="hybridMultilevel"/>
    <w:tmpl w:val="EBA01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C5F0C"/>
    <w:multiLevelType w:val="hybridMultilevel"/>
    <w:tmpl w:val="8C1EF2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1D7A"/>
    <w:multiLevelType w:val="hybridMultilevel"/>
    <w:tmpl w:val="EFEA8B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E10F39"/>
    <w:multiLevelType w:val="hybridMultilevel"/>
    <w:tmpl w:val="0388C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D3DBA"/>
    <w:multiLevelType w:val="hybridMultilevel"/>
    <w:tmpl w:val="0BCCF566"/>
    <w:lvl w:ilvl="0" w:tplc="0816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D53CC"/>
    <w:multiLevelType w:val="hybridMultilevel"/>
    <w:tmpl w:val="F7029C3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F36817"/>
    <w:multiLevelType w:val="hybridMultilevel"/>
    <w:tmpl w:val="12FC9F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44AF5"/>
    <w:multiLevelType w:val="hybridMultilevel"/>
    <w:tmpl w:val="B76A042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A93B09"/>
    <w:multiLevelType w:val="hybridMultilevel"/>
    <w:tmpl w:val="F2449BA6"/>
    <w:lvl w:ilvl="0" w:tplc="08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341AB8"/>
    <w:multiLevelType w:val="hybridMultilevel"/>
    <w:tmpl w:val="372AD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47AF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54C4"/>
    <w:multiLevelType w:val="hybridMultilevel"/>
    <w:tmpl w:val="4A146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D337F"/>
    <w:multiLevelType w:val="hybridMultilevel"/>
    <w:tmpl w:val="BE682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442B4"/>
    <w:multiLevelType w:val="hybridMultilevel"/>
    <w:tmpl w:val="48F443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1C4"/>
    <w:multiLevelType w:val="hybridMultilevel"/>
    <w:tmpl w:val="6418657C"/>
    <w:lvl w:ilvl="0" w:tplc="08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481C8C"/>
    <w:multiLevelType w:val="hybridMultilevel"/>
    <w:tmpl w:val="F17A6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33F55"/>
    <w:multiLevelType w:val="hybridMultilevel"/>
    <w:tmpl w:val="D9CAC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82C17"/>
    <w:multiLevelType w:val="hybridMultilevel"/>
    <w:tmpl w:val="4F1680C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1C760C"/>
    <w:multiLevelType w:val="hybridMultilevel"/>
    <w:tmpl w:val="75641FF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3723B6"/>
    <w:multiLevelType w:val="hybridMultilevel"/>
    <w:tmpl w:val="3FE6B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22"/>
  </w:num>
  <w:num w:numId="5">
    <w:abstractNumId w:val="14"/>
  </w:num>
  <w:num w:numId="6">
    <w:abstractNumId w:val="21"/>
  </w:num>
  <w:num w:numId="7">
    <w:abstractNumId w:val="19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13"/>
  </w:num>
  <w:num w:numId="13">
    <w:abstractNumId w:val="15"/>
  </w:num>
  <w:num w:numId="14">
    <w:abstractNumId w:val="18"/>
  </w:num>
  <w:num w:numId="15">
    <w:abstractNumId w:val="27"/>
  </w:num>
  <w:num w:numId="16">
    <w:abstractNumId w:val="12"/>
  </w:num>
  <w:num w:numId="17">
    <w:abstractNumId w:val="11"/>
  </w:num>
  <w:num w:numId="18">
    <w:abstractNumId w:val="24"/>
  </w:num>
  <w:num w:numId="19">
    <w:abstractNumId w:val="30"/>
  </w:num>
  <w:num w:numId="20">
    <w:abstractNumId w:val="23"/>
  </w:num>
  <w:num w:numId="21">
    <w:abstractNumId w:val="9"/>
  </w:num>
  <w:num w:numId="22">
    <w:abstractNumId w:val="6"/>
  </w:num>
  <w:num w:numId="23">
    <w:abstractNumId w:val="17"/>
  </w:num>
  <w:num w:numId="24">
    <w:abstractNumId w:val="29"/>
  </w:num>
  <w:num w:numId="25">
    <w:abstractNumId w:val="2"/>
  </w:num>
  <w:num w:numId="26">
    <w:abstractNumId w:val="7"/>
  </w:num>
  <w:num w:numId="27">
    <w:abstractNumId w:val="16"/>
  </w:num>
  <w:num w:numId="28">
    <w:abstractNumId w:val="4"/>
  </w:num>
  <w:num w:numId="29">
    <w:abstractNumId w:val="25"/>
  </w:num>
  <w:num w:numId="30">
    <w:abstractNumId w:val="13"/>
  </w:num>
  <w:num w:numId="31">
    <w:abstractNumId w:val="28"/>
  </w:num>
  <w:num w:numId="3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9"/>
    <w:rsid w:val="000011BC"/>
    <w:rsid w:val="00001C27"/>
    <w:rsid w:val="000076CC"/>
    <w:rsid w:val="00007833"/>
    <w:rsid w:val="000127EF"/>
    <w:rsid w:val="000154A9"/>
    <w:rsid w:val="000173C9"/>
    <w:rsid w:val="000220FC"/>
    <w:rsid w:val="00030520"/>
    <w:rsid w:val="0003623F"/>
    <w:rsid w:val="00036B7F"/>
    <w:rsid w:val="000376E1"/>
    <w:rsid w:val="00042481"/>
    <w:rsid w:val="00042AE8"/>
    <w:rsid w:val="00051E86"/>
    <w:rsid w:val="000558B8"/>
    <w:rsid w:val="00055BFD"/>
    <w:rsid w:val="00055C5E"/>
    <w:rsid w:val="00056BEF"/>
    <w:rsid w:val="00056C60"/>
    <w:rsid w:val="000577F2"/>
    <w:rsid w:val="00063235"/>
    <w:rsid w:val="0006551E"/>
    <w:rsid w:val="000655FD"/>
    <w:rsid w:val="000656B7"/>
    <w:rsid w:val="000702A2"/>
    <w:rsid w:val="00071B2C"/>
    <w:rsid w:val="0007414B"/>
    <w:rsid w:val="00074E01"/>
    <w:rsid w:val="00077429"/>
    <w:rsid w:val="00081000"/>
    <w:rsid w:val="00082CE7"/>
    <w:rsid w:val="00086DDB"/>
    <w:rsid w:val="00095C51"/>
    <w:rsid w:val="00095CE8"/>
    <w:rsid w:val="00095DC9"/>
    <w:rsid w:val="000A0523"/>
    <w:rsid w:val="000A1792"/>
    <w:rsid w:val="000B1875"/>
    <w:rsid w:val="000B391B"/>
    <w:rsid w:val="000B5381"/>
    <w:rsid w:val="000B6DA1"/>
    <w:rsid w:val="000B76A3"/>
    <w:rsid w:val="000C0746"/>
    <w:rsid w:val="000C198F"/>
    <w:rsid w:val="000C1ED6"/>
    <w:rsid w:val="000C5C22"/>
    <w:rsid w:val="000D0F89"/>
    <w:rsid w:val="000D2520"/>
    <w:rsid w:val="000D2A20"/>
    <w:rsid w:val="000E54E9"/>
    <w:rsid w:val="000F54BE"/>
    <w:rsid w:val="00101D38"/>
    <w:rsid w:val="00112105"/>
    <w:rsid w:val="00114D6C"/>
    <w:rsid w:val="00114FB7"/>
    <w:rsid w:val="00117987"/>
    <w:rsid w:val="00122440"/>
    <w:rsid w:val="00122A37"/>
    <w:rsid w:val="001234D9"/>
    <w:rsid w:val="00125F53"/>
    <w:rsid w:val="001271EE"/>
    <w:rsid w:val="0013068E"/>
    <w:rsid w:val="00132765"/>
    <w:rsid w:val="00132A9C"/>
    <w:rsid w:val="00132BAE"/>
    <w:rsid w:val="0013326C"/>
    <w:rsid w:val="001348CD"/>
    <w:rsid w:val="00136D75"/>
    <w:rsid w:val="00137D5A"/>
    <w:rsid w:val="00142FE1"/>
    <w:rsid w:val="00144058"/>
    <w:rsid w:val="00147294"/>
    <w:rsid w:val="00151B9D"/>
    <w:rsid w:val="0015211D"/>
    <w:rsid w:val="00152B3C"/>
    <w:rsid w:val="00160266"/>
    <w:rsid w:val="0016147B"/>
    <w:rsid w:val="00164CE3"/>
    <w:rsid w:val="00166436"/>
    <w:rsid w:val="0017027C"/>
    <w:rsid w:val="00180081"/>
    <w:rsid w:val="00184914"/>
    <w:rsid w:val="0018592A"/>
    <w:rsid w:val="00185D05"/>
    <w:rsid w:val="0018637E"/>
    <w:rsid w:val="001914D2"/>
    <w:rsid w:val="00191A32"/>
    <w:rsid w:val="001938A9"/>
    <w:rsid w:val="00193A45"/>
    <w:rsid w:val="0019486B"/>
    <w:rsid w:val="001953FD"/>
    <w:rsid w:val="00195581"/>
    <w:rsid w:val="00197561"/>
    <w:rsid w:val="001A0E5F"/>
    <w:rsid w:val="001A1E37"/>
    <w:rsid w:val="001A27DB"/>
    <w:rsid w:val="001A4369"/>
    <w:rsid w:val="001A6221"/>
    <w:rsid w:val="001A6ACA"/>
    <w:rsid w:val="001B06D7"/>
    <w:rsid w:val="001B35D6"/>
    <w:rsid w:val="001B39EB"/>
    <w:rsid w:val="001B3A3D"/>
    <w:rsid w:val="001B3F31"/>
    <w:rsid w:val="001B7011"/>
    <w:rsid w:val="001B70D1"/>
    <w:rsid w:val="001C37E5"/>
    <w:rsid w:val="001C38F2"/>
    <w:rsid w:val="001C5A42"/>
    <w:rsid w:val="001D0D86"/>
    <w:rsid w:val="001D4735"/>
    <w:rsid w:val="001D51EB"/>
    <w:rsid w:val="001E1ADE"/>
    <w:rsid w:val="001E2F9A"/>
    <w:rsid w:val="001E4BAB"/>
    <w:rsid w:val="001E4BAD"/>
    <w:rsid w:val="001F1722"/>
    <w:rsid w:val="001F1C8C"/>
    <w:rsid w:val="001F246C"/>
    <w:rsid w:val="001F5EB7"/>
    <w:rsid w:val="001F7B7E"/>
    <w:rsid w:val="00201BB3"/>
    <w:rsid w:val="00202C7B"/>
    <w:rsid w:val="00203226"/>
    <w:rsid w:val="00203660"/>
    <w:rsid w:val="002059CC"/>
    <w:rsid w:val="00206426"/>
    <w:rsid w:val="0020642D"/>
    <w:rsid w:val="0021258D"/>
    <w:rsid w:val="0021310E"/>
    <w:rsid w:val="00214C87"/>
    <w:rsid w:val="0021501E"/>
    <w:rsid w:val="00216E97"/>
    <w:rsid w:val="0022315E"/>
    <w:rsid w:val="00233AA7"/>
    <w:rsid w:val="00233AF4"/>
    <w:rsid w:val="0023462B"/>
    <w:rsid w:val="00235CC4"/>
    <w:rsid w:val="00235D06"/>
    <w:rsid w:val="00236739"/>
    <w:rsid w:val="00240E56"/>
    <w:rsid w:val="002413CC"/>
    <w:rsid w:val="0024433C"/>
    <w:rsid w:val="00245621"/>
    <w:rsid w:val="00246962"/>
    <w:rsid w:val="00247D8C"/>
    <w:rsid w:val="00260534"/>
    <w:rsid w:val="0026329C"/>
    <w:rsid w:val="00265A17"/>
    <w:rsid w:val="00267606"/>
    <w:rsid w:val="00275E00"/>
    <w:rsid w:val="0027617F"/>
    <w:rsid w:val="00280A89"/>
    <w:rsid w:val="0028265E"/>
    <w:rsid w:val="0028314F"/>
    <w:rsid w:val="00287767"/>
    <w:rsid w:val="00287DE8"/>
    <w:rsid w:val="00293FAC"/>
    <w:rsid w:val="0029790C"/>
    <w:rsid w:val="002A4A08"/>
    <w:rsid w:val="002A6B89"/>
    <w:rsid w:val="002A7947"/>
    <w:rsid w:val="002B0384"/>
    <w:rsid w:val="002B0AE6"/>
    <w:rsid w:val="002B1EAE"/>
    <w:rsid w:val="002B421E"/>
    <w:rsid w:val="002B4A5B"/>
    <w:rsid w:val="002B5798"/>
    <w:rsid w:val="002C1417"/>
    <w:rsid w:val="002C2D27"/>
    <w:rsid w:val="002C32B7"/>
    <w:rsid w:val="002C5B4F"/>
    <w:rsid w:val="002C5FE8"/>
    <w:rsid w:val="002D0748"/>
    <w:rsid w:val="002D3970"/>
    <w:rsid w:val="002D436F"/>
    <w:rsid w:val="002D4B40"/>
    <w:rsid w:val="002D4B70"/>
    <w:rsid w:val="002D7212"/>
    <w:rsid w:val="002E1D30"/>
    <w:rsid w:val="002E241C"/>
    <w:rsid w:val="002E5119"/>
    <w:rsid w:val="002F1C71"/>
    <w:rsid w:val="002F6F48"/>
    <w:rsid w:val="00303C88"/>
    <w:rsid w:val="00305E16"/>
    <w:rsid w:val="00311ABC"/>
    <w:rsid w:val="00313296"/>
    <w:rsid w:val="003146F9"/>
    <w:rsid w:val="00315CB4"/>
    <w:rsid w:val="00317978"/>
    <w:rsid w:val="00321514"/>
    <w:rsid w:val="00324BD5"/>
    <w:rsid w:val="00325C58"/>
    <w:rsid w:val="0032705B"/>
    <w:rsid w:val="003330DF"/>
    <w:rsid w:val="00333ADC"/>
    <w:rsid w:val="00336361"/>
    <w:rsid w:val="003401CE"/>
    <w:rsid w:val="003425B6"/>
    <w:rsid w:val="00344379"/>
    <w:rsid w:val="00346843"/>
    <w:rsid w:val="00350414"/>
    <w:rsid w:val="00352FAC"/>
    <w:rsid w:val="00361693"/>
    <w:rsid w:val="00362D4F"/>
    <w:rsid w:val="00363A70"/>
    <w:rsid w:val="0036584D"/>
    <w:rsid w:val="00365B7D"/>
    <w:rsid w:val="00366748"/>
    <w:rsid w:val="003761B2"/>
    <w:rsid w:val="00376491"/>
    <w:rsid w:val="00376AF7"/>
    <w:rsid w:val="003779D5"/>
    <w:rsid w:val="00380CFB"/>
    <w:rsid w:val="003814D9"/>
    <w:rsid w:val="0038520F"/>
    <w:rsid w:val="00386000"/>
    <w:rsid w:val="00386DF5"/>
    <w:rsid w:val="003923DD"/>
    <w:rsid w:val="00393AE7"/>
    <w:rsid w:val="0039797E"/>
    <w:rsid w:val="003A0221"/>
    <w:rsid w:val="003A093B"/>
    <w:rsid w:val="003A1E44"/>
    <w:rsid w:val="003A2DBD"/>
    <w:rsid w:val="003A300A"/>
    <w:rsid w:val="003A36E1"/>
    <w:rsid w:val="003A58BD"/>
    <w:rsid w:val="003A690B"/>
    <w:rsid w:val="003B4675"/>
    <w:rsid w:val="003B47C3"/>
    <w:rsid w:val="003B57D4"/>
    <w:rsid w:val="003B671A"/>
    <w:rsid w:val="003C0AF0"/>
    <w:rsid w:val="003C140C"/>
    <w:rsid w:val="003C1F91"/>
    <w:rsid w:val="003D109E"/>
    <w:rsid w:val="003D5E8C"/>
    <w:rsid w:val="003D74D0"/>
    <w:rsid w:val="003E0397"/>
    <w:rsid w:val="003E0EDC"/>
    <w:rsid w:val="003E2714"/>
    <w:rsid w:val="003E6492"/>
    <w:rsid w:val="003E7D0D"/>
    <w:rsid w:val="003F4621"/>
    <w:rsid w:val="00403B9C"/>
    <w:rsid w:val="00404C8F"/>
    <w:rsid w:val="00407747"/>
    <w:rsid w:val="00407C06"/>
    <w:rsid w:val="004113EE"/>
    <w:rsid w:val="00413E80"/>
    <w:rsid w:val="00416923"/>
    <w:rsid w:val="00420D93"/>
    <w:rsid w:val="004211F1"/>
    <w:rsid w:val="00425B52"/>
    <w:rsid w:val="0042752D"/>
    <w:rsid w:val="00432519"/>
    <w:rsid w:val="0043642C"/>
    <w:rsid w:val="00436DD5"/>
    <w:rsid w:val="00436FE5"/>
    <w:rsid w:val="0044562E"/>
    <w:rsid w:val="0045349D"/>
    <w:rsid w:val="00453A72"/>
    <w:rsid w:val="00455A9A"/>
    <w:rsid w:val="00457552"/>
    <w:rsid w:val="00460AB4"/>
    <w:rsid w:val="00460CDF"/>
    <w:rsid w:val="00466F37"/>
    <w:rsid w:val="00467551"/>
    <w:rsid w:val="00467F56"/>
    <w:rsid w:val="00471787"/>
    <w:rsid w:val="00473FA1"/>
    <w:rsid w:val="00476223"/>
    <w:rsid w:val="00483EF9"/>
    <w:rsid w:val="0049491D"/>
    <w:rsid w:val="00495D4C"/>
    <w:rsid w:val="004A04B1"/>
    <w:rsid w:val="004A05AF"/>
    <w:rsid w:val="004A3517"/>
    <w:rsid w:val="004B14CE"/>
    <w:rsid w:val="004B3185"/>
    <w:rsid w:val="004B4A5D"/>
    <w:rsid w:val="004B6F2A"/>
    <w:rsid w:val="004C1C44"/>
    <w:rsid w:val="004C1F6A"/>
    <w:rsid w:val="004C2568"/>
    <w:rsid w:val="004C70A9"/>
    <w:rsid w:val="004D215F"/>
    <w:rsid w:val="004D3D7C"/>
    <w:rsid w:val="004E376D"/>
    <w:rsid w:val="004E49A4"/>
    <w:rsid w:val="004E6D53"/>
    <w:rsid w:val="004E6E91"/>
    <w:rsid w:val="004F1198"/>
    <w:rsid w:val="004F1666"/>
    <w:rsid w:val="004F18C5"/>
    <w:rsid w:val="004F4D61"/>
    <w:rsid w:val="004F7539"/>
    <w:rsid w:val="00500322"/>
    <w:rsid w:val="005019F9"/>
    <w:rsid w:val="00501B2F"/>
    <w:rsid w:val="0050577B"/>
    <w:rsid w:val="00506479"/>
    <w:rsid w:val="0051191F"/>
    <w:rsid w:val="00513DAA"/>
    <w:rsid w:val="00513F8C"/>
    <w:rsid w:val="0051611B"/>
    <w:rsid w:val="00520F58"/>
    <w:rsid w:val="00521ED6"/>
    <w:rsid w:val="0052254D"/>
    <w:rsid w:val="005254CB"/>
    <w:rsid w:val="0053558D"/>
    <w:rsid w:val="00537E4E"/>
    <w:rsid w:val="005428E4"/>
    <w:rsid w:val="00545A57"/>
    <w:rsid w:val="005519DB"/>
    <w:rsid w:val="005529CC"/>
    <w:rsid w:val="005536A6"/>
    <w:rsid w:val="00560F0D"/>
    <w:rsid w:val="00563766"/>
    <w:rsid w:val="00564E37"/>
    <w:rsid w:val="00565320"/>
    <w:rsid w:val="00565A71"/>
    <w:rsid w:val="00567F83"/>
    <w:rsid w:val="00574A0A"/>
    <w:rsid w:val="005774B6"/>
    <w:rsid w:val="00577DCC"/>
    <w:rsid w:val="00580C4D"/>
    <w:rsid w:val="005836F7"/>
    <w:rsid w:val="00595825"/>
    <w:rsid w:val="005A3091"/>
    <w:rsid w:val="005B44DC"/>
    <w:rsid w:val="005B46B1"/>
    <w:rsid w:val="005C0A48"/>
    <w:rsid w:val="005C1713"/>
    <w:rsid w:val="005C69C3"/>
    <w:rsid w:val="005C74FF"/>
    <w:rsid w:val="005D0B21"/>
    <w:rsid w:val="005D1466"/>
    <w:rsid w:val="005D31A8"/>
    <w:rsid w:val="005D3460"/>
    <w:rsid w:val="005D4ED9"/>
    <w:rsid w:val="005D52D2"/>
    <w:rsid w:val="005D5E1C"/>
    <w:rsid w:val="005D60F9"/>
    <w:rsid w:val="005D6F1A"/>
    <w:rsid w:val="005E1C03"/>
    <w:rsid w:val="005E3BBB"/>
    <w:rsid w:val="005E3F8F"/>
    <w:rsid w:val="005E5400"/>
    <w:rsid w:val="005E629D"/>
    <w:rsid w:val="005E68BB"/>
    <w:rsid w:val="005F2439"/>
    <w:rsid w:val="005F3649"/>
    <w:rsid w:val="006007FC"/>
    <w:rsid w:val="006045D3"/>
    <w:rsid w:val="0060625A"/>
    <w:rsid w:val="0060664B"/>
    <w:rsid w:val="00607A4B"/>
    <w:rsid w:val="00613370"/>
    <w:rsid w:val="0061456C"/>
    <w:rsid w:val="00632288"/>
    <w:rsid w:val="00632384"/>
    <w:rsid w:val="00632B3B"/>
    <w:rsid w:val="006423D7"/>
    <w:rsid w:val="006460A4"/>
    <w:rsid w:val="00651C63"/>
    <w:rsid w:val="00652048"/>
    <w:rsid w:val="00655C5E"/>
    <w:rsid w:val="006562FD"/>
    <w:rsid w:val="00663302"/>
    <w:rsid w:val="00670C0C"/>
    <w:rsid w:val="00672408"/>
    <w:rsid w:val="00672E1F"/>
    <w:rsid w:val="00673B13"/>
    <w:rsid w:val="00675B36"/>
    <w:rsid w:val="00677819"/>
    <w:rsid w:val="006854AE"/>
    <w:rsid w:val="0068729D"/>
    <w:rsid w:val="0068771D"/>
    <w:rsid w:val="006937DB"/>
    <w:rsid w:val="00693EE6"/>
    <w:rsid w:val="006945BB"/>
    <w:rsid w:val="00696F02"/>
    <w:rsid w:val="006A1595"/>
    <w:rsid w:val="006A1EEA"/>
    <w:rsid w:val="006A3B9D"/>
    <w:rsid w:val="006A3E45"/>
    <w:rsid w:val="006B01BF"/>
    <w:rsid w:val="006C05F1"/>
    <w:rsid w:val="006C0626"/>
    <w:rsid w:val="006C4B9E"/>
    <w:rsid w:val="006C4CFA"/>
    <w:rsid w:val="006C664A"/>
    <w:rsid w:val="006D081D"/>
    <w:rsid w:val="006E0B4A"/>
    <w:rsid w:val="006E14D6"/>
    <w:rsid w:val="006E15E2"/>
    <w:rsid w:val="006E2146"/>
    <w:rsid w:val="006E4C17"/>
    <w:rsid w:val="006E4F2E"/>
    <w:rsid w:val="006E6737"/>
    <w:rsid w:val="006F2DD3"/>
    <w:rsid w:val="006F4083"/>
    <w:rsid w:val="00704033"/>
    <w:rsid w:val="0070425E"/>
    <w:rsid w:val="00704AB3"/>
    <w:rsid w:val="007052B6"/>
    <w:rsid w:val="007053F2"/>
    <w:rsid w:val="00706B75"/>
    <w:rsid w:val="00707D3B"/>
    <w:rsid w:val="00711253"/>
    <w:rsid w:val="0071673B"/>
    <w:rsid w:val="00716F6C"/>
    <w:rsid w:val="00721E0B"/>
    <w:rsid w:val="00723739"/>
    <w:rsid w:val="007238BD"/>
    <w:rsid w:val="00727761"/>
    <w:rsid w:val="00735CAC"/>
    <w:rsid w:val="0073725D"/>
    <w:rsid w:val="00740A18"/>
    <w:rsid w:val="00741681"/>
    <w:rsid w:val="00741CBA"/>
    <w:rsid w:val="00744D61"/>
    <w:rsid w:val="007470D0"/>
    <w:rsid w:val="00750B57"/>
    <w:rsid w:val="00750FC0"/>
    <w:rsid w:val="0075102F"/>
    <w:rsid w:val="00753378"/>
    <w:rsid w:val="00754817"/>
    <w:rsid w:val="00755EFF"/>
    <w:rsid w:val="007579D1"/>
    <w:rsid w:val="00762E38"/>
    <w:rsid w:val="00775456"/>
    <w:rsid w:val="00775FCC"/>
    <w:rsid w:val="00776634"/>
    <w:rsid w:val="00777B50"/>
    <w:rsid w:val="00783E7E"/>
    <w:rsid w:val="007841D1"/>
    <w:rsid w:val="00784383"/>
    <w:rsid w:val="00784BD1"/>
    <w:rsid w:val="00791DDA"/>
    <w:rsid w:val="007962C6"/>
    <w:rsid w:val="00797DA1"/>
    <w:rsid w:val="007A11F4"/>
    <w:rsid w:val="007A18DE"/>
    <w:rsid w:val="007A204A"/>
    <w:rsid w:val="007A25A6"/>
    <w:rsid w:val="007A2FD3"/>
    <w:rsid w:val="007A429C"/>
    <w:rsid w:val="007A5F55"/>
    <w:rsid w:val="007A5FAA"/>
    <w:rsid w:val="007B52EC"/>
    <w:rsid w:val="007B5839"/>
    <w:rsid w:val="007B5E81"/>
    <w:rsid w:val="007B6F62"/>
    <w:rsid w:val="007C0077"/>
    <w:rsid w:val="007C0D70"/>
    <w:rsid w:val="007C29F1"/>
    <w:rsid w:val="007C3380"/>
    <w:rsid w:val="007C43B7"/>
    <w:rsid w:val="007C5189"/>
    <w:rsid w:val="007C7200"/>
    <w:rsid w:val="007C7D27"/>
    <w:rsid w:val="007D09C7"/>
    <w:rsid w:val="007D27AA"/>
    <w:rsid w:val="007D44B7"/>
    <w:rsid w:val="007E547C"/>
    <w:rsid w:val="007E6021"/>
    <w:rsid w:val="007E7752"/>
    <w:rsid w:val="007F18EB"/>
    <w:rsid w:val="007F484F"/>
    <w:rsid w:val="007F4E35"/>
    <w:rsid w:val="007F6344"/>
    <w:rsid w:val="008054DA"/>
    <w:rsid w:val="00806339"/>
    <w:rsid w:val="0080656C"/>
    <w:rsid w:val="00807558"/>
    <w:rsid w:val="00810C60"/>
    <w:rsid w:val="00811CBE"/>
    <w:rsid w:val="00813BCF"/>
    <w:rsid w:val="00814D7F"/>
    <w:rsid w:val="0081797E"/>
    <w:rsid w:val="00821EBE"/>
    <w:rsid w:val="00823406"/>
    <w:rsid w:val="00824702"/>
    <w:rsid w:val="00825222"/>
    <w:rsid w:val="00826ED0"/>
    <w:rsid w:val="0083207F"/>
    <w:rsid w:val="00833C1C"/>
    <w:rsid w:val="00834E13"/>
    <w:rsid w:val="00835571"/>
    <w:rsid w:val="00840595"/>
    <w:rsid w:val="00840C46"/>
    <w:rsid w:val="00841414"/>
    <w:rsid w:val="00843E47"/>
    <w:rsid w:val="00846575"/>
    <w:rsid w:val="00851B6E"/>
    <w:rsid w:val="008653AF"/>
    <w:rsid w:val="00865A6F"/>
    <w:rsid w:val="008660EB"/>
    <w:rsid w:val="0086741F"/>
    <w:rsid w:val="008704A8"/>
    <w:rsid w:val="0087155C"/>
    <w:rsid w:val="008717C0"/>
    <w:rsid w:val="00885561"/>
    <w:rsid w:val="00886B24"/>
    <w:rsid w:val="00886BF6"/>
    <w:rsid w:val="008876F6"/>
    <w:rsid w:val="008877C8"/>
    <w:rsid w:val="008903E4"/>
    <w:rsid w:val="00894A70"/>
    <w:rsid w:val="0089742B"/>
    <w:rsid w:val="00897FFB"/>
    <w:rsid w:val="008A47F6"/>
    <w:rsid w:val="008A5B35"/>
    <w:rsid w:val="008A7122"/>
    <w:rsid w:val="008A72A4"/>
    <w:rsid w:val="008A7833"/>
    <w:rsid w:val="008B1F08"/>
    <w:rsid w:val="008B1F9F"/>
    <w:rsid w:val="008B343E"/>
    <w:rsid w:val="008B53C4"/>
    <w:rsid w:val="008C25AA"/>
    <w:rsid w:val="008C2D6A"/>
    <w:rsid w:val="008C3D53"/>
    <w:rsid w:val="008C55C4"/>
    <w:rsid w:val="008C69F0"/>
    <w:rsid w:val="008D5686"/>
    <w:rsid w:val="008D572F"/>
    <w:rsid w:val="008D66E7"/>
    <w:rsid w:val="008E27EC"/>
    <w:rsid w:val="008F1728"/>
    <w:rsid w:val="008F494D"/>
    <w:rsid w:val="008F4E18"/>
    <w:rsid w:val="008F6504"/>
    <w:rsid w:val="00901E8E"/>
    <w:rsid w:val="0090201A"/>
    <w:rsid w:val="00902BCE"/>
    <w:rsid w:val="00903929"/>
    <w:rsid w:val="00904AA1"/>
    <w:rsid w:val="00905232"/>
    <w:rsid w:val="009052A5"/>
    <w:rsid w:val="009101F3"/>
    <w:rsid w:val="00912DBB"/>
    <w:rsid w:val="00917DB0"/>
    <w:rsid w:val="0092454F"/>
    <w:rsid w:val="0092506B"/>
    <w:rsid w:val="009265C7"/>
    <w:rsid w:val="00930C8B"/>
    <w:rsid w:val="009312F6"/>
    <w:rsid w:val="00931C76"/>
    <w:rsid w:val="00932B57"/>
    <w:rsid w:val="0093373C"/>
    <w:rsid w:val="00934D44"/>
    <w:rsid w:val="0093676E"/>
    <w:rsid w:val="00940C99"/>
    <w:rsid w:val="00946C7C"/>
    <w:rsid w:val="00947123"/>
    <w:rsid w:val="009508E6"/>
    <w:rsid w:val="00954619"/>
    <w:rsid w:val="009610CF"/>
    <w:rsid w:val="009616AB"/>
    <w:rsid w:val="00963EE5"/>
    <w:rsid w:val="009658D0"/>
    <w:rsid w:val="00966492"/>
    <w:rsid w:val="00967F7F"/>
    <w:rsid w:val="00980D72"/>
    <w:rsid w:val="00982F88"/>
    <w:rsid w:val="00983128"/>
    <w:rsid w:val="00983A05"/>
    <w:rsid w:val="00984C34"/>
    <w:rsid w:val="009852BC"/>
    <w:rsid w:val="00986A1C"/>
    <w:rsid w:val="009902FC"/>
    <w:rsid w:val="00993394"/>
    <w:rsid w:val="00994EEF"/>
    <w:rsid w:val="009962A7"/>
    <w:rsid w:val="00997921"/>
    <w:rsid w:val="009A57B1"/>
    <w:rsid w:val="009A59E3"/>
    <w:rsid w:val="009A661D"/>
    <w:rsid w:val="009B007A"/>
    <w:rsid w:val="009B1D5B"/>
    <w:rsid w:val="009B50BF"/>
    <w:rsid w:val="009B5220"/>
    <w:rsid w:val="009B58DB"/>
    <w:rsid w:val="009B5C71"/>
    <w:rsid w:val="009B60BF"/>
    <w:rsid w:val="009C27E4"/>
    <w:rsid w:val="009C3159"/>
    <w:rsid w:val="009C3656"/>
    <w:rsid w:val="009C73AA"/>
    <w:rsid w:val="009D0D66"/>
    <w:rsid w:val="009D11C8"/>
    <w:rsid w:val="009D19B9"/>
    <w:rsid w:val="009D4329"/>
    <w:rsid w:val="009D6897"/>
    <w:rsid w:val="009E0D3E"/>
    <w:rsid w:val="009E2267"/>
    <w:rsid w:val="009E2AC0"/>
    <w:rsid w:val="009E73D3"/>
    <w:rsid w:val="009E7973"/>
    <w:rsid w:val="009F0B48"/>
    <w:rsid w:val="009F1B82"/>
    <w:rsid w:val="009F35E0"/>
    <w:rsid w:val="009F38DE"/>
    <w:rsid w:val="009F40AF"/>
    <w:rsid w:val="009F4BB2"/>
    <w:rsid w:val="009F59E1"/>
    <w:rsid w:val="009F6793"/>
    <w:rsid w:val="009F74F4"/>
    <w:rsid w:val="00A02574"/>
    <w:rsid w:val="00A04D90"/>
    <w:rsid w:val="00A06C61"/>
    <w:rsid w:val="00A06E48"/>
    <w:rsid w:val="00A07338"/>
    <w:rsid w:val="00A10900"/>
    <w:rsid w:val="00A2293C"/>
    <w:rsid w:val="00A23984"/>
    <w:rsid w:val="00A23F1C"/>
    <w:rsid w:val="00A315D8"/>
    <w:rsid w:val="00A3161F"/>
    <w:rsid w:val="00A3420A"/>
    <w:rsid w:val="00A3643B"/>
    <w:rsid w:val="00A407FA"/>
    <w:rsid w:val="00A45DA6"/>
    <w:rsid w:val="00A523E6"/>
    <w:rsid w:val="00A54664"/>
    <w:rsid w:val="00A54EBD"/>
    <w:rsid w:val="00A55240"/>
    <w:rsid w:val="00A55F9E"/>
    <w:rsid w:val="00A57567"/>
    <w:rsid w:val="00A606B9"/>
    <w:rsid w:val="00A640D5"/>
    <w:rsid w:val="00A649FF"/>
    <w:rsid w:val="00A711CC"/>
    <w:rsid w:val="00A7271C"/>
    <w:rsid w:val="00A73B1B"/>
    <w:rsid w:val="00A8327C"/>
    <w:rsid w:val="00A85A3A"/>
    <w:rsid w:val="00A86718"/>
    <w:rsid w:val="00A93411"/>
    <w:rsid w:val="00A9581A"/>
    <w:rsid w:val="00A97D18"/>
    <w:rsid w:val="00AA3674"/>
    <w:rsid w:val="00AA4017"/>
    <w:rsid w:val="00AA5DE3"/>
    <w:rsid w:val="00AA6128"/>
    <w:rsid w:val="00AA65AF"/>
    <w:rsid w:val="00AA663A"/>
    <w:rsid w:val="00AA7BFC"/>
    <w:rsid w:val="00AB0B32"/>
    <w:rsid w:val="00AB33C5"/>
    <w:rsid w:val="00AB4A31"/>
    <w:rsid w:val="00AB66CC"/>
    <w:rsid w:val="00AC0FD7"/>
    <w:rsid w:val="00AC366C"/>
    <w:rsid w:val="00AC7ECC"/>
    <w:rsid w:val="00AD4798"/>
    <w:rsid w:val="00AD6ED0"/>
    <w:rsid w:val="00AE3E05"/>
    <w:rsid w:val="00AE534A"/>
    <w:rsid w:val="00AE6519"/>
    <w:rsid w:val="00AE6BDE"/>
    <w:rsid w:val="00AE6C28"/>
    <w:rsid w:val="00AE747B"/>
    <w:rsid w:val="00AE7C86"/>
    <w:rsid w:val="00AF2502"/>
    <w:rsid w:val="00AF7535"/>
    <w:rsid w:val="00B02019"/>
    <w:rsid w:val="00B02BB9"/>
    <w:rsid w:val="00B173A8"/>
    <w:rsid w:val="00B219CB"/>
    <w:rsid w:val="00B22BBC"/>
    <w:rsid w:val="00B22DD8"/>
    <w:rsid w:val="00B2318A"/>
    <w:rsid w:val="00B2521F"/>
    <w:rsid w:val="00B26150"/>
    <w:rsid w:val="00B27F81"/>
    <w:rsid w:val="00B3050E"/>
    <w:rsid w:val="00B50BFE"/>
    <w:rsid w:val="00B51EB0"/>
    <w:rsid w:val="00B55E0E"/>
    <w:rsid w:val="00B63334"/>
    <w:rsid w:val="00B66491"/>
    <w:rsid w:val="00B66CF6"/>
    <w:rsid w:val="00B67143"/>
    <w:rsid w:val="00B72300"/>
    <w:rsid w:val="00B736EC"/>
    <w:rsid w:val="00B75FFC"/>
    <w:rsid w:val="00B7763B"/>
    <w:rsid w:val="00B83140"/>
    <w:rsid w:val="00B91232"/>
    <w:rsid w:val="00B95242"/>
    <w:rsid w:val="00B96028"/>
    <w:rsid w:val="00BA020C"/>
    <w:rsid w:val="00BA0925"/>
    <w:rsid w:val="00BA2959"/>
    <w:rsid w:val="00BA5F5F"/>
    <w:rsid w:val="00BA6120"/>
    <w:rsid w:val="00BB0C12"/>
    <w:rsid w:val="00BB2B9E"/>
    <w:rsid w:val="00BB4285"/>
    <w:rsid w:val="00BB52F1"/>
    <w:rsid w:val="00BB657C"/>
    <w:rsid w:val="00BB6886"/>
    <w:rsid w:val="00BB6C6D"/>
    <w:rsid w:val="00BB7273"/>
    <w:rsid w:val="00BC3BC9"/>
    <w:rsid w:val="00BC3BEA"/>
    <w:rsid w:val="00BC3FB6"/>
    <w:rsid w:val="00BC4AB3"/>
    <w:rsid w:val="00BD2CC1"/>
    <w:rsid w:val="00BD58BB"/>
    <w:rsid w:val="00BD5A6A"/>
    <w:rsid w:val="00BE346D"/>
    <w:rsid w:val="00BE3715"/>
    <w:rsid w:val="00BE37A9"/>
    <w:rsid w:val="00BE74BB"/>
    <w:rsid w:val="00BF0FCD"/>
    <w:rsid w:val="00BF1229"/>
    <w:rsid w:val="00BF2123"/>
    <w:rsid w:val="00BF233F"/>
    <w:rsid w:val="00BF47D1"/>
    <w:rsid w:val="00BF4AD4"/>
    <w:rsid w:val="00BF5124"/>
    <w:rsid w:val="00BF7D83"/>
    <w:rsid w:val="00C07663"/>
    <w:rsid w:val="00C112B1"/>
    <w:rsid w:val="00C12631"/>
    <w:rsid w:val="00C14A56"/>
    <w:rsid w:val="00C160FE"/>
    <w:rsid w:val="00C165F4"/>
    <w:rsid w:val="00C16A9A"/>
    <w:rsid w:val="00C221B1"/>
    <w:rsid w:val="00C238D1"/>
    <w:rsid w:val="00C24887"/>
    <w:rsid w:val="00C27B2D"/>
    <w:rsid w:val="00C30A62"/>
    <w:rsid w:val="00C30C9E"/>
    <w:rsid w:val="00C3462D"/>
    <w:rsid w:val="00C415A4"/>
    <w:rsid w:val="00C41F92"/>
    <w:rsid w:val="00C4267E"/>
    <w:rsid w:val="00C43DB2"/>
    <w:rsid w:val="00C504E7"/>
    <w:rsid w:val="00C52067"/>
    <w:rsid w:val="00C54005"/>
    <w:rsid w:val="00C54B45"/>
    <w:rsid w:val="00C55B21"/>
    <w:rsid w:val="00C56409"/>
    <w:rsid w:val="00C57ED0"/>
    <w:rsid w:val="00C61286"/>
    <w:rsid w:val="00C6446E"/>
    <w:rsid w:val="00C6561E"/>
    <w:rsid w:val="00C662F8"/>
    <w:rsid w:val="00C6774E"/>
    <w:rsid w:val="00C71EAA"/>
    <w:rsid w:val="00C73DAC"/>
    <w:rsid w:val="00C756C3"/>
    <w:rsid w:val="00C76032"/>
    <w:rsid w:val="00C761B9"/>
    <w:rsid w:val="00C76E45"/>
    <w:rsid w:val="00C823B2"/>
    <w:rsid w:val="00C858B3"/>
    <w:rsid w:val="00C9366B"/>
    <w:rsid w:val="00C93A52"/>
    <w:rsid w:val="00C93C0E"/>
    <w:rsid w:val="00C964D4"/>
    <w:rsid w:val="00CA4B10"/>
    <w:rsid w:val="00CA6F7D"/>
    <w:rsid w:val="00CB1F08"/>
    <w:rsid w:val="00CC2094"/>
    <w:rsid w:val="00CC3CD9"/>
    <w:rsid w:val="00CC6129"/>
    <w:rsid w:val="00CD5417"/>
    <w:rsid w:val="00CD6597"/>
    <w:rsid w:val="00CD6659"/>
    <w:rsid w:val="00CE2EA9"/>
    <w:rsid w:val="00CE3142"/>
    <w:rsid w:val="00CE369C"/>
    <w:rsid w:val="00CE3F84"/>
    <w:rsid w:val="00CE407B"/>
    <w:rsid w:val="00CE4DF8"/>
    <w:rsid w:val="00CE6013"/>
    <w:rsid w:val="00CE6D65"/>
    <w:rsid w:val="00CE7C27"/>
    <w:rsid w:val="00CF3DA7"/>
    <w:rsid w:val="00CF4A13"/>
    <w:rsid w:val="00CF4C9B"/>
    <w:rsid w:val="00CF7AF4"/>
    <w:rsid w:val="00CF7C69"/>
    <w:rsid w:val="00CF7DD0"/>
    <w:rsid w:val="00D007AF"/>
    <w:rsid w:val="00D00FFC"/>
    <w:rsid w:val="00D021AE"/>
    <w:rsid w:val="00D03007"/>
    <w:rsid w:val="00D05F95"/>
    <w:rsid w:val="00D06C0C"/>
    <w:rsid w:val="00D101E8"/>
    <w:rsid w:val="00D12057"/>
    <w:rsid w:val="00D12C39"/>
    <w:rsid w:val="00D1437B"/>
    <w:rsid w:val="00D14622"/>
    <w:rsid w:val="00D20C67"/>
    <w:rsid w:val="00D21F2A"/>
    <w:rsid w:val="00D25803"/>
    <w:rsid w:val="00D27217"/>
    <w:rsid w:val="00D340A4"/>
    <w:rsid w:val="00D36558"/>
    <w:rsid w:val="00D4064D"/>
    <w:rsid w:val="00D44538"/>
    <w:rsid w:val="00D46996"/>
    <w:rsid w:val="00D46D7D"/>
    <w:rsid w:val="00D53925"/>
    <w:rsid w:val="00D55C73"/>
    <w:rsid w:val="00D56257"/>
    <w:rsid w:val="00D62565"/>
    <w:rsid w:val="00D63A57"/>
    <w:rsid w:val="00D640B9"/>
    <w:rsid w:val="00D67646"/>
    <w:rsid w:val="00D70628"/>
    <w:rsid w:val="00D776E7"/>
    <w:rsid w:val="00D81307"/>
    <w:rsid w:val="00D82BB5"/>
    <w:rsid w:val="00D83F08"/>
    <w:rsid w:val="00D87082"/>
    <w:rsid w:val="00D909E5"/>
    <w:rsid w:val="00D9548E"/>
    <w:rsid w:val="00D96FFB"/>
    <w:rsid w:val="00DA001C"/>
    <w:rsid w:val="00DB00DA"/>
    <w:rsid w:val="00DB3241"/>
    <w:rsid w:val="00DB5647"/>
    <w:rsid w:val="00DB5802"/>
    <w:rsid w:val="00DB6AF4"/>
    <w:rsid w:val="00DB7F16"/>
    <w:rsid w:val="00DC2CEE"/>
    <w:rsid w:val="00DC3088"/>
    <w:rsid w:val="00DD16BD"/>
    <w:rsid w:val="00DD1D17"/>
    <w:rsid w:val="00DD78DE"/>
    <w:rsid w:val="00DE1CF9"/>
    <w:rsid w:val="00DE4AFF"/>
    <w:rsid w:val="00DE5B2D"/>
    <w:rsid w:val="00DE66F4"/>
    <w:rsid w:val="00DE7039"/>
    <w:rsid w:val="00DF2727"/>
    <w:rsid w:val="00DF30BE"/>
    <w:rsid w:val="00E03B29"/>
    <w:rsid w:val="00E0751F"/>
    <w:rsid w:val="00E1334A"/>
    <w:rsid w:val="00E13853"/>
    <w:rsid w:val="00E14015"/>
    <w:rsid w:val="00E2246A"/>
    <w:rsid w:val="00E232E2"/>
    <w:rsid w:val="00E25D9B"/>
    <w:rsid w:val="00E30266"/>
    <w:rsid w:val="00E311C7"/>
    <w:rsid w:val="00E324B6"/>
    <w:rsid w:val="00E324D0"/>
    <w:rsid w:val="00E32FCA"/>
    <w:rsid w:val="00E3494D"/>
    <w:rsid w:val="00E36583"/>
    <w:rsid w:val="00E3660E"/>
    <w:rsid w:val="00E36656"/>
    <w:rsid w:val="00E47F1F"/>
    <w:rsid w:val="00E64414"/>
    <w:rsid w:val="00E6478B"/>
    <w:rsid w:val="00E6484D"/>
    <w:rsid w:val="00E66F36"/>
    <w:rsid w:val="00E71C2E"/>
    <w:rsid w:val="00E72715"/>
    <w:rsid w:val="00E734E0"/>
    <w:rsid w:val="00E741F6"/>
    <w:rsid w:val="00E74266"/>
    <w:rsid w:val="00E7435D"/>
    <w:rsid w:val="00E7583D"/>
    <w:rsid w:val="00E80669"/>
    <w:rsid w:val="00E8172D"/>
    <w:rsid w:val="00E8369B"/>
    <w:rsid w:val="00E9233A"/>
    <w:rsid w:val="00E925BE"/>
    <w:rsid w:val="00E96D4E"/>
    <w:rsid w:val="00E96E33"/>
    <w:rsid w:val="00EA1F17"/>
    <w:rsid w:val="00EA225F"/>
    <w:rsid w:val="00EA536A"/>
    <w:rsid w:val="00EA5F75"/>
    <w:rsid w:val="00EB3542"/>
    <w:rsid w:val="00EB65B7"/>
    <w:rsid w:val="00EB67FE"/>
    <w:rsid w:val="00EB6A96"/>
    <w:rsid w:val="00EC34FA"/>
    <w:rsid w:val="00ED0CC8"/>
    <w:rsid w:val="00ED5F0E"/>
    <w:rsid w:val="00ED65F8"/>
    <w:rsid w:val="00EE0369"/>
    <w:rsid w:val="00EE1CEB"/>
    <w:rsid w:val="00EF581D"/>
    <w:rsid w:val="00EF6294"/>
    <w:rsid w:val="00EF66B9"/>
    <w:rsid w:val="00EF7B50"/>
    <w:rsid w:val="00F01C6B"/>
    <w:rsid w:val="00F02811"/>
    <w:rsid w:val="00F02EF9"/>
    <w:rsid w:val="00F0309F"/>
    <w:rsid w:val="00F03F9B"/>
    <w:rsid w:val="00F0571F"/>
    <w:rsid w:val="00F0583B"/>
    <w:rsid w:val="00F065AA"/>
    <w:rsid w:val="00F0751F"/>
    <w:rsid w:val="00F17519"/>
    <w:rsid w:val="00F178C4"/>
    <w:rsid w:val="00F22C7C"/>
    <w:rsid w:val="00F25477"/>
    <w:rsid w:val="00F25DDE"/>
    <w:rsid w:val="00F35374"/>
    <w:rsid w:val="00F361C2"/>
    <w:rsid w:val="00F41DDC"/>
    <w:rsid w:val="00F423D1"/>
    <w:rsid w:val="00F45006"/>
    <w:rsid w:val="00F479E3"/>
    <w:rsid w:val="00F53DDF"/>
    <w:rsid w:val="00F54858"/>
    <w:rsid w:val="00F55881"/>
    <w:rsid w:val="00F640D2"/>
    <w:rsid w:val="00F67009"/>
    <w:rsid w:val="00F74E7B"/>
    <w:rsid w:val="00F75218"/>
    <w:rsid w:val="00F80343"/>
    <w:rsid w:val="00F86544"/>
    <w:rsid w:val="00F8663E"/>
    <w:rsid w:val="00F86AD4"/>
    <w:rsid w:val="00F9481B"/>
    <w:rsid w:val="00F94ECC"/>
    <w:rsid w:val="00F958DC"/>
    <w:rsid w:val="00F95FEE"/>
    <w:rsid w:val="00FA285A"/>
    <w:rsid w:val="00FA5914"/>
    <w:rsid w:val="00FA7389"/>
    <w:rsid w:val="00FB4C5C"/>
    <w:rsid w:val="00FB79F0"/>
    <w:rsid w:val="00FC261C"/>
    <w:rsid w:val="00FC38DD"/>
    <w:rsid w:val="00FC4B1C"/>
    <w:rsid w:val="00FD0588"/>
    <w:rsid w:val="00FD0B49"/>
    <w:rsid w:val="00FD139D"/>
    <w:rsid w:val="00FD25CD"/>
    <w:rsid w:val="00FE1C50"/>
    <w:rsid w:val="00FE2DA7"/>
    <w:rsid w:val="00FE4708"/>
    <w:rsid w:val="00FF162C"/>
    <w:rsid w:val="00FF41CB"/>
    <w:rsid w:val="00FF481C"/>
    <w:rsid w:val="00FF7977"/>
    <w:rsid w:val="02ED51E2"/>
    <w:rsid w:val="0B8041D0"/>
    <w:rsid w:val="1A279EBF"/>
    <w:rsid w:val="216C8E3E"/>
    <w:rsid w:val="22E81305"/>
    <w:rsid w:val="30387FE6"/>
    <w:rsid w:val="30D3B5A7"/>
    <w:rsid w:val="321D345E"/>
    <w:rsid w:val="3A40B33E"/>
    <w:rsid w:val="442B5D83"/>
    <w:rsid w:val="497B7CC1"/>
    <w:rsid w:val="4A55FEDB"/>
    <w:rsid w:val="521F27A5"/>
    <w:rsid w:val="59F8A881"/>
    <w:rsid w:val="646AC0F5"/>
    <w:rsid w:val="6F449537"/>
    <w:rsid w:val="71518528"/>
    <w:rsid w:val="71E56362"/>
    <w:rsid w:val="733744A6"/>
    <w:rsid w:val="7917A119"/>
    <w:rsid w:val="7D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AA2432"/>
  <w15:chartTrackingRefBased/>
  <w15:docId w15:val="{BAA21BB7-25A0-4CA6-B85D-B0899155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</w:pPr>
    <w:rPr>
      <w:i/>
      <w:color w:val="0000FF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07A4B"/>
    <w:pPr>
      <w:ind w:left="708"/>
    </w:pPr>
  </w:style>
  <w:style w:type="character" w:styleId="MenoNoResolvida">
    <w:name w:val="Unresolved Mention"/>
    <w:uiPriority w:val="99"/>
    <w:semiHidden/>
    <w:unhideWhenUsed/>
    <w:rsid w:val="001F1C8C"/>
    <w:rPr>
      <w:color w:val="605E5C"/>
      <w:shd w:val="clear" w:color="auto" w:fill="E1DFDD"/>
    </w:rPr>
  </w:style>
  <w:style w:type="character" w:styleId="Hiperligaovisitada">
    <w:name w:val="FollowedHyperlink"/>
    <w:uiPriority w:val="99"/>
    <w:semiHidden/>
    <w:unhideWhenUsed/>
    <w:rsid w:val="001F1C8C"/>
    <w:rPr>
      <w:color w:val="954F7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6330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PT"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32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032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0322"/>
    <w:rPr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032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032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lab.com/" TargetMode="External"/><Relationship Id="rId18" Type="http://schemas.openxmlformats.org/officeDocument/2006/relationships/hyperlink" Target="https://swagger.io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ocker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microsoft.com/en-us/dotnet/csharp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s://www.mockflow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visualstudio.microsoft.com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ngular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LEI.ESII.Template_SCM_Plan%20-%20C&#243;p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C0198EADC4A439BAC7DFB9289AA2F" ma:contentTypeVersion="11" ma:contentTypeDescription="Criar um novo documento." ma:contentTypeScope="" ma:versionID="16936877745b16cce1242c2f672fb1f5">
  <xsd:schema xmlns:xsd="http://www.w3.org/2001/XMLSchema" xmlns:xs="http://www.w3.org/2001/XMLSchema" xmlns:p="http://schemas.microsoft.com/office/2006/metadata/properties" xmlns:ns3="4c68a8be-67ff-4456-a4f4-3d394642cac6" xmlns:ns4="8f09953f-9954-4a66-91bf-eced39ed4f92" targetNamespace="http://schemas.microsoft.com/office/2006/metadata/properties" ma:root="true" ma:fieldsID="01730959f4dc37a9ce1c1ad680f9d3e3" ns3:_="" ns4:_="">
    <xsd:import namespace="4c68a8be-67ff-4456-a4f4-3d394642cac6"/>
    <xsd:import namespace="8f09953f-9954-4a66-91bf-eced39ed4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8a8be-67ff-4456-a4f4-3d394642c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9953f-9954-4a66-91bf-eced39ed4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63BE4-0D56-4161-A9D8-BE6AD9AE5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82156-8D85-435D-B3D7-074C1E776D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DAC0B6-0B23-4C53-8573-878FC4B33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8a8be-67ff-4456-a4f4-3d394642cac6"/>
    <ds:schemaRef ds:uri="8f09953f-9954-4a66-91bf-eced39ed4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7A62D-88AC-4E0A-B063-F2CF20A2A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LEI.ESII.Template_SCM_Plan - Cópia</Template>
  <TotalTime>2</TotalTime>
  <Pages>14</Pages>
  <Words>3297</Words>
  <Characters>17804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José Fernandes</dc:creator>
  <cp:keywords/>
  <dc:description/>
  <cp:lastModifiedBy>Cristiano Daniel Leal Da Rocha</cp:lastModifiedBy>
  <cp:revision>2</cp:revision>
  <cp:lastPrinted>2021-12-02T22:30:00Z</cp:lastPrinted>
  <dcterms:created xsi:type="dcterms:W3CDTF">2022-01-14T12:29:00Z</dcterms:created>
  <dcterms:modified xsi:type="dcterms:W3CDTF">2022-01-14T12:29:00Z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0x0101005EDC0198EADC4A439BAC7DFB9289AA2F</vt:lpwstr>
  </property>
</Properties>
</file>